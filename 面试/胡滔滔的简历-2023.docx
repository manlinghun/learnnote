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78EE" w14:textId="1206357A" w:rsidR="00412457" w:rsidRDefault="00DE6052">
      <w:pPr>
        <w:sectPr w:rsidR="004124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0BD9DA" wp14:editId="18750DD8">
                <wp:simplePos x="0" y="0"/>
                <wp:positionH relativeFrom="column">
                  <wp:posOffset>1218538</wp:posOffset>
                </wp:positionH>
                <wp:positionV relativeFrom="paragraph">
                  <wp:posOffset>-71562</wp:posOffset>
                </wp:positionV>
                <wp:extent cx="3140766" cy="25908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66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936D68" w14:textId="0890EB88" w:rsidR="00412457" w:rsidRDefault="00000000">
                            <w:pPr>
                              <w:pStyle w:val="a7"/>
                              <w:spacing w:before="0" w:beforeAutospacing="0" w:after="0" w:afterAutospacing="0" w:line="26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求职意向：Java高级开发工程师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BD9DA" id="矩形 34" o:spid="_x0000_s1026" style="position:absolute;left:0;text-align:left;margin-left:95.95pt;margin-top:-5.65pt;width:247.3pt;height:20.4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" filled="f" stroked="f">
                <v:textbox style="mso-fit-shape-to-text:t">
                  <w:txbxContent>
                    <w:p w14:paraId="46936D68" w14:textId="0890EB88" w:rsidR="00412457" w:rsidRDefault="00000000">
                      <w:pPr>
                        <w:pStyle w:val="a7"/>
                        <w:spacing w:before="0" w:beforeAutospacing="0" w:after="0" w:afterAutospacing="0" w:line="26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</w:rPr>
                        <w:t>求职意向：Java高级开发工程师</w:t>
                      </w: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2E1C396" wp14:editId="6A191A9F">
                <wp:simplePos x="0" y="0"/>
                <wp:positionH relativeFrom="column">
                  <wp:posOffset>-475615</wp:posOffset>
                </wp:positionH>
                <wp:positionV relativeFrom="paragraph">
                  <wp:posOffset>927100</wp:posOffset>
                </wp:positionV>
                <wp:extent cx="179070" cy="179070"/>
                <wp:effectExtent l="0" t="0" r="0" b="0"/>
                <wp:wrapNone/>
                <wp:docPr id="107810055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23" name="矩形 123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5" name="KSO_Shape"/>
                        <wps:cNvSpPr/>
                        <wps:spPr>
                          <a:xfrm>
                            <a:off x="55351" y="33211"/>
                            <a:ext cx="69215" cy="108585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-37.45pt;margin-top:73pt;height:14.1pt;width:14.1pt;z-index:251685888;mso-width-relative:page;mso-height-relative:page;" coordsize="179070,179070" o:gfxdata="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/iiSpNsAAAALAQAADwAAAAAA&#10;AAABACAAAAAiAAAAZHJzL2Rvd25yZXYueG1sUEsBAhQAFAAAAAgAh07iQLPRtna9BgAAqhgAAA4A&#10;AAAAAAAAAQAgAAAAKgEAAGRycy9lMm9Eb2MueG1sUEsFBgAAAAAGAAYAWQEAAFkKAAAAAA==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jyz/BrsAAADc&#10;AAAADwAAAGRycy9kb3ducmV2LnhtbEVP24rCMBB9F/Yfwiz4ZhNdEds1iiwsqyCCuh8wNGNbbCal&#10;ibb+vREE3+ZwrrNY9bYWN2p95VjDOFEgiHNnKi40/J9+R3MQPiAbrB2Thjt5WC0/BgvMjOv4QLdj&#10;KEQMYZ+hhjKEJpPS5yVZ9IlriCN3dq3FEGFbSNNiF8NtLSdKzaTFimNDiQ39lJRfjler4TLt13/b&#10;dZfup7u0dpU6n3ZXqfXwc6y+QQTqw1v8cm9MnD/5gu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z/B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55351;top:33211;height:108585;width:69215;v-text-anchor:middle;" fillcolor="#FFFFFF" filled="t" stroked="f" coordsize="1978606,3092264" o:gfxdata="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V2jbsAAADc&#10;AAAADwAAAAAAAAABACAAAAAiAAAAZHJzL2Rvd25yZXYueG1sUEsBAhQAFAAAAAgAh07iQDMvBZ47&#10;AAAAOQAAABAAAAAAAAAAAQAgAAAACgEAAGRycy9zaGFwZXhtbC54bWxQSwUGAAAAAAYABgBbAQAA&#10;tA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21277,0;25201,3932;30694,23597;29124,29103;19708,34609;37756,76298;46782,70596;52665,71578;67574,86523;68359,92029;59727,105401;51880,106974;90,6292;5583,1573;2127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01F2A64" wp14:editId="26AA15FF">
                <wp:simplePos x="0" y="0"/>
                <wp:positionH relativeFrom="column">
                  <wp:posOffset>-475615</wp:posOffset>
                </wp:positionH>
                <wp:positionV relativeFrom="paragraph">
                  <wp:posOffset>615315</wp:posOffset>
                </wp:positionV>
                <wp:extent cx="179070" cy="179070"/>
                <wp:effectExtent l="0" t="0" r="0" b="0"/>
                <wp:wrapNone/>
                <wp:docPr id="1177644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19" name="矩形 119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8" name="KSO_Shape"/>
                        <wps:cNvSpPr/>
                        <wps:spPr bwMode="auto">
                          <a:xfrm>
                            <a:off x="44281" y="24355"/>
                            <a:ext cx="94615" cy="114935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-37.45pt;margin-top:48.45pt;height:14.1pt;width:14.1pt;z-index:251683840;mso-width-relative:page;mso-height-relative:page;" coordsize="179070,179070" o:gfxdata="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IKgCUboAAADc&#10;AAAADwAAAGRycy9kb3ducmV2LnhtbEVP24rCMBB9F/yHMMK+aVIRsV2jyMLiCiJY9wOGZmyLzaQ0&#10;0Xb/fiMIvs3hXGe9HWwjHtT52rGGZKZAEBfO1Fxq+L18T1cgfEA22DgmDX/kYbsZj9aYGdfzmR55&#10;KEUMYZ+hhiqENpPSFxVZ9DPXEkfu6jqLIcKulKbDPobbRs6VWkqLNceGClv6qqi45Xer4bYYdvvD&#10;rk9Pi2PauFpdL8e71PpjkqhPEIGG8Ba/3D8mzk9SeD4TL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qAJR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4281;top:24355;height:114935;width:94615;v-text-anchor:middle-center;" fillcolor="#FFFFFF" filled="t" stroked="f" coordsize="2244,2719" o:gfxdata="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Bi2a&#10;wAAAANwAAAAPAAAAAAAAAAEAIAAAACIAAABkcnMvZG93bnJldi54bWxQSwECFAAUAAAACACHTuJA&#10;My8FnjsAAAA5AAAAEAAAAAAAAAABACAAAAAPAQAAZHJzL3NoYXBleG1sLnhtbFBLBQYAAAAABgAG&#10;AFsBAAC5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@0;@0,@0;@0,@0;@0,@0;@0,@0;@0,@0;0,@0;@0,@0;@0,@0;@0,0;@0,@0;@0,@0;@0,@0;@0,@0;@0,@0;@0,@0;@0,@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A9F0B" wp14:editId="265446CF">
                <wp:simplePos x="0" y="0"/>
                <wp:positionH relativeFrom="column">
                  <wp:posOffset>2245995</wp:posOffset>
                </wp:positionH>
                <wp:positionV relativeFrom="paragraph">
                  <wp:posOffset>448945</wp:posOffset>
                </wp:positionV>
                <wp:extent cx="2517140" cy="726440"/>
                <wp:effectExtent l="0" t="0" r="0" b="0"/>
                <wp:wrapNone/>
                <wp:docPr id="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2C58FD" w14:textId="77777777" w:rsidR="00412457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户籍地址：安徽安庆</w:t>
                            </w:r>
                          </w:p>
                          <w:p w14:paraId="015EAB6B" w14:textId="77777777" w:rsidR="00412457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1053678920@qq.com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A9F0B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176.85pt;margin-top:35.35pt;width:198.2pt;height:5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" filled="f" stroked="f">
                <v:textbox style="mso-fit-shape-to-text:t">
                  <w:txbxContent>
                    <w:p w14:paraId="352C58FD" w14:textId="77777777" w:rsidR="00412457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户籍地址：安徽安庆</w:t>
                      </w:r>
                    </w:p>
                    <w:p w14:paraId="015EAB6B" w14:textId="77777777" w:rsidR="00412457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邮箱：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1053678920@qq.com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2D3690" wp14:editId="0392F11B">
                <wp:simplePos x="0" y="0"/>
                <wp:positionH relativeFrom="column">
                  <wp:posOffset>-299085</wp:posOffset>
                </wp:positionH>
                <wp:positionV relativeFrom="paragraph">
                  <wp:posOffset>459105</wp:posOffset>
                </wp:positionV>
                <wp:extent cx="2069465" cy="726440"/>
                <wp:effectExtent l="0" t="0" r="0" b="0"/>
                <wp:wrapNone/>
                <wp:docPr id="4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1C8A76" w14:textId="77777777" w:rsidR="00412457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生日：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1995.08</w:t>
                            </w:r>
                          </w:p>
                          <w:p w14:paraId="4FF8A5A6" w14:textId="77777777" w:rsidR="00412457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电话：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17512570129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3690" id="_x0000_s1028" type="#_x0000_t202" style="position:absolute;left:0;text-align:left;margin-left:-23.55pt;margin-top:36.15pt;width:162.95pt;height:57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" filled="f" stroked="f">
                <v:textbox style="mso-fit-shape-to-text:t">
                  <w:txbxContent>
                    <w:p w14:paraId="461C8A76" w14:textId="77777777" w:rsidR="00412457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生日：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1995.08</w:t>
                      </w:r>
                    </w:p>
                    <w:p w14:paraId="4FF8A5A6" w14:textId="77777777" w:rsidR="00412457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电话：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17512570129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385487" wp14:editId="070F8FF8">
                <wp:simplePos x="0" y="0"/>
                <wp:positionH relativeFrom="column">
                  <wp:posOffset>2069465</wp:posOffset>
                </wp:positionH>
                <wp:positionV relativeFrom="paragraph">
                  <wp:posOffset>927100</wp:posOffset>
                </wp:positionV>
                <wp:extent cx="179070" cy="179070"/>
                <wp:effectExtent l="0" t="0" r="0" b="0"/>
                <wp:wrapNone/>
                <wp:docPr id="20284167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28" name="矩形 128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6" name="KSO_Shape"/>
                        <wps:cNvSpPr/>
                        <wps:spPr>
                          <a:xfrm>
                            <a:off x="37639" y="50923"/>
                            <a:ext cx="108585" cy="819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4" o:spid="_x0000_s1026" o:spt="203" style="position:absolute;left:0pt;margin-left:162.95pt;margin-top:73pt;height:14.1pt;width:14.1pt;z-index:251687936;mso-width-relative:page;mso-height-relative:page;" coordsize="179070,179070" o:gfxdata="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gYhtd70AAADc&#10;AAAADwAAAGRycy9kb3ducmV2LnhtbEWP3YrCQAyF7xf2HYYseKcziohWRxFBdhdE8OcBQie2xU6m&#10;dEZb335zIexdwjk558tq0/taPamNVWAL45EBRZwHV3Fh4XrZD+egYkJ2WAcmCy+KsFl/fqwwc6Hj&#10;Ez3PqVASwjFDC2VKTaZ1zEvyGEehIRbtFlqPSda20K7FTsJ9rSfGzLTHiqWhxIZ2JeX388NbuE/7&#10;7ffvtlscp4dFHSpzuxwe2trB19gsQSXq07/5ff3jBH8itPKMTK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G13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37639;top:50923;height:81915;width:108585;v-text-anchor:middle;" fillcolor="#FFFFFF" filled="t" stroked="f" coordsize="529316,401026" o:gfxdata="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2WdGvQAA&#10;ANw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B12D729" wp14:editId="1CD53755">
                <wp:simplePos x="0" y="0"/>
                <wp:positionH relativeFrom="column">
                  <wp:posOffset>2069465</wp:posOffset>
                </wp:positionH>
                <wp:positionV relativeFrom="paragraph">
                  <wp:posOffset>614680</wp:posOffset>
                </wp:positionV>
                <wp:extent cx="179070" cy="179070"/>
                <wp:effectExtent l="0" t="0" r="0" b="0"/>
                <wp:wrapNone/>
                <wp:docPr id="104882517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0" y="0"/>
                          <a:chExt cx="179070" cy="179070"/>
                        </a:xfrm>
                      </wpg:grpSpPr>
                      <wps:wsp>
                        <wps:cNvPr id="122" name="矩形 122"/>
                        <wps:cNvSpPr/>
                        <wps:spPr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0093C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0" name="KSO_Shape"/>
                        <wps:cNvSpPr/>
                        <wps:spPr bwMode="auto">
                          <a:xfrm>
                            <a:off x="42067" y="35425"/>
                            <a:ext cx="94615" cy="107950"/>
                          </a:xfrm>
                          <a:custGeom>
                            <a:avLst/>
                            <a:gdLst>
                              <a:gd name="T0" fmla="*/ 497573 w 1903413"/>
                              <a:gd name="T1" fmla="*/ 570111 h 2176462"/>
                              <a:gd name="T2" fmla="*/ 190290 w 1903413"/>
                              <a:gd name="T3" fmla="*/ 633620 h 2176462"/>
                              <a:gd name="T4" fmla="*/ 173 w 1903413"/>
                              <a:gd name="T5" fmla="*/ 841900 h 2176462"/>
                              <a:gd name="T6" fmla="*/ 47311 w 1903413"/>
                              <a:gd name="T7" fmla="*/ 627888 h 2176462"/>
                              <a:gd name="T8" fmla="*/ 1157362 w 1903413"/>
                              <a:gd name="T9" fmla="*/ 608337 h 2176462"/>
                              <a:gd name="T10" fmla="*/ 1611719 w 1903413"/>
                              <a:gd name="T11" fmla="*/ 621287 h 2176462"/>
                              <a:gd name="T12" fmla="*/ 1665135 w 1903413"/>
                              <a:gd name="T13" fmla="*/ 817059 h 2176462"/>
                              <a:gd name="T14" fmla="*/ 1532378 w 1903413"/>
                              <a:gd name="T15" fmla="*/ 674616 h 2176462"/>
                              <a:gd name="T16" fmla="*/ 235817 w 1903413"/>
                              <a:gd name="T17" fmla="*/ 530787 h 2176462"/>
                              <a:gd name="T18" fmla="*/ 858257 w 1903413"/>
                              <a:gd name="T19" fmla="*/ 579561 h 2176462"/>
                              <a:gd name="T20" fmla="*/ 1100839 w 1903413"/>
                              <a:gd name="T21" fmla="*/ 575245 h 2176462"/>
                              <a:gd name="T22" fmla="*/ 1172819 w 1903413"/>
                              <a:gd name="T23" fmla="*/ 717303 h 2176462"/>
                              <a:gd name="T24" fmla="*/ 486232 w 1903413"/>
                              <a:gd name="T25" fmla="*/ 771661 h 2176462"/>
                              <a:gd name="T26" fmla="*/ 541347 w 1903413"/>
                              <a:gd name="T27" fmla="*/ 590875 h 2176462"/>
                              <a:gd name="T28" fmla="*/ 645062 w 1903413"/>
                              <a:gd name="T29" fmla="*/ 650742 h 2176462"/>
                              <a:gd name="T30" fmla="*/ 447845 w 1903413"/>
                              <a:gd name="T31" fmla="*/ 219977 h 2176462"/>
                              <a:gd name="T32" fmla="*/ 498741 w 1903413"/>
                              <a:gd name="T33" fmla="*/ 328564 h 2176462"/>
                              <a:gd name="T34" fmla="*/ 446451 w 1903413"/>
                              <a:gd name="T35" fmla="*/ 437847 h 2176462"/>
                              <a:gd name="T36" fmla="*/ 337515 w 1903413"/>
                              <a:gd name="T37" fmla="*/ 538081 h 2176462"/>
                              <a:gd name="T38" fmla="*/ 215680 w 1903413"/>
                              <a:gd name="T39" fmla="*/ 463775 h 2176462"/>
                              <a:gd name="T40" fmla="*/ 151189 w 1903413"/>
                              <a:gd name="T41" fmla="*/ 342486 h 2176462"/>
                              <a:gd name="T42" fmla="*/ 193718 w 1903413"/>
                              <a:gd name="T43" fmla="*/ 255129 h 2176462"/>
                              <a:gd name="T44" fmla="*/ 297252 w 1903413"/>
                              <a:gd name="T45" fmla="*/ 213191 h 2176462"/>
                              <a:gd name="T46" fmla="*/ 1455279 w 1903413"/>
                              <a:gd name="T47" fmla="*/ 192483 h 2176462"/>
                              <a:gd name="T48" fmla="*/ 1507359 w 1903413"/>
                              <a:gd name="T49" fmla="*/ 306638 h 2176462"/>
                              <a:gd name="T50" fmla="*/ 1487222 w 1903413"/>
                              <a:gd name="T51" fmla="*/ 384597 h 2176462"/>
                              <a:gd name="T52" fmla="*/ 1405454 w 1903413"/>
                              <a:gd name="T53" fmla="*/ 519286 h 2176462"/>
                              <a:gd name="T54" fmla="*/ 1270910 w 1903413"/>
                              <a:gd name="T55" fmla="*/ 506931 h 2176462"/>
                              <a:gd name="T56" fmla="*/ 1190706 w 1903413"/>
                              <a:gd name="T57" fmla="*/ 372764 h 2176462"/>
                              <a:gd name="T58" fmla="*/ 1192268 w 1903413"/>
                              <a:gd name="T59" fmla="*/ 300721 h 2176462"/>
                              <a:gd name="T60" fmla="*/ 1267438 w 1903413"/>
                              <a:gd name="T61" fmla="*/ 210929 h 2176462"/>
                              <a:gd name="T62" fmla="*/ 927799 w 1903413"/>
                              <a:gd name="T63" fmla="*/ 101433 h 2176462"/>
                              <a:gd name="T64" fmla="*/ 984972 w 1903413"/>
                              <a:gd name="T65" fmla="*/ 235520 h 2176462"/>
                              <a:gd name="T66" fmla="*/ 1019553 w 1903413"/>
                              <a:gd name="T67" fmla="*/ 298998 h 2176462"/>
                              <a:gd name="T68" fmla="*/ 941180 w 1903413"/>
                              <a:gd name="T69" fmla="*/ 438825 h 2176462"/>
                              <a:gd name="T70" fmla="*/ 800419 w 1903413"/>
                              <a:gd name="T71" fmla="*/ 495346 h 2176462"/>
                              <a:gd name="T72" fmla="*/ 694067 w 1903413"/>
                              <a:gd name="T73" fmla="*/ 368564 h 2176462"/>
                              <a:gd name="T74" fmla="*/ 648364 w 1903413"/>
                              <a:gd name="T75" fmla="*/ 261955 h 2176462"/>
                              <a:gd name="T76" fmla="*/ 704494 w 1903413"/>
                              <a:gd name="T77" fmla="*/ 143345 h 2176462"/>
                              <a:gd name="T78" fmla="*/ 864196 w 1903413"/>
                              <a:gd name="T79" fmla="*/ 134302 h 2176462"/>
                              <a:gd name="T80" fmla="*/ 411106 w 1903413"/>
                              <a:gd name="T81" fmla="*/ 101713 h 2176462"/>
                              <a:gd name="T82" fmla="*/ 469750 w 1903413"/>
                              <a:gd name="T83" fmla="*/ 143611 h 2176462"/>
                              <a:gd name="T84" fmla="*/ 472179 w 1903413"/>
                              <a:gd name="T85" fmla="*/ 293548 h 2176462"/>
                              <a:gd name="T86" fmla="*/ 418741 w 1903413"/>
                              <a:gd name="T87" fmla="*/ 169236 h 2176462"/>
                              <a:gd name="T88" fmla="*/ 247841 w 1903413"/>
                              <a:gd name="T89" fmla="*/ 205595 h 2176462"/>
                              <a:gd name="T90" fmla="*/ 163867 w 1903413"/>
                              <a:gd name="T91" fmla="*/ 298741 h 2176462"/>
                              <a:gd name="T92" fmla="*/ 183646 w 1903413"/>
                              <a:gd name="T93" fmla="*/ 148633 h 2176462"/>
                              <a:gd name="T94" fmla="*/ 299197 w 1903413"/>
                              <a:gd name="T95" fmla="*/ 81802 h 2176462"/>
                              <a:gd name="T96" fmla="*/ 1452457 w 1903413"/>
                              <a:gd name="T97" fmla="*/ 116429 h 2176462"/>
                              <a:gd name="T98" fmla="*/ 1504553 w 1903413"/>
                              <a:gd name="T99" fmla="*/ 180316 h 2176462"/>
                              <a:gd name="T100" fmla="*/ 1476850 w 1903413"/>
                              <a:gd name="T101" fmla="*/ 222908 h 2176462"/>
                              <a:gd name="T102" fmla="*/ 1388860 w 1903413"/>
                              <a:gd name="T103" fmla="*/ 189839 h 2176462"/>
                              <a:gd name="T104" fmla="*/ 1224902 w 1903413"/>
                              <a:gd name="T105" fmla="*/ 195206 h 2176462"/>
                              <a:gd name="T106" fmla="*/ 1180298 w 1903413"/>
                              <a:gd name="T107" fmla="*/ 249398 h 2176462"/>
                              <a:gd name="T108" fmla="*/ 1226819 w 1903413"/>
                              <a:gd name="T109" fmla="*/ 120065 h 2176462"/>
                              <a:gd name="T110" fmla="*/ 871321 w 1903413"/>
                              <a:gd name="T111" fmla="*/ 2952 h 2176462"/>
                              <a:gd name="T112" fmla="*/ 970896 w 1903413"/>
                              <a:gd name="T113" fmla="*/ 44985 h 2176462"/>
                              <a:gd name="T114" fmla="*/ 1012949 w 1903413"/>
                              <a:gd name="T115" fmla="*/ 151628 h 2176462"/>
                              <a:gd name="T116" fmla="*/ 973154 w 1903413"/>
                              <a:gd name="T117" fmla="*/ 142249 h 2176462"/>
                              <a:gd name="T118" fmla="*/ 881922 w 1903413"/>
                              <a:gd name="T119" fmla="*/ 119497 h 2176462"/>
                              <a:gd name="T120" fmla="*/ 703626 w 1903413"/>
                              <a:gd name="T121" fmla="*/ 125576 h 2176462"/>
                              <a:gd name="T122" fmla="*/ 655142 w 1903413"/>
                              <a:gd name="T123" fmla="*/ 202172 h 2176462"/>
                              <a:gd name="T124" fmla="*/ 693894 w 1903413"/>
                              <a:gd name="T125" fmla="*/ 56101 h 217646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03413" h="2176462">
                                <a:moveTo>
                                  <a:pt x="1515515" y="644525"/>
                                </a:moveTo>
                                <a:lnTo>
                                  <a:pt x="1554907" y="644525"/>
                                </a:lnTo>
                                <a:lnTo>
                                  <a:pt x="1574800" y="682651"/>
                                </a:lnTo>
                                <a:lnTo>
                                  <a:pt x="1560816" y="697147"/>
                                </a:lnTo>
                                <a:lnTo>
                                  <a:pt x="1573618" y="785117"/>
                                </a:lnTo>
                                <a:lnTo>
                                  <a:pt x="1535211" y="928688"/>
                                </a:lnTo>
                                <a:lnTo>
                                  <a:pt x="1496804" y="785117"/>
                                </a:lnTo>
                                <a:lnTo>
                                  <a:pt x="1509409" y="697147"/>
                                </a:lnTo>
                                <a:lnTo>
                                  <a:pt x="1495425" y="682651"/>
                                </a:lnTo>
                                <a:lnTo>
                                  <a:pt x="1515515" y="644525"/>
                                </a:lnTo>
                                <a:close/>
                                <a:moveTo>
                                  <a:pt x="348904" y="644524"/>
                                </a:moveTo>
                                <a:lnTo>
                                  <a:pt x="389084" y="644524"/>
                                </a:lnTo>
                                <a:lnTo>
                                  <a:pt x="409576" y="682651"/>
                                </a:lnTo>
                                <a:lnTo>
                                  <a:pt x="395312" y="697147"/>
                                </a:lnTo>
                                <a:lnTo>
                                  <a:pt x="408169" y="785116"/>
                                </a:lnTo>
                                <a:lnTo>
                                  <a:pt x="369195" y="928687"/>
                                </a:lnTo>
                                <a:lnTo>
                                  <a:pt x="329818" y="785116"/>
                                </a:lnTo>
                                <a:lnTo>
                                  <a:pt x="342877" y="697147"/>
                                </a:lnTo>
                                <a:lnTo>
                                  <a:pt x="328613" y="682651"/>
                                </a:lnTo>
                                <a:lnTo>
                                  <a:pt x="348904" y="644524"/>
                                </a:lnTo>
                                <a:close/>
                                <a:moveTo>
                                  <a:pt x="534294" y="635000"/>
                                </a:moveTo>
                                <a:lnTo>
                                  <a:pt x="550843" y="642777"/>
                                </a:lnTo>
                                <a:lnTo>
                                  <a:pt x="568181" y="651352"/>
                                </a:lnTo>
                                <a:lnTo>
                                  <a:pt x="585715" y="659927"/>
                                </a:lnTo>
                                <a:lnTo>
                                  <a:pt x="603250" y="668702"/>
                                </a:lnTo>
                                <a:lnTo>
                                  <a:pt x="597930" y="673288"/>
                                </a:lnTo>
                                <a:lnTo>
                                  <a:pt x="594187" y="677077"/>
                                </a:lnTo>
                                <a:lnTo>
                                  <a:pt x="591626" y="680069"/>
                                </a:lnTo>
                                <a:lnTo>
                                  <a:pt x="589853" y="682063"/>
                                </a:lnTo>
                                <a:lnTo>
                                  <a:pt x="588079" y="685054"/>
                                </a:lnTo>
                                <a:lnTo>
                                  <a:pt x="586109" y="688046"/>
                                </a:lnTo>
                                <a:lnTo>
                                  <a:pt x="584139" y="691436"/>
                                </a:lnTo>
                                <a:lnTo>
                                  <a:pt x="582366" y="695025"/>
                                </a:lnTo>
                                <a:lnTo>
                                  <a:pt x="580396" y="699014"/>
                                </a:lnTo>
                                <a:lnTo>
                                  <a:pt x="578623" y="703002"/>
                                </a:lnTo>
                                <a:lnTo>
                                  <a:pt x="575076" y="712175"/>
                                </a:lnTo>
                                <a:lnTo>
                                  <a:pt x="571727" y="721947"/>
                                </a:lnTo>
                                <a:lnTo>
                                  <a:pt x="568575" y="732716"/>
                                </a:lnTo>
                                <a:lnTo>
                                  <a:pt x="565423" y="743883"/>
                                </a:lnTo>
                                <a:lnTo>
                                  <a:pt x="562467" y="755649"/>
                                </a:lnTo>
                                <a:lnTo>
                                  <a:pt x="520700" y="724340"/>
                                </a:lnTo>
                                <a:lnTo>
                                  <a:pt x="572909" y="702603"/>
                                </a:lnTo>
                                <a:lnTo>
                                  <a:pt x="534294" y="635000"/>
                                </a:lnTo>
                                <a:close/>
                                <a:moveTo>
                                  <a:pt x="203588" y="634999"/>
                                </a:moveTo>
                                <a:lnTo>
                                  <a:pt x="164658" y="702279"/>
                                </a:lnTo>
                                <a:lnTo>
                                  <a:pt x="217293" y="723911"/>
                                </a:lnTo>
                                <a:lnTo>
                                  <a:pt x="153932" y="770749"/>
                                </a:lnTo>
                                <a:lnTo>
                                  <a:pt x="369041" y="988862"/>
                                </a:lnTo>
                                <a:lnTo>
                                  <a:pt x="552966" y="802503"/>
                                </a:lnTo>
                                <a:lnTo>
                                  <a:pt x="550979" y="814411"/>
                                </a:lnTo>
                                <a:lnTo>
                                  <a:pt x="548993" y="826518"/>
                                </a:lnTo>
                                <a:lnTo>
                                  <a:pt x="545418" y="850532"/>
                                </a:lnTo>
                                <a:lnTo>
                                  <a:pt x="542637" y="873752"/>
                                </a:lnTo>
                                <a:lnTo>
                                  <a:pt x="539857" y="895980"/>
                                </a:lnTo>
                                <a:lnTo>
                                  <a:pt x="538069" y="916422"/>
                                </a:lnTo>
                                <a:lnTo>
                                  <a:pt x="536480" y="934482"/>
                                </a:lnTo>
                                <a:lnTo>
                                  <a:pt x="535685" y="949963"/>
                                </a:lnTo>
                                <a:lnTo>
                                  <a:pt x="535487" y="962268"/>
                                </a:lnTo>
                                <a:lnTo>
                                  <a:pt x="535487" y="1379440"/>
                                </a:lnTo>
                                <a:lnTo>
                                  <a:pt x="638175" y="1379440"/>
                                </a:lnTo>
                                <a:lnTo>
                                  <a:pt x="605005" y="2085974"/>
                                </a:lnTo>
                                <a:lnTo>
                                  <a:pt x="380561" y="2085974"/>
                                </a:lnTo>
                                <a:lnTo>
                                  <a:pt x="369041" y="1405240"/>
                                </a:lnTo>
                                <a:lnTo>
                                  <a:pt x="357322" y="2085974"/>
                                </a:lnTo>
                                <a:lnTo>
                                  <a:pt x="132878" y="2085974"/>
                                </a:lnTo>
                                <a:lnTo>
                                  <a:pt x="97722" y="1341732"/>
                                </a:lnTo>
                                <a:lnTo>
                                  <a:pt x="0" y="1341732"/>
                                </a:lnTo>
                                <a:lnTo>
                                  <a:pt x="0" y="972985"/>
                                </a:lnTo>
                                <a:lnTo>
                                  <a:pt x="198" y="961871"/>
                                </a:lnTo>
                                <a:lnTo>
                                  <a:pt x="993" y="948574"/>
                                </a:lnTo>
                                <a:lnTo>
                                  <a:pt x="2185" y="933490"/>
                                </a:lnTo>
                                <a:lnTo>
                                  <a:pt x="3774" y="916819"/>
                                </a:lnTo>
                                <a:lnTo>
                                  <a:pt x="5561" y="898957"/>
                                </a:lnTo>
                                <a:lnTo>
                                  <a:pt x="7945" y="880302"/>
                                </a:lnTo>
                                <a:lnTo>
                                  <a:pt x="10725" y="861249"/>
                                </a:lnTo>
                                <a:lnTo>
                                  <a:pt x="13506" y="841998"/>
                                </a:lnTo>
                                <a:lnTo>
                                  <a:pt x="16883" y="823144"/>
                                </a:lnTo>
                                <a:lnTo>
                                  <a:pt x="20657" y="804488"/>
                                </a:lnTo>
                                <a:lnTo>
                                  <a:pt x="24430" y="787023"/>
                                </a:lnTo>
                                <a:lnTo>
                                  <a:pt x="26615" y="778489"/>
                                </a:lnTo>
                                <a:lnTo>
                                  <a:pt x="28601" y="770551"/>
                                </a:lnTo>
                                <a:lnTo>
                                  <a:pt x="30786" y="763009"/>
                                </a:lnTo>
                                <a:lnTo>
                                  <a:pt x="32971" y="755666"/>
                                </a:lnTo>
                                <a:lnTo>
                                  <a:pt x="35355" y="749117"/>
                                </a:lnTo>
                                <a:lnTo>
                                  <a:pt x="37738" y="742766"/>
                                </a:lnTo>
                                <a:lnTo>
                                  <a:pt x="40122" y="737010"/>
                                </a:lnTo>
                                <a:lnTo>
                                  <a:pt x="42704" y="732247"/>
                                </a:lnTo>
                                <a:lnTo>
                                  <a:pt x="45087" y="727682"/>
                                </a:lnTo>
                                <a:lnTo>
                                  <a:pt x="47669" y="723911"/>
                                </a:lnTo>
                                <a:lnTo>
                                  <a:pt x="49457" y="721728"/>
                                </a:lnTo>
                                <a:lnTo>
                                  <a:pt x="51443" y="719545"/>
                                </a:lnTo>
                                <a:lnTo>
                                  <a:pt x="54025" y="717362"/>
                                </a:lnTo>
                                <a:lnTo>
                                  <a:pt x="56806" y="714981"/>
                                </a:lnTo>
                                <a:lnTo>
                                  <a:pt x="63162" y="709821"/>
                                </a:lnTo>
                                <a:lnTo>
                                  <a:pt x="70709" y="704462"/>
                                </a:lnTo>
                                <a:lnTo>
                                  <a:pt x="79250" y="698905"/>
                                </a:lnTo>
                                <a:lnTo>
                                  <a:pt x="88784" y="693348"/>
                                </a:lnTo>
                                <a:lnTo>
                                  <a:pt x="98914" y="687394"/>
                                </a:lnTo>
                                <a:lnTo>
                                  <a:pt x="109640" y="681440"/>
                                </a:lnTo>
                                <a:lnTo>
                                  <a:pt x="120961" y="675486"/>
                                </a:lnTo>
                                <a:lnTo>
                                  <a:pt x="132680" y="669334"/>
                                </a:lnTo>
                                <a:lnTo>
                                  <a:pt x="156713" y="657426"/>
                                </a:lnTo>
                                <a:lnTo>
                                  <a:pt x="180746" y="645915"/>
                                </a:lnTo>
                                <a:lnTo>
                                  <a:pt x="203588" y="634999"/>
                                </a:lnTo>
                                <a:close/>
                                <a:moveTo>
                                  <a:pt x="1370478" y="634999"/>
                                </a:moveTo>
                                <a:lnTo>
                                  <a:pt x="1331214" y="702603"/>
                                </a:lnTo>
                                <a:lnTo>
                                  <a:pt x="1384301" y="724340"/>
                                </a:lnTo>
                                <a:lnTo>
                                  <a:pt x="1341831" y="755649"/>
                                </a:lnTo>
                                <a:lnTo>
                                  <a:pt x="1338826" y="743883"/>
                                </a:lnTo>
                                <a:lnTo>
                                  <a:pt x="1335821" y="732716"/>
                                </a:lnTo>
                                <a:lnTo>
                                  <a:pt x="1332416" y="721947"/>
                                </a:lnTo>
                                <a:lnTo>
                                  <a:pt x="1329010" y="712175"/>
                                </a:lnTo>
                                <a:lnTo>
                                  <a:pt x="1325404" y="703002"/>
                                </a:lnTo>
                                <a:lnTo>
                                  <a:pt x="1323601" y="699013"/>
                                </a:lnTo>
                                <a:lnTo>
                                  <a:pt x="1321598" y="695025"/>
                                </a:lnTo>
                                <a:lnTo>
                                  <a:pt x="1319795" y="691435"/>
                                </a:lnTo>
                                <a:lnTo>
                                  <a:pt x="1317792" y="688045"/>
                                </a:lnTo>
                                <a:lnTo>
                                  <a:pt x="1315788" y="685054"/>
                                </a:lnTo>
                                <a:lnTo>
                                  <a:pt x="1313785" y="682063"/>
                                </a:lnTo>
                                <a:lnTo>
                                  <a:pt x="1311381" y="679071"/>
                                </a:lnTo>
                                <a:lnTo>
                                  <a:pt x="1308176" y="675880"/>
                                </a:lnTo>
                                <a:lnTo>
                                  <a:pt x="1304370" y="672490"/>
                                </a:lnTo>
                                <a:lnTo>
                                  <a:pt x="1300163" y="668901"/>
                                </a:lnTo>
                                <a:lnTo>
                                  <a:pt x="1317992" y="659927"/>
                                </a:lnTo>
                                <a:lnTo>
                                  <a:pt x="1336022" y="651352"/>
                                </a:lnTo>
                                <a:lnTo>
                                  <a:pt x="1353650" y="642777"/>
                                </a:lnTo>
                                <a:lnTo>
                                  <a:pt x="1370478" y="634999"/>
                                </a:lnTo>
                                <a:close/>
                                <a:moveTo>
                                  <a:pt x="1699960" y="634999"/>
                                </a:moveTo>
                                <a:lnTo>
                                  <a:pt x="1722809" y="645915"/>
                                </a:lnTo>
                                <a:lnTo>
                                  <a:pt x="1746850" y="657426"/>
                                </a:lnTo>
                                <a:lnTo>
                                  <a:pt x="1770891" y="669334"/>
                                </a:lnTo>
                                <a:lnTo>
                                  <a:pt x="1782613" y="675486"/>
                                </a:lnTo>
                                <a:lnTo>
                                  <a:pt x="1793739" y="681440"/>
                                </a:lnTo>
                                <a:lnTo>
                                  <a:pt x="1804667" y="687394"/>
                                </a:lnTo>
                                <a:lnTo>
                                  <a:pt x="1814800" y="693348"/>
                                </a:lnTo>
                                <a:lnTo>
                                  <a:pt x="1824138" y="698905"/>
                                </a:lnTo>
                                <a:lnTo>
                                  <a:pt x="1832880" y="704462"/>
                                </a:lnTo>
                                <a:lnTo>
                                  <a:pt x="1840430" y="709820"/>
                                </a:lnTo>
                                <a:lnTo>
                                  <a:pt x="1846788" y="714980"/>
                                </a:lnTo>
                                <a:lnTo>
                                  <a:pt x="1849768" y="717362"/>
                                </a:lnTo>
                                <a:lnTo>
                                  <a:pt x="1852153" y="719545"/>
                                </a:lnTo>
                                <a:lnTo>
                                  <a:pt x="1854139" y="721728"/>
                                </a:lnTo>
                                <a:lnTo>
                                  <a:pt x="1855928" y="723911"/>
                                </a:lnTo>
                                <a:lnTo>
                                  <a:pt x="1858510" y="727682"/>
                                </a:lnTo>
                                <a:lnTo>
                                  <a:pt x="1861093" y="732247"/>
                                </a:lnTo>
                                <a:lnTo>
                                  <a:pt x="1863478" y="737010"/>
                                </a:lnTo>
                                <a:lnTo>
                                  <a:pt x="1865862" y="742765"/>
                                </a:lnTo>
                                <a:lnTo>
                                  <a:pt x="1868047" y="749116"/>
                                </a:lnTo>
                                <a:lnTo>
                                  <a:pt x="1870630" y="755666"/>
                                </a:lnTo>
                                <a:lnTo>
                                  <a:pt x="1872816" y="763009"/>
                                </a:lnTo>
                                <a:lnTo>
                                  <a:pt x="1875001" y="770551"/>
                                </a:lnTo>
                                <a:lnTo>
                                  <a:pt x="1876988" y="778489"/>
                                </a:lnTo>
                                <a:lnTo>
                                  <a:pt x="1879174" y="787023"/>
                                </a:lnTo>
                                <a:lnTo>
                                  <a:pt x="1882949" y="804488"/>
                                </a:lnTo>
                                <a:lnTo>
                                  <a:pt x="1886724" y="823144"/>
                                </a:lnTo>
                                <a:lnTo>
                                  <a:pt x="1890101" y="841998"/>
                                </a:lnTo>
                                <a:lnTo>
                                  <a:pt x="1893082" y="861249"/>
                                </a:lnTo>
                                <a:lnTo>
                                  <a:pt x="1895665" y="880301"/>
                                </a:lnTo>
                                <a:lnTo>
                                  <a:pt x="1898049" y="898957"/>
                                </a:lnTo>
                                <a:lnTo>
                                  <a:pt x="1899837" y="916819"/>
                                </a:lnTo>
                                <a:lnTo>
                                  <a:pt x="1901426" y="933490"/>
                                </a:lnTo>
                                <a:lnTo>
                                  <a:pt x="1902618" y="948573"/>
                                </a:lnTo>
                                <a:lnTo>
                                  <a:pt x="1903215" y="961870"/>
                                </a:lnTo>
                                <a:lnTo>
                                  <a:pt x="1903413" y="972984"/>
                                </a:lnTo>
                                <a:lnTo>
                                  <a:pt x="1903413" y="1341732"/>
                                </a:lnTo>
                                <a:lnTo>
                                  <a:pt x="1805660" y="1341732"/>
                                </a:lnTo>
                                <a:lnTo>
                                  <a:pt x="1770692" y="2085974"/>
                                </a:lnTo>
                                <a:lnTo>
                                  <a:pt x="1546178" y="2085974"/>
                                </a:lnTo>
                                <a:lnTo>
                                  <a:pt x="1534655" y="1405240"/>
                                </a:lnTo>
                                <a:lnTo>
                                  <a:pt x="1522932" y="2085974"/>
                                </a:lnTo>
                                <a:lnTo>
                                  <a:pt x="1298418" y="2085974"/>
                                </a:lnTo>
                                <a:lnTo>
                                  <a:pt x="1265238" y="1379440"/>
                                </a:lnTo>
                                <a:lnTo>
                                  <a:pt x="1367958" y="1379440"/>
                                </a:lnTo>
                                <a:lnTo>
                                  <a:pt x="1367958" y="962267"/>
                                </a:lnTo>
                                <a:lnTo>
                                  <a:pt x="1367560" y="949962"/>
                                </a:lnTo>
                                <a:lnTo>
                                  <a:pt x="1366766" y="934482"/>
                                </a:lnTo>
                                <a:lnTo>
                                  <a:pt x="1365375" y="916422"/>
                                </a:lnTo>
                                <a:lnTo>
                                  <a:pt x="1363388" y="895980"/>
                                </a:lnTo>
                                <a:lnTo>
                                  <a:pt x="1361004" y="873752"/>
                                </a:lnTo>
                                <a:lnTo>
                                  <a:pt x="1358023" y="850532"/>
                                </a:lnTo>
                                <a:lnTo>
                                  <a:pt x="1354447" y="826517"/>
                                </a:lnTo>
                                <a:lnTo>
                                  <a:pt x="1350473" y="802503"/>
                                </a:lnTo>
                                <a:lnTo>
                                  <a:pt x="1534655" y="988862"/>
                                </a:lnTo>
                                <a:lnTo>
                                  <a:pt x="1749830" y="770749"/>
                                </a:lnTo>
                                <a:lnTo>
                                  <a:pt x="1686251" y="723911"/>
                                </a:lnTo>
                                <a:lnTo>
                                  <a:pt x="1738902" y="702279"/>
                                </a:lnTo>
                                <a:lnTo>
                                  <a:pt x="1699960" y="634999"/>
                                </a:lnTo>
                                <a:close/>
                                <a:moveTo>
                                  <a:pt x="467842" y="606424"/>
                                </a:moveTo>
                                <a:lnTo>
                                  <a:pt x="481434" y="612173"/>
                                </a:lnTo>
                                <a:lnTo>
                                  <a:pt x="496825" y="618714"/>
                                </a:lnTo>
                                <a:lnTo>
                                  <a:pt x="516413" y="627436"/>
                                </a:lnTo>
                                <a:lnTo>
                                  <a:pt x="556990" y="697211"/>
                                </a:lnTo>
                                <a:lnTo>
                                  <a:pt x="497424" y="721592"/>
                                </a:lnTo>
                                <a:lnTo>
                                  <a:pt x="560388" y="767778"/>
                                </a:lnTo>
                                <a:lnTo>
                                  <a:pt x="558789" y="774914"/>
                                </a:lnTo>
                                <a:lnTo>
                                  <a:pt x="557390" y="782050"/>
                                </a:lnTo>
                                <a:lnTo>
                                  <a:pt x="368300" y="973137"/>
                                </a:lnTo>
                                <a:lnTo>
                                  <a:pt x="467842" y="606424"/>
                                </a:lnTo>
                                <a:close/>
                                <a:moveTo>
                                  <a:pt x="269281" y="606424"/>
                                </a:moveTo>
                                <a:lnTo>
                                  <a:pt x="368300" y="973137"/>
                                </a:lnTo>
                                <a:lnTo>
                                  <a:pt x="171450" y="772535"/>
                                </a:lnTo>
                                <a:lnTo>
                                  <a:pt x="240367" y="721592"/>
                                </a:lnTo>
                                <a:lnTo>
                                  <a:pt x="181154" y="697211"/>
                                </a:lnTo>
                                <a:lnTo>
                                  <a:pt x="221553" y="627436"/>
                                </a:lnTo>
                                <a:lnTo>
                                  <a:pt x="240763" y="618714"/>
                                </a:lnTo>
                                <a:lnTo>
                                  <a:pt x="256012" y="612173"/>
                                </a:lnTo>
                                <a:lnTo>
                                  <a:pt x="269281" y="606424"/>
                                </a:lnTo>
                                <a:close/>
                                <a:moveTo>
                                  <a:pt x="1633836" y="606424"/>
                                </a:moveTo>
                                <a:lnTo>
                                  <a:pt x="1647316" y="612173"/>
                                </a:lnTo>
                                <a:lnTo>
                                  <a:pt x="1662580" y="618714"/>
                                </a:lnTo>
                                <a:lnTo>
                                  <a:pt x="1682007" y="627436"/>
                                </a:lnTo>
                                <a:lnTo>
                                  <a:pt x="1722250" y="697210"/>
                                </a:lnTo>
                                <a:lnTo>
                                  <a:pt x="1663175" y="721592"/>
                                </a:lnTo>
                                <a:lnTo>
                                  <a:pt x="1731963" y="772535"/>
                                </a:lnTo>
                                <a:lnTo>
                                  <a:pt x="1535113" y="973137"/>
                                </a:lnTo>
                                <a:lnTo>
                                  <a:pt x="1633836" y="606424"/>
                                </a:lnTo>
                                <a:close/>
                                <a:moveTo>
                                  <a:pt x="1436401" y="606424"/>
                                </a:moveTo>
                                <a:lnTo>
                                  <a:pt x="1535113" y="973137"/>
                                </a:lnTo>
                                <a:lnTo>
                                  <a:pt x="1347778" y="782050"/>
                                </a:lnTo>
                                <a:lnTo>
                                  <a:pt x="1344613" y="767778"/>
                                </a:lnTo>
                                <a:lnTo>
                                  <a:pt x="1407321" y="721592"/>
                                </a:lnTo>
                                <a:lnTo>
                                  <a:pt x="1348173" y="697210"/>
                                </a:lnTo>
                                <a:lnTo>
                                  <a:pt x="1388529" y="627436"/>
                                </a:lnTo>
                                <a:lnTo>
                                  <a:pt x="1407717" y="618714"/>
                                </a:lnTo>
                                <a:lnTo>
                                  <a:pt x="1422949" y="612172"/>
                                </a:lnTo>
                                <a:lnTo>
                                  <a:pt x="1436401" y="606424"/>
                                </a:lnTo>
                                <a:close/>
                                <a:moveTo>
                                  <a:pt x="930127" y="604836"/>
                                </a:moveTo>
                                <a:lnTo>
                                  <a:pt x="973485" y="604836"/>
                                </a:lnTo>
                                <a:lnTo>
                                  <a:pt x="995363" y="646482"/>
                                </a:lnTo>
                                <a:lnTo>
                                  <a:pt x="980048" y="662148"/>
                                </a:lnTo>
                                <a:lnTo>
                                  <a:pt x="994169" y="757932"/>
                                </a:lnTo>
                                <a:lnTo>
                                  <a:pt x="951806" y="914399"/>
                                </a:lnTo>
                                <a:lnTo>
                                  <a:pt x="909442" y="757932"/>
                                </a:lnTo>
                                <a:lnTo>
                                  <a:pt x="923364" y="662148"/>
                                </a:lnTo>
                                <a:lnTo>
                                  <a:pt x="908050" y="646482"/>
                                </a:lnTo>
                                <a:lnTo>
                                  <a:pt x="930127" y="604836"/>
                                </a:lnTo>
                                <a:close/>
                                <a:moveTo>
                                  <a:pt x="771237" y="593725"/>
                                </a:moveTo>
                                <a:lnTo>
                                  <a:pt x="728949" y="666939"/>
                                </a:lnTo>
                                <a:lnTo>
                                  <a:pt x="786128" y="690748"/>
                                </a:lnTo>
                                <a:lnTo>
                                  <a:pt x="717037" y="741939"/>
                                </a:lnTo>
                                <a:lnTo>
                                  <a:pt x="951706" y="979637"/>
                                </a:lnTo>
                                <a:lnTo>
                                  <a:pt x="1186375" y="741939"/>
                                </a:lnTo>
                                <a:lnTo>
                                  <a:pt x="1117086" y="690748"/>
                                </a:lnTo>
                                <a:lnTo>
                                  <a:pt x="1174265" y="666939"/>
                                </a:lnTo>
                                <a:lnTo>
                                  <a:pt x="1131977" y="593725"/>
                                </a:lnTo>
                                <a:lnTo>
                                  <a:pt x="1156992" y="605233"/>
                                </a:lnTo>
                                <a:lnTo>
                                  <a:pt x="1183199" y="617931"/>
                                </a:lnTo>
                                <a:lnTo>
                                  <a:pt x="1196302" y="624280"/>
                                </a:lnTo>
                                <a:lnTo>
                                  <a:pt x="1209405" y="631026"/>
                                </a:lnTo>
                                <a:lnTo>
                                  <a:pt x="1222112" y="637772"/>
                                </a:lnTo>
                                <a:lnTo>
                                  <a:pt x="1234222" y="644320"/>
                                </a:lnTo>
                                <a:lnTo>
                                  <a:pt x="1245936" y="650867"/>
                                </a:lnTo>
                                <a:lnTo>
                                  <a:pt x="1257054" y="657217"/>
                                </a:lnTo>
                                <a:lnTo>
                                  <a:pt x="1267576" y="663368"/>
                                </a:lnTo>
                                <a:lnTo>
                                  <a:pt x="1276907" y="669320"/>
                                </a:lnTo>
                                <a:lnTo>
                                  <a:pt x="1285047" y="675074"/>
                                </a:lnTo>
                                <a:lnTo>
                                  <a:pt x="1288820" y="678050"/>
                                </a:lnTo>
                                <a:lnTo>
                                  <a:pt x="1292195" y="680629"/>
                                </a:lnTo>
                                <a:lnTo>
                                  <a:pt x="1294974" y="683407"/>
                                </a:lnTo>
                                <a:lnTo>
                                  <a:pt x="1297952" y="685788"/>
                                </a:lnTo>
                                <a:lnTo>
                                  <a:pt x="1300136" y="688169"/>
                                </a:lnTo>
                                <a:lnTo>
                                  <a:pt x="1302121" y="690748"/>
                                </a:lnTo>
                                <a:lnTo>
                                  <a:pt x="1304702" y="694717"/>
                                </a:lnTo>
                                <a:lnTo>
                                  <a:pt x="1307482" y="699479"/>
                                </a:lnTo>
                                <a:lnTo>
                                  <a:pt x="1310063" y="705034"/>
                                </a:lnTo>
                                <a:lnTo>
                                  <a:pt x="1312842" y="711383"/>
                                </a:lnTo>
                                <a:lnTo>
                                  <a:pt x="1315423" y="717931"/>
                                </a:lnTo>
                                <a:lnTo>
                                  <a:pt x="1317806" y="725272"/>
                                </a:lnTo>
                                <a:lnTo>
                                  <a:pt x="1320387" y="733209"/>
                                </a:lnTo>
                                <a:lnTo>
                                  <a:pt x="1322769" y="741542"/>
                                </a:lnTo>
                                <a:lnTo>
                                  <a:pt x="1324953" y="750272"/>
                                </a:lnTo>
                                <a:lnTo>
                                  <a:pt x="1327534" y="759399"/>
                                </a:lnTo>
                                <a:lnTo>
                                  <a:pt x="1329519" y="768923"/>
                                </a:lnTo>
                                <a:lnTo>
                                  <a:pt x="1331703" y="778645"/>
                                </a:lnTo>
                                <a:lnTo>
                                  <a:pt x="1335674" y="798685"/>
                                </a:lnTo>
                                <a:lnTo>
                                  <a:pt x="1339248" y="819518"/>
                                </a:lnTo>
                                <a:lnTo>
                                  <a:pt x="1342623" y="840352"/>
                                </a:lnTo>
                                <a:lnTo>
                                  <a:pt x="1345402" y="861185"/>
                                </a:lnTo>
                                <a:lnTo>
                                  <a:pt x="1347785" y="881622"/>
                                </a:lnTo>
                                <a:lnTo>
                                  <a:pt x="1350167" y="900868"/>
                                </a:lnTo>
                                <a:lnTo>
                                  <a:pt x="1351557" y="919121"/>
                                </a:lnTo>
                                <a:lnTo>
                                  <a:pt x="1352947" y="935590"/>
                                </a:lnTo>
                                <a:lnTo>
                                  <a:pt x="1353542" y="950272"/>
                                </a:lnTo>
                                <a:lnTo>
                                  <a:pt x="1354138" y="962177"/>
                                </a:lnTo>
                                <a:lnTo>
                                  <a:pt x="1354138" y="1364954"/>
                                </a:lnTo>
                                <a:lnTo>
                                  <a:pt x="1247524" y="1364954"/>
                                </a:lnTo>
                                <a:lnTo>
                                  <a:pt x="1209008" y="2176462"/>
                                </a:lnTo>
                                <a:lnTo>
                                  <a:pt x="964214" y="2176462"/>
                                </a:lnTo>
                                <a:lnTo>
                                  <a:pt x="951706" y="1434200"/>
                                </a:lnTo>
                                <a:lnTo>
                                  <a:pt x="939000" y="2176462"/>
                                </a:lnTo>
                                <a:lnTo>
                                  <a:pt x="694007" y="2176462"/>
                                </a:lnTo>
                                <a:lnTo>
                                  <a:pt x="655690" y="1364954"/>
                                </a:lnTo>
                                <a:lnTo>
                                  <a:pt x="549275" y="1364954"/>
                                </a:lnTo>
                                <a:lnTo>
                                  <a:pt x="549275" y="962177"/>
                                </a:lnTo>
                                <a:lnTo>
                                  <a:pt x="549473" y="950272"/>
                                </a:lnTo>
                                <a:lnTo>
                                  <a:pt x="550267" y="935590"/>
                                </a:lnTo>
                                <a:lnTo>
                                  <a:pt x="551459" y="919121"/>
                                </a:lnTo>
                                <a:lnTo>
                                  <a:pt x="553245" y="900868"/>
                                </a:lnTo>
                                <a:lnTo>
                                  <a:pt x="555231" y="881622"/>
                                </a:lnTo>
                                <a:lnTo>
                                  <a:pt x="557812" y="861185"/>
                                </a:lnTo>
                                <a:lnTo>
                                  <a:pt x="560790" y="840352"/>
                                </a:lnTo>
                                <a:lnTo>
                                  <a:pt x="563966" y="819518"/>
                                </a:lnTo>
                                <a:lnTo>
                                  <a:pt x="567540" y="798685"/>
                                </a:lnTo>
                                <a:lnTo>
                                  <a:pt x="571511" y="778645"/>
                                </a:lnTo>
                                <a:lnTo>
                                  <a:pt x="573893" y="768923"/>
                                </a:lnTo>
                                <a:lnTo>
                                  <a:pt x="575879" y="759399"/>
                                </a:lnTo>
                                <a:lnTo>
                                  <a:pt x="578062" y="750272"/>
                                </a:lnTo>
                                <a:lnTo>
                                  <a:pt x="580445" y="741542"/>
                                </a:lnTo>
                                <a:lnTo>
                                  <a:pt x="582827" y="733209"/>
                                </a:lnTo>
                                <a:lnTo>
                                  <a:pt x="585408" y="725272"/>
                                </a:lnTo>
                                <a:lnTo>
                                  <a:pt x="587791" y="717931"/>
                                </a:lnTo>
                                <a:lnTo>
                                  <a:pt x="590372" y="711383"/>
                                </a:lnTo>
                                <a:lnTo>
                                  <a:pt x="592953" y="705034"/>
                                </a:lnTo>
                                <a:lnTo>
                                  <a:pt x="595534" y="699479"/>
                                </a:lnTo>
                                <a:lnTo>
                                  <a:pt x="598512" y="694717"/>
                                </a:lnTo>
                                <a:lnTo>
                                  <a:pt x="601093" y="690748"/>
                                </a:lnTo>
                                <a:lnTo>
                                  <a:pt x="603078" y="688169"/>
                                </a:lnTo>
                                <a:lnTo>
                                  <a:pt x="605262" y="685788"/>
                                </a:lnTo>
                                <a:lnTo>
                                  <a:pt x="608041" y="683407"/>
                                </a:lnTo>
                                <a:lnTo>
                                  <a:pt x="611019" y="680629"/>
                                </a:lnTo>
                                <a:lnTo>
                                  <a:pt x="614394" y="678050"/>
                                </a:lnTo>
                                <a:lnTo>
                                  <a:pt x="618167" y="675074"/>
                                </a:lnTo>
                                <a:lnTo>
                                  <a:pt x="626505" y="669320"/>
                                </a:lnTo>
                                <a:lnTo>
                                  <a:pt x="635638" y="663368"/>
                                </a:lnTo>
                                <a:lnTo>
                                  <a:pt x="645962" y="657217"/>
                                </a:lnTo>
                                <a:lnTo>
                                  <a:pt x="657080" y="650867"/>
                                </a:lnTo>
                                <a:lnTo>
                                  <a:pt x="668793" y="644320"/>
                                </a:lnTo>
                                <a:lnTo>
                                  <a:pt x="681301" y="637772"/>
                                </a:lnTo>
                                <a:lnTo>
                                  <a:pt x="693809" y="631026"/>
                                </a:lnTo>
                                <a:lnTo>
                                  <a:pt x="706912" y="624280"/>
                                </a:lnTo>
                                <a:lnTo>
                                  <a:pt x="720015" y="617931"/>
                                </a:lnTo>
                                <a:lnTo>
                                  <a:pt x="746222" y="605233"/>
                                </a:lnTo>
                                <a:lnTo>
                                  <a:pt x="771237" y="593725"/>
                                </a:lnTo>
                                <a:close/>
                                <a:moveTo>
                                  <a:pt x="1059854" y="561975"/>
                                </a:moveTo>
                                <a:lnTo>
                                  <a:pt x="1074682" y="568513"/>
                                </a:lnTo>
                                <a:lnTo>
                                  <a:pt x="1091289" y="575646"/>
                                </a:lnTo>
                                <a:lnTo>
                                  <a:pt x="1112246" y="584959"/>
                                </a:lnTo>
                                <a:lnTo>
                                  <a:pt x="1156334" y="661046"/>
                                </a:lnTo>
                                <a:lnTo>
                                  <a:pt x="1091685" y="687597"/>
                                </a:lnTo>
                                <a:lnTo>
                                  <a:pt x="1166813" y="743473"/>
                                </a:lnTo>
                                <a:lnTo>
                                  <a:pt x="952500" y="962025"/>
                                </a:lnTo>
                                <a:lnTo>
                                  <a:pt x="1059854" y="561975"/>
                                </a:lnTo>
                                <a:close/>
                                <a:moveTo>
                                  <a:pt x="844251" y="561974"/>
                                </a:moveTo>
                                <a:lnTo>
                                  <a:pt x="952500" y="962025"/>
                                </a:lnTo>
                                <a:lnTo>
                                  <a:pt x="736600" y="743473"/>
                                </a:lnTo>
                                <a:lnTo>
                                  <a:pt x="812215" y="687597"/>
                                </a:lnTo>
                                <a:lnTo>
                                  <a:pt x="747146" y="661046"/>
                                </a:lnTo>
                                <a:lnTo>
                                  <a:pt x="791520" y="584959"/>
                                </a:lnTo>
                                <a:lnTo>
                                  <a:pt x="812612" y="575646"/>
                                </a:lnTo>
                                <a:lnTo>
                                  <a:pt x="829327" y="568513"/>
                                </a:lnTo>
                                <a:lnTo>
                                  <a:pt x="844251" y="561974"/>
                                </a:lnTo>
                                <a:close/>
                                <a:moveTo>
                                  <a:pt x="468406" y="196849"/>
                                </a:moveTo>
                                <a:lnTo>
                                  <a:pt x="472984" y="199235"/>
                                </a:lnTo>
                                <a:lnTo>
                                  <a:pt x="476965" y="201621"/>
                                </a:lnTo>
                                <a:lnTo>
                                  <a:pt x="480746" y="204404"/>
                                </a:lnTo>
                                <a:lnTo>
                                  <a:pt x="484329" y="207188"/>
                                </a:lnTo>
                                <a:lnTo>
                                  <a:pt x="487513" y="210170"/>
                                </a:lnTo>
                                <a:lnTo>
                                  <a:pt x="490698" y="213152"/>
                                </a:lnTo>
                                <a:lnTo>
                                  <a:pt x="493683" y="216532"/>
                                </a:lnTo>
                                <a:lnTo>
                                  <a:pt x="496271" y="219912"/>
                                </a:lnTo>
                                <a:lnTo>
                                  <a:pt x="498659" y="223490"/>
                                </a:lnTo>
                                <a:lnTo>
                                  <a:pt x="500848" y="227069"/>
                                </a:lnTo>
                                <a:lnTo>
                                  <a:pt x="502839" y="230847"/>
                                </a:lnTo>
                                <a:lnTo>
                                  <a:pt x="505028" y="234823"/>
                                </a:lnTo>
                                <a:lnTo>
                                  <a:pt x="506620" y="238799"/>
                                </a:lnTo>
                                <a:lnTo>
                                  <a:pt x="508213" y="242775"/>
                                </a:lnTo>
                                <a:lnTo>
                                  <a:pt x="509805" y="247149"/>
                                </a:lnTo>
                                <a:lnTo>
                                  <a:pt x="511397" y="251324"/>
                                </a:lnTo>
                                <a:lnTo>
                                  <a:pt x="513786" y="260669"/>
                                </a:lnTo>
                                <a:lnTo>
                                  <a:pt x="515975" y="270212"/>
                                </a:lnTo>
                                <a:lnTo>
                                  <a:pt x="517965" y="280351"/>
                                </a:lnTo>
                                <a:lnTo>
                                  <a:pt x="519757" y="290888"/>
                                </a:lnTo>
                                <a:lnTo>
                                  <a:pt x="523936" y="313156"/>
                                </a:lnTo>
                                <a:lnTo>
                                  <a:pt x="525927" y="324886"/>
                                </a:lnTo>
                                <a:lnTo>
                                  <a:pt x="528315" y="337212"/>
                                </a:lnTo>
                                <a:lnTo>
                                  <a:pt x="532296" y="338007"/>
                                </a:lnTo>
                                <a:lnTo>
                                  <a:pt x="536077" y="339200"/>
                                </a:lnTo>
                                <a:lnTo>
                                  <a:pt x="539859" y="340592"/>
                                </a:lnTo>
                                <a:lnTo>
                                  <a:pt x="543242" y="341785"/>
                                </a:lnTo>
                                <a:lnTo>
                                  <a:pt x="546825" y="343574"/>
                                </a:lnTo>
                                <a:lnTo>
                                  <a:pt x="549810" y="345562"/>
                                </a:lnTo>
                                <a:lnTo>
                                  <a:pt x="552995" y="347948"/>
                                </a:lnTo>
                                <a:lnTo>
                                  <a:pt x="555980" y="350334"/>
                                </a:lnTo>
                                <a:lnTo>
                                  <a:pt x="558369" y="352720"/>
                                </a:lnTo>
                                <a:lnTo>
                                  <a:pt x="560757" y="355702"/>
                                </a:lnTo>
                                <a:lnTo>
                                  <a:pt x="562947" y="358485"/>
                                </a:lnTo>
                                <a:lnTo>
                                  <a:pt x="564738" y="361666"/>
                                </a:lnTo>
                                <a:lnTo>
                                  <a:pt x="566330" y="365046"/>
                                </a:lnTo>
                                <a:lnTo>
                                  <a:pt x="567723" y="368227"/>
                                </a:lnTo>
                                <a:lnTo>
                                  <a:pt x="568719" y="371806"/>
                                </a:lnTo>
                                <a:lnTo>
                                  <a:pt x="569515" y="375384"/>
                                </a:lnTo>
                                <a:lnTo>
                                  <a:pt x="569913" y="379162"/>
                                </a:lnTo>
                                <a:lnTo>
                                  <a:pt x="569913" y="383138"/>
                                </a:lnTo>
                                <a:lnTo>
                                  <a:pt x="569714" y="387114"/>
                                </a:lnTo>
                                <a:lnTo>
                                  <a:pt x="568918" y="391290"/>
                                </a:lnTo>
                                <a:lnTo>
                                  <a:pt x="567922" y="395465"/>
                                </a:lnTo>
                                <a:lnTo>
                                  <a:pt x="566330" y="399640"/>
                                </a:lnTo>
                                <a:lnTo>
                                  <a:pt x="564539" y="403815"/>
                                </a:lnTo>
                                <a:lnTo>
                                  <a:pt x="562150" y="408388"/>
                                </a:lnTo>
                                <a:lnTo>
                                  <a:pt x="559364" y="412563"/>
                                </a:lnTo>
                                <a:lnTo>
                                  <a:pt x="556379" y="416937"/>
                                </a:lnTo>
                                <a:lnTo>
                                  <a:pt x="552597" y="421509"/>
                                </a:lnTo>
                                <a:lnTo>
                                  <a:pt x="548417" y="425883"/>
                                </a:lnTo>
                                <a:lnTo>
                                  <a:pt x="543640" y="430456"/>
                                </a:lnTo>
                                <a:lnTo>
                                  <a:pt x="538466" y="435029"/>
                                </a:lnTo>
                                <a:lnTo>
                                  <a:pt x="532893" y="439403"/>
                                </a:lnTo>
                                <a:lnTo>
                                  <a:pt x="526524" y="443776"/>
                                </a:lnTo>
                                <a:lnTo>
                                  <a:pt x="524931" y="452325"/>
                                </a:lnTo>
                                <a:lnTo>
                                  <a:pt x="522941" y="460477"/>
                                </a:lnTo>
                                <a:lnTo>
                                  <a:pt x="520752" y="468628"/>
                                </a:lnTo>
                                <a:lnTo>
                                  <a:pt x="518562" y="476780"/>
                                </a:lnTo>
                                <a:lnTo>
                                  <a:pt x="515776" y="484732"/>
                                </a:lnTo>
                                <a:lnTo>
                                  <a:pt x="512989" y="492486"/>
                                </a:lnTo>
                                <a:lnTo>
                                  <a:pt x="509805" y="500240"/>
                                </a:lnTo>
                                <a:lnTo>
                                  <a:pt x="506421" y="507795"/>
                                </a:lnTo>
                                <a:lnTo>
                                  <a:pt x="502839" y="515350"/>
                                </a:lnTo>
                                <a:lnTo>
                                  <a:pt x="499057" y="522706"/>
                                </a:lnTo>
                                <a:lnTo>
                                  <a:pt x="495077" y="529863"/>
                                </a:lnTo>
                                <a:lnTo>
                                  <a:pt x="491096" y="536821"/>
                                </a:lnTo>
                                <a:lnTo>
                                  <a:pt x="486717" y="543581"/>
                                </a:lnTo>
                                <a:lnTo>
                                  <a:pt x="482338" y="550142"/>
                                </a:lnTo>
                                <a:lnTo>
                                  <a:pt x="477363" y="556504"/>
                                </a:lnTo>
                                <a:lnTo>
                                  <a:pt x="472387" y="562468"/>
                                </a:lnTo>
                                <a:lnTo>
                                  <a:pt x="467411" y="568234"/>
                                </a:lnTo>
                                <a:lnTo>
                                  <a:pt x="462037" y="573801"/>
                                </a:lnTo>
                                <a:lnTo>
                                  <a:pt x="456663" y="579169"/>
                                </a:lnTo>
                                <a:lnTo>
                                  <a:pt x="450891" y="584139"/>
                                </a:lnTo>
                                <a:lnTo>
                                  <a:pt x="445119" y="588712"/>
                                </a:lnTo>
                                <a:lnTo>
                                  <a:pt x="439148" y="593285"/>
                                </a:lnTo>
                                <a:lnTo>
                                  <a:pt x="432779" y="597261"/>
                                </a:lnTo>
                                <a:lnTo>
                                  <a:pt x="426609" y="600839"/>
                                </a:lnTo>
                                <a:lnTo>
                                  <a:pt x="420240" y="604021"/>
                                </a:lnTo>
                                <a:lnTo>
                                  <a:pt x="413473" y="607003"/>
                                </a:lnTo>
                                <a:lnTo>
                                  <a:pt x="406507" y="609389"/>
                                </a:lnTo>
                                <a:lnTo>
                                  <a:pt x="399740" y="611576"/>
                                </a:lnTo>
                                <a:lnTo>
                                  <a:pt x="392774" y="613365"/>
                                </a:lnTo>
                                <a:lnTo>
                                  <a:pt x="385410" y="614757"/>
                                </a:lnTo>
                                <a:lnTo>
                                  <a:pt x="378045" y="615353"/>
                                </a:lnTo>
                                <a:lnTo>
                                  <a:pt x="370880" y="615949"/>
                                </a:lnTo>
                                <a:lnTo>
                                  <a:pt x="363317" y="615353"/>
                                </a:lnTo>
                                <a:lnTo>
                                  <a:pt x="355953" y="614757"/>
                                </a:lnTo>
                                <a:lnTo>
                                  <a:pt x="348788" y="613365"/>
                                </a:lnTo>
                                <a:lnTo>
                                  <a:pt x="341623" y="611576"/>
                                </a:lnTo>
                                <a:lnTo>
                                  <a:pt x="334656" y="609389"/>
                                </a:lnTo>
                                <a:lnTo>
                                  <a:pt x="327889" y="607003"/>
                                </a:lnTo>
                                <a:lnTo>
                                  <a:pt x="321321" y="604021"/>
                                </a:lnTo>
                                <a:lnTo>
                                  <a:pt x="314753" y="600839"/>
                                </a:lnTo>
                                <a:lnTo>
                                  <a:pt x="308583" y="597261"/>
                                </a:lnTo>
                                <a:lnTo>
                                  <a:pt x="302214" y="593285"/>
                                </a:lnTo>
                                <a:lnTo>
                                  <a:pt x="296243" y="588712"/>
                                </a:lnTo>
                                <a:lnTo>
                                  <a:pt x="290471" y="584139"/>
                                </a:lnTo>
                                <a:lnTo>
                                  <a:pt x="284898" y="579169"/>
                                </a:lnTo>
                                <a:lnTo>
                                  <a:pt x="279325" y="573801"/>
                                </a:lnTo>
                                <a:lnTo>
                                  <a:pt x="273951" y="568234"/>
                                </a:lnTo>
                                <a:lnTo>
                                  <a:pt x="268976" y="562468"/>
                                </a:lnTo>
                                <a:lnTo>
                                  <a:pt x="264000" y="556504"/>
                                </a:lnTo>
                                <a:lnTo>
                                  <a:pt x="259422" y="550142"/>
                                </a:lnTo>
                                <a:lnTo>
                                  <a:pt x="254645" y="543581"/>
                                </a:lnTo>
                                <a:lnTo>
                                  <a:pt x="250267" y="536821"/>
                                </a:lnTo>
                                <a:lnTo>
                                  <a:pt x="246286" y="529863"/>
                                </a:lnTo>
                                <a:lnTo>
                                  <a:pt x="242106" y="522706"/>
                                </a:lnTo>
                                <a:lnTo>
                                  <a:pt x="238325" y="515350"/>
                                </a:lnTo>
                                <a:lnTo>
                                  <a:pt x="234941" y="507795"/>
                                </a:lnTo>
                                <a:lnTo>
                                  <a:pt x="231558" y="500240"/>
                                </a:lnTo>
                                <a:lnTo>
                                  <a:pt x="228572" y="492486"/>
                                </a:lnTo>
                                <a:lnTo>
                                  <a:pt x="225786" y="484732"/>
                                </a:lnTo>
                                <a:lnTo>
                                  <a:pt x="222999" y="476780"/>
                                </a:lnTo>
                                <a:lnTo>
                                  <a:pt x="220611" y="468628"/>
                                </a:lnTo>
                                <a:lnTo>
                                  <a:pt x="218421" y="460477"/>
                                </a:lnTo>
                                <a:lnTo>
                                  <a:pt x="216630" y="452325"/>
                                </a:lnTo>
                                <a:lnTo>
                                  <a:pt x="214839" y="443776"/>
                                </a:lnTo>
                                <a:lnTo>
                                  <a:pt x="208669" y="439403"/>
                                </a:lnTo>
                                <a:lnTo>
                                  <a:pt x="202897" y="435029"/>
                                </a:lnTo>
                                <a:lnTo>
                                  <a:pt x="197722" y="430456"/>
                                </a:lnTo>
                                <a:lnTo>
                                  <a:pt x="192945" y="425883"/>
                                </a:lnTo>
                                <a:lnTo>
                                  <a:pt x="188766" y="421509"/>
                                </a:lnTo>
                                <a:lnTo>
                                  <a:pt x="185183" y="416937"/>
                                </a:lnTo>
                                <a:lnTo>
                                  <a:pt x="181998" y="412563"/>
                                </a:lnTo>
                                <a:lnTo>
                                  <a:pt x="179212" y="408388"/>
                                </a:lnTo>
                                <a:lnTo>
                                  <a:pt x="177023" y="403815"/>
                                </a:lnTo>
                                <a:lnTo>
                                  <a:pt x="175032" y="399640"/>
                                </a:lnTo>
                                <a:lnTo>
                                  <a:pt x="173440" y="395465"/>
                                </a:lnTo>
                                <a:lnTo>
                                  <a:pt x="172644" y="391290"/>
                                </a:lnTo>
                                <a:lnTo>
                                  <a:pt x="171848" y="387114"/>
                                </a:lnTo>
                                <a:lnTo>
                                  <a:pt x="171450" y="383138"/>
                                </a:lnTo>
                                <a:lnTo>
                                  <a:pt x="171450" y="379162"/>
                                </a:lnTo>
                                <a:lnTo>
                                  <a:pt x="171848" y="375384"/>
                                </a:lnTo>
                                <a:lnTo>
                                  <a:pt x="172644" y="371806"/>
                                </a:lnTo>
                                <a:lnTo>
                                  <a:pt x="173639" y="368227"/>
                                </a:lnTo>
                                <a:lnTo>
                                  <a:pt x="175032" y="365046"/>
                                </a:lnTo>
                                <a:lnTo>
                                  <a:pt x="176625" y="361666"/>
                                </a:lnTo>
                                <a:lnTo>
                                  <a:pt x="178615" y="358485"/>
                                </a:lnTo>
                                <a:lnTo>
                                  <a:pt x="180605" y="355702"/>
                                </a:lnTo>
                                <a:lnTo>
                                  <a:pt x="182994" y="352720"/>
                                </a:lnTo>
                                <a:lnTo>
                                  <a:pt x="185780" y="350334"/>
                                </a:lnTo>
                                <a:lnTo>
                                  <a:pt x="188368" y="347948"/>
                                </a:lnTo>
                                <a:lnTo>
                                  <a:pt x="191552" y="345562"/>
                                </a:lnTo>
                                <a:lnTo>
                                  <a:pt x="194737" y="343574"/>
                                </a:lnTo>
                                <a:lnTo>
                                  <a:pt x="198120" y="341785"/>
                                </a:lnTo>
                                <a:lnTo>
                                  <a:pt x="201703" y="340592"/>
                                </a:lnTo>
                                <a:lnTo>
                                  <a:pt x="205285" y="339200"/>
                                </a:lnTo>
                                <a:lnTo>
                                  <a:pt x="209266" y="338007"/>
                                </a:lnTo>
                                <a:lnTo>
                                  <a:pt x="213048" y="337212"/>
                                </a:lnTo>
                                <a:lnTo>
                                  <a:pt x="216232" y="321108"/>
                                </a:lnTo>
                                <a:lnTo>
                                  <a:pt x="218819" y="305800"/>
                                </a:lnTo>
                                <a:lnTo>
                                  <a:pt x="221208" y="291485"/>
                                </a:lnTo>
                                <a:lnTo>
                                  <a:pt x="223994" y="277369"/>
                                </a:lnTo>
                                <a:lnTo>
                                  <a:pt x="225388" y="270808"/>
                                </a:lnTo>
                                <a:lnTo>
                                  <a:pt x="226582" y="264446"/>
                                </a:lnTo>
                                <a:lnTo>
                                  <a:pt x="228174" y="258283"/>
                                </a:lnTo>
                                <a:lnTo>
                                  <a:pt x="229965" y="252120"/>
                                </a:lnTo>
                                <a:lnTo>
                                  <a:pt x="231757" y="246354"/>
                                </a:lnTo>
                                <a:lnTo>
                                  <a:pt x="233747" y="240787"/>
                                </a:lnTo>
                                <a:lnTo>
                                  <a:pt x="236135" y="235419"/>
                                </a:lnTo>
                                <a:lnTo>
                                  <a:pt x="238723" y="230250"/>
                                </a:lnTo>
                                <a:lnTo>
                                  <a:pt x="243699" y="232039"/>
                                </a:lnTo>
                                <a:lnTo>
                                  <a:pt x="250665" y="234028"/>
                                </a:lnTo>
                                <a:lnTo>
                                  <a:pt x="259024" y="236612"/>
                                </a:lnTo>
                                <a:lnTo>
                                  <a:pt x="269374" y="238799"/>
                                </a:lnTo>
                                <a:lnTo>
                                  <a:pt x="274947" y="239793"/>
                                </a:lnTo>
                                <a:lnTo>
                                  <a:pt x="280918" y="240986"/>
                                </a:lnTo>
                                <a:lnTo>
                                  <a:pt x="287287" y="241781"/>
                                </a:lnTo>
                                <a:lnTo>
                                  <a:pt x="293855" y="242775"/>
                                </a:lnTo>
                                <a:lnTo>
                                  <a:pt x="300622" y="243372"/>
                                </a:lnTo>
                                <a:lnTo>
                                  <a:pt x="307986" y="243770"/>
                                </a:lnTo>
                                <a:lnTo>
                                  <a:pt x="315350" y="244167"/>
                                </a:lnTo>
                                <a:lnTo>
                                  <a:pt x="323112" y="244366"/>
                                </a:lnTo>
                                <a:lnTo>
                                  <a:pt x="331273" y="244167"/>
                                </a:lnTo>
                                <a:lnTo>
                                  <a:pt x="339433" y="243571"/>
                                </a:lnTo>
                                <a:lnTo>
                                  <a:pt x="347793" y="242974"/>
                                </a:lnTo>
                                <a:lnTo>
                                  <a:pt x="356351" y="241781"/>
                                </a:lnTo>
                                <a:lnTo>
                                  <a:pt x="365307" y="240589"/>
                                </a:lnTo>
                                <a:lnTo>
                                  <a:pt x="374065" y="238998"/>
                                </a:lnTo>
                                <a:lnTo>
                                  <a:pt x="383021" y="236811"/>
                                </a:lnTo>
                                <a:lnTo>
                                  <a:pt x="392376" y="234226"/>
                                </a:lnTo>
                                <a:lnTo>
                                  <a:pt x="401531" y="231443"/>
                                </a:lnTo>
                                <a:lnTo>
                                  <a:pt x="411085" y="228063"/>
                                </a:lnTo>
                                <a:lnTo>
                                  <a:pt x="420439" y="224087"/>
                                </a:lnTo>
                                <a:lnTo>
                                  <a:pt x="429993" y="219912"/>
                                </a:lnTo>
                                <a:lnTo>
                                  <a:pt x="439546" y="214941"/>
                                </a:lnTo>
                                <a:lnTo>
                                  <a:pt x="449100" y="209375"/>
                                </a:lnTo>
                                <a:lnTo>
                                  <a:pt x="458853" y="203410"/>
                                </a:lnTo>
                                <a:lnTo>
                                  <a:pt x="468406" y="196849"/>
                                </a:lnTo>
                                <a:close/>
                                <a:moveTo>
                                  <a:pt x="1634036" y="196849"/>
                                </a:moveTo>
                                <a:lnTo>
                                  <a:pt x="1638596" y="199235"/>
                                </a:lnTo>
                                <a:lnTo>
                                  <a:pt x="1642560" y="201621"/>
                                </a:lnTo>
                                <a:lnTo>
                                  <a:pt x="1646327" y="204404"/>
                                </a:lnTo>
                                <a:lnTo>
                                  <a:pt x="1649895" y="207187"/>
                                </a:lnTo>
                                <a:lnTo>
                                  <a:pt x="1653067" y="210170"/>
                                </a:lnTo>
                                <a:lnTo>
                                  <a:pt x="1656239" y="213152"/>
                                </a:lnTo>
                                <a:lnTo>
                                  <a:pt x="1659213" y="216532"/>
                                </a:lnTo>
                                <a:lnTo>
                                  <a:pt x="1661790" y="219912"/>
                                </a:lnTo>
                                <a:lnTo>
                                  <a:pt x="1664169" y="223490"/>
                                </a:lnTo>
                                <a:lnTo>
                                  <a:pt x="1666349" y="227069"/>
                                </a:lnTo>
                                <a:lnTo>
                                  <a:pt x="1668332" y="230846"/>
                                </a:lnTo>
                                <a:lnTo>
                                  <a:pt x="1670512" y="234823"/>
                                </a:lnTo>
                                <a:lnTo>
                                  <a:pt x="1672098" y="238799"/>
                                </a:lnTo>
                                <a:lnTo>
                                  <a:pt x="1673882" y="242775"/>
                                </a:lnTo>
                                <a:lnTo>
                                  <a:pt x="1675270" y="247149"/>
                                </a:lnTo>
                                <a:lnTo>
                                  <a:pt x="1676856" y="251324"/>
                                </a:lnTo>
                                <a:lnTo>
                                  <a:pt x="1679235" y="260669"/>
                                </a:lnTo>
                                <a:lnTo>
                                  <a:pt x="1681415" y="270212"/>
                                </a:lnTo>
                                <a:lnTo>
                                  <a:pt x="1683398" y="280351"/>
                                </a:lnTo>
                                <a:lnTo>
                                  <a:pt x="1685578" y="290888"/>
                                </a:lnTo>
                                <a:lnTo>
                                  <a:pt x="1689345" y="313155"/>
                                </a:lnTo>
                                <a:lnTo>
                                  <a:pt x="1691327" y="324885"/>
                                </a:lnTo>
                                <a:lnTo>
                                  <a:pt x="1693706" y="337212"/>
                                </a:lnTo>
                                <a:lnTo>
                                  <a:pt x="1697671" y="338007"/>
                                </a:lnTo>
                                <a:lnTo>
                                  <a:pt x="1701438" y="339200"/>
                                </a:lnTo>
                                <a:lnTo>
                                  <a:pt x="1705204" y="340592"/>
                                </a:lnTo>
                                <a:lnTo>
                                  <a:pt x="1708772" y="341785"/>
                                </a:lnTo>
                                <a:lnTo>
                                  <a:pt x="1712142" y="343574"/>
                                </a:lnTo>
                                <a:lnTo>
                                  <a:pt x="1715116" y="345562"/>
                                </a:lnTo>
                                <a:lnTo>
                                  <a:pt x="1718288" y="347948"/>
                                </a:lnTo>
                                <a:lnTo>
                                  <a:pt x="1721261" y="350334"/>
                                </a:lnTo>
                                <a:lnTo>
                                  <a:pt x="1723640" y="352719"/>
                                </a:lnTo>
                                <a:lnTo>
                                  <a:pt x="1726019" y="355702"/>
                                </a:lnTo>
                                <a:lnTo>
                                  <a:pt x="1728200" y="358485"/>
                                </a:lnTo>
                                <a:lnTo>
                                  <a:pt x="1729984" y="361666"/>
                                </a:lnTo>
                                <a:lnTo>
                                  <a:pt x="1731570" y="365046"/>
                                </a:lnTo>
                                <a:lnTo>
                                  <a:pt x="1732958" y="368227"/>
                                </a:lnTo>
                                <a:lnTo>
                                  <a:pt x="1733949" y="371806"/>
                                </a:lnTo>
                                <a:lnTo>
                                  <a:pt x="1734742" y="375384"/>
                                </a:lnTo>
                                <a:lnTo>
                                  <a:pt x="1735138" y="379162"/>
                                </a:lnTo>
                                <a:lnTo>
                                  <a:pt x="1735138" y="383138"/>
                                </a:lnTo>
                                <a:lnTo>
                                  <a:pt x="1734940" y="387114"/>
                                </a:lnTo>
                                <a:lnTo>
                                  <a:pt x="1734147" y="391289"/>
                                </a:lnTo>
                                <a:lnTo>
                                  <a:pt x="1733156" y="395464"/>
                                </a:lnTo>
                                <a:lnTo>
                                  <a:pt x="1731570" y="399639"/>
                                </a:lnTo>
                                <a:lnTo>
                                  <a:pt x="1729786" y="403815"/>
                                </a:lnTo>
                                <a:lnTo>
                                  <a:pt x="1727407" y="408387"/>
                                </a:lnTo>
                                <a:lnTo>
                                  <a:pt x="1724632" y="412562"/>
                                </a:lnTo>
                                <a:lnTo>
                                  <a:pt x="1721658" y="416936"/>
                                </a:lnTo>
                                <a:lnTo>
                                  <a:pt x="1717891" y="421509"/>
                                </a:lnTo>
                                <a:lnTo>
                                  <a:pt x="1713728" y="425883"/>
                                </a:lnTo>
                                <a:lnTo>
                                  <a:pt x="1708971" y="430456"/>
                                </a:lnTo>
                                <a:lnTo>
                                  <a:pt x="1703816" y="435028"/>
                                </a:lnTo>
                                <a:lnTo>
                                  <a:pt x="1698266" y="439402"/>
                                </a:lnTo>
                                <a:lnTo>
                                  <a:pt x="1692120" y="443776"/>
                                </a:lnTo>
                                <a:lnTo>
                                  <a:pt x="1690336" y="452325"/>
                                </a:lnTo>
                                <a:lnTo>
                                  <a:pt x="1688354" y="460477"/>
                                </a:lnTo>
                                <a:lnTo>
                                  <a:pt x="1686173" y="468628"/>
                                </a:lnTo>
                                <a:lnTo>
                                  <a:pt x="1683993" y="476779"/>
                                </a:lnTo>
                                <a:lnTo>
                                  <a:pt x="1681217" y="484732"/>
                                </a:lnTo>
                                <a:lnTo>
                                  <a:pt x="1678442" y="492486"/>
                                </a:lnTo>
                                <a:lnTo>
                                  <a:pt x="1675270" y="500239"/>
                                </a:lnTo>
                                <a:lnTo>
                                  <a:pt x="1671900" y="507794"/>
                                </a:lnTo>
                                <a:lnTo>
                                  <a:pt x="1668332" y="515349"/>
                                </a:lnTo>
                                <a:lnTo>
                                  <a:pt x="1664565" y="522705"/>
                                </a:lnTo>
                                <a:lnTo>
                                  <a:pt x="1660799" y="529863"/>
                                </a:lnTo>
                                <a:lnTo>
                                  <a:pt x="1656635" y="536821"/>
                                </a:lnTo>
                                <a:lnTo>
                                  <a:pt x="1652274" y="543581"/>
                                </a:lnTo>
                                <a:lnTo>
                                  <a:pt x="1647913" y="550142"/>
                                </a:lnTo>
                                <a:lnTo>
                                  <a:pt x="1642957" y="556504"/>
                                </a:lnTo>
                                <a:lnTo>
                                  <a:pt x="1638001" y="562468"/>
                                </a:lnTo>
                                <a:lnTo>
                                  <a:pt x="1633045" y="568234"/>
                                </a:lnTo>
                                <a:lnTo>
                                  <a:pt x="1627693" y="573801"/>
                                </a:lnTo>
                                <a:lnTo>
                                  <a:pt x="1622340" y="579169"/>
                                </a:lnTo>
                                <a:lnTo>
                                  <a:pt x="1616591" y="584139"/>
                                </a:lnTo>
                                <a:lnTo>
                                  <a:pt x="1610842" y="588712"/>
                                </a:lnTo>
                                <a:lnTo>
                                  <a:pt x="1604895" y="593284"/>
                                </a:lnTo>
                                <a:lnTo>
                                  <a:pt x="1598551" y="597261"/>
                                </a:lnTo>
                                <a:lnTo>
                                  <a:pt x="1592406" y="600839"/>
                                </a:lnTo>
                                <a:lnTo>
                                  <a:pt x="1586062" y="604020"/>
                                </a:lnTo>
                                <a:lnTo>
                                  <a:pt x="1579322" y="607003"/>
                                </a:lnTo>
                                <a:lnTo>
                                  <a:pt x="1572780" y="609388"/>
                                </a:lnTo>
                                <a:lnTo>
                                  <a:pt x="1565842" y="611575"/>
                                </a:lnTo>
                                <a:lnTo>
                                  <a:pt x="1558705" y="613365"/>
                                </a:lnTo>
                                <a:lnTo>
                                  <a:pt x="1551370" y="614756"/>
                                </a:lnTo>
                                <a:lnTo>
                                  <a:pt x="1544036" y="615353"/>
                                </a:lnTo>
                                <a:lnTo>
                                  <a:pt x="1536899" y="615949"/>
                                </a:lnTo>
                                <a:lnTo>
                                  <a:pt x="1529366" y="615353"/>
                                </a:lnTo>
                                <a:lnTo>
                                  <a:pt x="1522031" y="614756"/>
                                </a:lnTo>
                                <a:lnTo>
                                  <a:pt x="1514894" y="613365"/>
                                </a:lnTo>
                                <a:lnTo>
                                  <a:pt x="1507758" y="611575"/>
                                </a:lnTo>
                                <a:lnTo>
                                  <a:pt x="1500819" y="609388"/>
                                </a:lnTo>
                                <a:lnTo>
                                  <a:pt x="1494079" y="607003"/>
                                </a:lnTo>
                                <a:lnTo>
                                  <a:pt x="1487537" y="604020"/>
                                </a:lnTo>
                                <a:lnTo>
                                  <a:pt x="1481193" y="600839"/>
                                </a:lnTo>
                                <a:lnTo>
                                  <a:pt x="1474850" y="597261"/>
                                </a:lnTo>
                                <a:lnTo>
                                  <a:pt x="1468506" y="593284"/>
                                </a:lnTo>
                                <a:lnTo>
                                  <a:pt x="1462559" y="588712"/>
                                </a:lnTo>
                                <a:lnTo>
                                  <a:pt x="1456810" y="584139"/>
                                </a:lnTo>
                                <a:lnTo>
                                  <a:pt x="1451259" y="579169"/>
                                </a:lnTo>
                                <a:lnTo>
                                  <a:pt x="1445708" y="573801"/>
                                </a:lnTo>
                                <a:lnTo>
                                  <a:pt x="1440356" y="568234"/>
                                </a:lnTo>
                                <a:lnTo>
                                  <a:pt x="1435400" y="562468"/>
                                </a:lnTo>
                                <a:lnTo>
                                  <a:pt x="1430444" y="556504"/>
                                </a:lnTo>
                                <a:lnTo>
                                  <a:pt x="1425885" y="550142"/>
                                </a:lnTo>
                                <a:lnTo>
                                  <a:pt x="1421127" y="543581"/>
                                </a:lnTo>
                                <a:lnTo>
                                  <a:pt x="1416964" y="536821"/>
                                </a:lnTo>
                                <a:lnTo>
                                  <a:pt x="1412801" y="529863"/>
                                </a:lnTo>
                                <a:lnTo>
                                  <a:pt x="1408638" y="522705"/>
                                </a:lnTo>
                                <a:lnTo>
                                  <a:pt x="1404871" y="515349"/>
                                </a:lnTo>
                                <a:lnTo>
                                  <a:pt x="1401699" y="507794"/>
                                </a:lnTo>
                                <a:lnTo>
                                  <a:pt x="1398329" y="500239"/>
                                </a:lnTo>
                                <a:lnTo>
                                  <a:pt x="1395157" y="492486"/>
                                </a:lnTo>
                                <a:lnTo>
                                  <a:pt x="1392382" y="484732"/>
                                </a:lnTo>
                                <a:lnTo>
                                  <a:pt x="1389607" y="476779"/>
                                </a:lnTo>
                                <a:lnTo>
                                  <a:pt x="1387228" y="468628"/>
                                </a:lnTo>
                                <a:lnTo>
                                  <a:pt x="1385047" y="460477"/>
                                </a:lnTo>
                                <a:lnTo>
                                  <a:pt x="1383263" y="452325"/>
                                </a:lnTo>
                                <a:lnTo>
                                  <a:pt x="1381479" y="443776"/>
                                </a:lnTo>
                                <a:lnTo>
                                  <a:pt x="1375333" y="439402"/>
                                </a:lnTo>
                                <a:lnTo>
                                  <a:pt x="1369585" y="435028"/>
                                </a:lnTo>
                                <a:lnTo>
                                  <a:pt x="1364430" y="430456"/>
                                </a:lnTo>
                                <a:lnTo>
                                  <a:pt x="1359673" y="425883"/>
                                </a:lnTo>
                                <a:lnTo>
                                  <a:pt x="1355510" y="421509"/>
                                </a:lnTo>
                                <a:lnTo>
                                  <a:pt x="1351941" y="416936"/>
                                </a:lnTo>
                                <a:lnTo>
                                  <a:pt x="1348769" y="412562"/>
                                </a:lnTo>
                                <a:lnTo>
                                  <a:pt x="1345994" y="408387"/>
                                </a:lnTo>
                                <a:lnTo>
                                  <a:pt x="1343813" y="403815"/>
                                </a:lnTo>
                                <a:lnTo>
                                  <a:pt x="1341831" y="399639"/>
                                </a:lnTo>
                                <a:lnTo>
                                  <a:pt x="1340443" y="395464"/>
                                </a:lnTo>
                                <a:lnTo>
                                  <a:pt x="1339452" y="391289"/>
                                </a:lnTo>
                                <a:lnTo>
                                  <a:pt x="1338659" y="387114"/>
                                </a:lnTo>
                                <a:lnTo>
                                  <a:pt x="1338263" y="383138"/>
                                </a:lnTo>
                                <a:lnTo>
                                  <a:pt x="1338263" y="379162"/>
                                </a:lnTo>
                                <a:lnTo>
                                  <a:pt x="1338659" y="375384"/>
                                </a:lnTo>
                                <a:lnTo>
                                  <a:pt x="1339452" y="371806"/>
                                </a:lnTo>
                                <a:lnTo>
                                  <a:pt x="1340443" y="368227"/>
                                </a:lnTo>
                                <a:lnTo>
                                  <a:pt x="1341831" y="365046"/>
                                </a:lnTo>
                                <a:lnTo>
                                  <a:pt x="1343417" y="361666"/>
                                </a:lnTo>
                                <a:lnTo>
                                  <a:pt x="1345399" y="358485"/>
                                </a:lnTo>
                                <a:lnTo>
                                  <a:pt x="1347382" y="355702"/>
                                </a:lnTo>
                                <a:lnTo>
                                  <a:pt x="1349761" y="352719"/>
                                </a:lnTo>
                                <a:lnTo>
                                  <a:pt x="1352536" y="350334"/>
                                </a:lnTo>
                                <a:lnTo>
                                  <a:pt x="1355311" y="347948"/>
                                </a:lnTo>
                                <a:lnTo>
                                  <a:pt x="1358285" y="345562"/>
                                </a:lnTo>
                                <a:lnTo>
                                  <a:pt x="1361457" y="343574"/>
                                </a:lnTo>
                                <a:lnTo>
                                  <a:pt x="1364827" y="341785"/>
                                </a:lnTo>
                                <a:lnTo>
                                  <a:pt x="1368395" y="340592"/>
                                </a:lnTo>
                                <a:lnTo>
                                  <a:pt x="1371963" y="339200"/>
                                </a:lnTo>
                                <a:lnTo>
                                  <a:pt x="1375928" y="338007"/>
                                </a:lnTo>
                                <a:lnTo>
                                  <a:pt x="1379695" y="337212"/>
                                </a:lnTo>
                                <a:lnTo>
                                  <a:pt x="1382867" y="321108"/>
                                </a:lnTo>
                                <a:lnTo>
                                  <a:pt x="1385444" y="305799"/>
                                </a:lnTo>
                                <a:lnTo>
                                  <a:pt x="1388219" y="291485"/>
                                </a:lnTo>
                                <a:lnTo>
                                  <a:pt x="1390598" y="277369"/>
                                </a:lnTo>
                                <a:lnTo>
                                  <a:pt x="1391986" y="270808"/>
                                </a:lnTo>
                                <a:lnTo>
                                  <a:pt x="1393175" y="264446"/>
                                </a:lnTo>
                                <a:lnTo>
                                  <a:pt x="1394761" y="258283"/>
                                </a:lnTo>
                                <a:lnTo>
                                  <a:pt x="1396545" y="252119"/>
                                </a:lnTo>
                                <a:lnTo>
                                  <a:pt x="1398329" y="246354"/>
                                </a:lnTo>
                                <a:lnTo>
                                  <a:pt x="1400510" y="240787"/>
                                </a:lnTo>
                                <a:lnTo>
                                  <a:pt x="1402691" y="235419"/>
                                </a:lnTo>
                                <a:lnTo>
                                  <a:pt x="1405268" y="230250"/>
                                </a:lnTo>
                                <a:lnTo>
                                  <a:pt x="1410224" y="232039"/>
                                </a:lnTo>
                                <a:lnTo>
                                  <a:pt x="1417162" y="234027"/>
                                </a:lnTo>
                                <a:lnTo>
                                  <a:pt x="1425885" y="236612"/>
                                </a:lnTo>
                                <a:lnTo>
                                  <a:pt x="1435796" y="238799"/>
                                </a:lnTo>
                                <a:lnTo>
                                  <a:pt x="1441545" y="239793"/>
                                </a:lnTo>
                                <a:lnTo>
                                  <a:pt x="1447294" y="240986"/>
                                </a:lnTo>
                                <a:lnTo>
                                  <a:pt x="1453638" y="241781"/>
                                </a:lnTo>
                                <a:lnTo>
                                  <a:pt x="1460378" y="242775"/>
                                </a:lnTo>
                                <a:lnTo>
                                  <a:pt x="1467317" y="243372"/>
                                </a:lnTo>
                                <a:lnTo>
                                  <a:pt x="1474255" y="243769"/>
                                </a:lnTo>
                                <a:lnTo>
                                  <a:pt x="1481788" y="244167"/>
                                </a:lnTo>
                                <a:lnTo>
                                  <a:pt x="1489519" y="244366"/>
                                </a:lnTo>
                                <a:lnTo>
                                  <a:pt x="1497449" y="244167"/>
                                </a:lnTo>
                                <a:lnTo>
                                  <a:pt x="1505577" y="243571"/>
                                </a:lnTo>
                                <a:lnTo>
                                  <a:pt x="1513903" y="242974"/>
                                </a:lnTo>
                                <a:lnTo>
                                  <a:pt x="1522428" y="241781"/>
                                </a:lnTo>
                                <a:lnTo>
                                  <a:pt x="1531348" y="240588"/>
                                </a:lnTo>
                                <a:lnTo>
                                  <a:pt x="1540071" y="238998"/>
                                </a:lnTo>
                                <a:lnTo>
                                  <a:pt x="1549190" y="236811"/>
                                </a:lnTo>
                                <a:lnTo>
                                  <a:pt x="1558309" y="234226"/>
                                </a:lnTo>
                                <a:lnTo>
                                  <a:pt x="1567626" y="231443"/>
                                </a:lnTo>
                                <a:lnTo>
                                  <a:pt x="1576943" y="228063"/>
                                </a:lnTo>
                                <a:lnTo>
                                  <a:pt x="1586261" y="224087"/>
                                </a:lnTo>
                                <a:lnTo>
                                  <a:pt x="1595776" y="219912"/>
                                </a:lnTo>
                                <a:lnTo>
                                  <a:pt x="1605292" y="214941"/>
                                </a:lnTo>
                                <a:lnTo>
                                  <a:pt x="1615005" y="209374"/>
                                </a:lnTo>
                                <a:lnTo>
                                  <a:pt x="1624521" y="203410"/>
                                </a:lnTo>
                                <a:lnTo>
                                  <a:pt x="1634036" y="196849"/>
                                </a:lnTo>
                                <a:close/>
                                <a:moveTo>
                                  <a:pt x="1059458" y="115887"/>
                                </a:moveTo>
                                <a:lnTo>
                                  <a:pt x="1064419" y="118470"/>
                                </a:lnTo>
                                <a:lnTo>
                                  <a:pt x="1068785" y="121251"/>
                                </a:lnTo>
                                <a:lnTo>
                                  <a:pt x="1072952" y="124232"/>
                                </a:lnTo>
                                <a:lnTo>
                                  <a:pt x="1076920" y="127014"/>
                                </a:lnTo>
                                <a:lnTo>
                                  <a:pt x="1080492" y="130391"/>
                                </a:lnTo>
                                <a:lnTo>
                                  <a:pt x="1083667" y="133769"/>
                                </a:lnTo>
                                <a:lnTo>
                                  <a:pt x="1086842" y="137346"/>
                                </a:lnTo>
                                <a:lnTo>
                                  <a:pt x="1089819" y="141121"/>
                                </a:lnTo>
                                <a:lnTo>
                                  <a:pt x="1092399" y="144896"/>
                                </a:lnTo>
                                <a:lnTo>
                                  <a:pt x="1094780" y="148870"/>
                                </a:lnTo>
                                <a:lnTo>
                                  <a:pt x="1097360" y="152844"/>
                                </a:lnTo>
                                <a:lnTo>
                                  <a:pt x="1099344" y="157017"/>
                                </a:lnTo>
                                <a:lnTo>
                                  <a:pt x="1101328" y="161587"/>
                                </a:lnTo>
                                <a:lnTo>
                                  <a:pt x="1103114" y="166157"/>
                                </a:lnTo>
                                <a:lnTo>
                                  <a:pt x="1104900" y="170727"/>
                                </a:lnTo>
                                <a:lnTo>
                                  <a:pt x="1106091" y="175495"/>
                                </a:lnTo>
                                <a:lnTo>
                                  <a:pt x="1109067" y="185430"/>
                                </a:lnTo>
                                <a:lnTo>
                                  <a:pt x="1111449" y="195961"/>
                                </a:lnTo>
                                <a:lnTo>
                                  <a:pt x="1113631" y="207088"/>
                                </a:lnTo>
                                <a:lnTo>
                                  <a:pt x="1115616" y="218612"/>
                                </a:lnTo>
                                <a:lnTo>
                                  <a:pt x="1119981" y="243052"/>
                                </a:lnTo>
                                <a:lnTo>
                                  <a:pt x="1122164" y="255570"/>
                                </a:lnTo>
                                <a:lnTo>
                                  <a:pt x="1124744" y="269081"/>
                                </a:lnTo>
                                <a:lnTo>
                                  <a:pt x="1128911" y="269876"/>
                                </a:lnTo>
                                <a:lnTo>
                                  <a:pt x="1133277" y="271068"/>
                                </a:lnTo>
                                <a:lnTo>
                                  <a:pt x="1137246" y="272459"/>
                                </a:lnTo>
                                <a:lnTo>
                                  <a:pt x="1141214" y="274049"/>
                                </a:lnTo>
                                <a:lnTo>
                                  <a:pt x="1144786" y="276036"/>
                                </a:lnTo>
                                <a:lnTo>
                                  <a:pt x="1148358" y="278420"/>
                                </a:lnTo>
                                <a:lnTo>
                                  <a:pt x="1151533" y="280606"/>
                                </a:lnTo>
                                <a:lnTo>
                                  <a:pt x="1154708" y="283189"/>
                                </a:lnTo>
                                <a:lnTo>
                                  <a:pt x="1157685" y="286169"/>
                                </a:lnTo>
                                <a:lnTo>
                                  <a:pt x="1160066" y="288951"/>
                                </a:lnTo>
                                <a:lnTo>
                                  <a:pt x="1162447" y="292329"/>
                                </a:lnTo>
                                <a:lnTo>
                                  <a:pt x="1164432" y="295707"/>
                                </a:lnTo>
                                <a:lnTo>
                                  <a:pt x="1166217" y="299283"/>
                                </a:lnTo>
                                <a:lnTo>
                                  <a:pt x="1167607" y="302661"/>
                                </a:lnTo>
                                <a:lnTo>
                                  <a:pt x="1168996" y="306834"/>
                                </a:lnTo>
                                <a:lnTo>
                                  <a:pt x="1169591" y="310808"/>
                                </a:lnTo>
                                <a:lnTo>
                                  <a:pt x="1169988" y="314781"/>
                                </a:lnTo>
                                <a:lnTo>
                                  <a:pt x="1169988" y="318954"/>
                                </a:lnTo>
                                <a:lnTo>
                                  <a:pt x="1169789" y="323325"/>
                                </a:lnTo>
                                <a:lnTo>
                                  <a:pt x="1168996" y="327895"/>
                                </a:lnTo>
                                <a:lnTo>
                                  <a:pt x="1167805" y="332267"/>
                                </a:lnTo>
                                <a:lnTo>
                                  <a:pt x="1166217" y="337035"/>
                                </a:lnTo>
                                <a:lnTo>
                                  <a:pt x="1164233" y="341605"/>
                                </a:lnTo>
                                <a:lnTo>
                                  <a:pt x="1161653" y="346374"/>
                                </a:lnTo>
                                <a:lnTo>
                                  <a:pt x="1158677" y="351143"/>
                                </a:lnTo>
                                <a:lnTo>
                                  <a:pt x="1155105" y="356110"/>
                                </a:lnTo>
                                <a:lnTo>
                                  <a:pt x="1151136" y="360879"/>
                                </a:lnTo>
                                <a:lnTo>
                                  <a:pt x="1146771" y="365846"/>
                                </a:lnTo>
                                <a:lnTo>
                                  <a:pt x="1141611" y="370814"/>
                                </a:lnTo>
                                <a:lnTo>
                                  <a:pt x="1135856" y="375583"/>
                                </a:lnTo>
                                <a:lnTo>
                                  <a:pt x="1129705" y="380550"/>
                                </a:lnTo>
                                <a:lnTo>
                                  <a:pt x="1122958" y="385319"/>
                                </a:lnTo>
                                <a:lnTo>
                                  <a:pt x="1120974" y="394459"/>
                                </a:lnTo>
                                <a:lnTo>
                                  <a:pt x="1118989" y="403400"/>
                                </a:lnTo>
                                <a:lnTo>
                                  <a:pt x="1116608" y="412341"/>
                                </a:lnTo>
                                <a:lnTo>
                                  <a:pt x="1113830" y="421084"/>
                                </a:lnTo>
                                <a:lnTo>
                                  <a:pt x="1111052" y="429827"/>
                                </a:lnTo>
                                <a:lnTo>
                                  <a:pt x="1107877" y="438371"/>
                                </a:lnTo>
                                <a:lnTo>
                                  <a:pt x="1104503" y="446915"/>
                                </a:lnTo>
                                <a:lnTo>
                                  <a:pt x="1101130" y="455061"/>
                                </a:lnTo>
                                <a:lnTo>
                                  <a:pt x="1097360" y="463406"/>
                                </a:lnTo>
                                <a:lnTo>
                                  <a:pt x="1092994" y="471354"/>
                                </a:lnTo>
                                <a:lnTo>
                                  <a:pt x="1088827" y="479103"/>
                                </a:lnTo>
                                <a:lnTo>
                                  <a:pt x="1084263" y="486654"/>
                                </a:lnTo>
                                <a:lnTo>
                                  <a:pt x="1079500" y="494006"/>
                                </a:lnTo>
                                <a:lnTo>
                                  <a:pt x="1074738" y="501357"/>
                                </a:lnTo>
                                <a:lnTo>
                                  <a:pt x="1069380" y="508113"/>
                                </a:lnTo>
                                <a:lnTo>
                                  <a:pt x="1064022" y="514670"/>
                                </a:lnTo>
                                <a:lnTo>
                                  <a:pt x="1058466" y="521028"/>
                                </a:lnTo>
                                <a:lnTo>
                                  <a:pt x="1052711" y="526989"/>
                                </a:lnTo>
                                <a:lnTo>
                                  <a:pt x="1046758" y="532751"/>
                                </a:lnTo>
                                <a:lnTo>
                                  <a:pt x="1040408" y="538116"/>
                                </a:lnTo>
                                <a:lnTo>
                                  <a:pt x="1034256" y="543282"/>
                                </a:lnTo>
                                <a:lnTo>
                                  <a:pt x="1027708" y="548250"/>
                                </a:lnTo>
                                <a:lnTo>
                                  <a:pt x="1020961" y="552422"/>
                                </a:lnTo>
                                <a:lnTo>
                                  <a:pt x="1014016" y="556396"/>
                                </a:lnTo>
                                <a:lnTo>
                                  <a:pt x="1007070" y="559973"/>
                                </a:lnTo>
                                <a:lnTo>
                                  <a:pt x="999927" y="563350"/>
                                </a:lnTo>
                                <a:lnTo>
                                  <a:pt x="992386" y="565933"/>
                                </a:lnTo>
                                <a:lnTo>
                                  <a:pt x="985044" y="568318"/>
                                </a:lnTo>
                                <a:lnTo>
                                  <a:pt x="977305" y="570106"/>
                                </a:lnTo>
                                <a:lnTo>
                                  <a:pt x="969566" y="571497"/>
                                </a:lnTo>
                                <a:lnTo>
                                  <a:pt x="961430" y="572689"/>
                                </a:lnTo>
                                <a:lnTo>
                                  <a:pt x="953294" y="573087"/>
                                </a:lnTo>
                                <a:lnTo>
                                  <a:pt x="945158" y="572689"/>
                                </a:lnTo>
                                <a:lnTo>
                                  <a:pt x="937220" y="571497"/>
                                </a:lnTo>
                                <a:lnTo>
                                  <a:pt x="929283" y="570106"/>
                                </a:lnTo>
                                <a:lnTo>
                                  <a:pt x="921544" y="568318"/>
                                </a:lnTo>
                                <a:lnTo>
                                  <a:pt x="914003" y="565933"/>
                                </a:lnTo>
                                <a:lnTo>
                                  <a:pt x="906661" y="563350"/>
                                </a:lnTo>
                                <a:lnTo>
                                  <a:pt x="899716" y="559973"/>
                                </a:lnTo>
                                <a:lnTo>
                                  <a:pt x="892572" y="556396"/>
                                </a:lnTo>
                                <a:lnTo>
                                  <a:pt x="885626" y="552422"/>
                                </a:lnTo>
                                <a:lnTo>
                                  <a:pt x="879078" y="548250"/>
                                </a:lnTo>
                                <a:lnTo>
                                  <a:pt x="872331" y="543282"/>
                                </a:lnTo>
                                <a:lnTo>
                                  <a:pt x="866180" y="538116"/>
                                </a:lnTo>
                                <a:lnTo>
                                  <a:pt x="860028" y="532751"/>
                                </a:lnTo>
                                <a:lnTo>
                                  <a:pt x="853876" y="526989"/>
                                </a:lnTo>
                                <a:lnTo>
                                  <a:pt x="848122" y="521028"/>
                                </a:lnTo>
                                <a:lnTo>
                                  <a:pt x="842566" y="514670"/>
                                </a:lnTo>
                                <a:lnTo>
                                  <a:pt x="837009" y="508113"/>
                                </a:lnTo>
                                <a:lnTo>
                                  <a:pt x="832048" y="501357"/>
                                </a:lnTo>
                                <a:lnTo>
                                  <a:pt x="827087" y="494006"/>
                                </a:lnTo>
                                <a:lnTo>
                                  <a:pt x="822325" y="486654"/>
                                </a:lnTo>
                                <a:lnTo>
                                  <a:pt x="817761" y="479103"/>
                                </a:lnTo>
                                <a:lnTo>
                                  <a:pt x="813594" y="471354"/>
                                </a:lnTo>
                                <a:lnTo>
                                  <a:pt x="809426" y="463406"/>
                                </a:lnTo>
                                <a:lnTo>
                                  <a:pt x="805656" y="455061"/>
                                </a:lnTo>
                                <a:lnTo>
                                  <a:pt x="802084" y="446915"/>
                                </a:lnTo>
                                <a:lnTo>
                                  <a:pt x="798711" y="438371"/>
                                </a:lnTo>
                                <a:lnTo>
                                  <a:pt x="795337" y="429827"/>
                                </a:lnTo>
                                <a:lnTo>
                                  <a:pt x="792559" y="421084"/>
                                </a:lnTo>
                                <a:lnTo>
                                  <a:pt x="789980" y="412341"/>
                                </a:lnTo>
                                <a:lnTo>
                                  <a:pt x="787598" y="403400"/>
                                </a:lnTo>
                                <a:lnTo>
                                  <a:pt x="785415" y="394459"/>
                                </a:lnTo>
                                <a:lnTo>
                                  <a:pt x="783629" y="385319"/>
                                </a:lnTo>
                                <a:lnTo>
                                  <a:pt x="776883" y="380550"/>
                                </a:lnTo>
                                <a:lnTo>
                                  <a:pt x="770731" y="375583"/>
                                </a:lnTo>
                                <a:lnTo>
                                  <a:pt x="764976" y="370814"/>
                                </a:lnTo>
                                <a:lnTo>
                                  <a:pt x="759817" y="365846"/>
                                </a:lnTo>
                                <a:lnTo>
                                  <a:pt x="755451" y="360879"/>
                                </a:lnTo>
                                <a:lnTo>
                                  <a:pt x="751483" y="356110"/>
                                </a:lnTo>
                                <a:lnTo>
                                  <a:pt x="747911" y="351143"/>
                                </a:lnTo>
                                <a:lnTo>
                                  <a:pt x="745133" y="346374"/>
                                </a:lnTo>
                                <a:lnTo>
                                  <a:pt x="742354" y="341605"/>
                                </a:lnTo>
                                <a:lnTo>
                                  <a:pt x="740370" y="337035"/>
                                </a:lnTo>
                                <a:lnTo>
                                  <a:pt x="738783" y="332267"/>
                                </a:lnTo>
                                <a:lnTo>
                                  <a:pt x="737790" y="327895"/>
                                </a:lnTo>
                                <a:lnTo>
                                  <a:pt x="736798" y="323325"/>
                                </a:lnTo>
                                <a:lnTo>
                                  <a:pt x="736600" y="318954"/>
                                </a:lnTo>
                                <a:lnTo>
                                  <a:pt x="736600" y="314781"/>
                                </a:lnTo>
                                <a:lnTo>
                                  <a:pt x="736997" y="310808"/>
                                </a:lnTo>
                                <a:lnTo>
                                  <a:pt x="737790" y="306834"/>
                                </a:lnTo>
                                <a:lnTo>
                                  <a:pt x="738783" y="302661"/>
                                </a:lnTo>
                                <a:lnTo>
                                  <a:pt x="740370" y="299283"/>
                                </a:lnTo>
                                <a:lnTo>
                                  <a:pt x="742156" y="295707"/>
                                </a:lnTo>
                                <a:lnTo>
                                  <a:pt x="744140" y="292329"/>
                                </a:lnTo>
                                <a:lnTo>
                                  <a:pt x="746522" y="288951"/>
                                </a:lnTo>
                                <a:lnTo>
                                  <a:pt x="749101" y="286169"/>
                                </a:lnTo>
                                <a:lnTo>
                                  <a:pt x="751879" y="283189"/>
                                </a:lnTo>
                                <a:lnTo>
                                  <a:pt x="755054" y="280606"/>
                                </a:lnTo>
                                <a:lnTo>
                                  <a:pt x="758428" y="278420"/>
                                </a:lnTo>
                                <a:lnTo>
                                  <a:pt x="761801" y="276036"/>
                                </a:lnTo>
                                <a:lnTo>
                                  <a:pt x="765373" y="274049"/>
                                </a:lnTo>
                                <a:lnTo>
                                  <a:pt x="769342" y="272459"/>
                                </a:lnTo>
                                <a:lnTo>
                                  <a:pt x="773509" y="271068"/>
                                </a:lnTo>
                                <a:lnTo>
                                  <a:pt x="777478" y="269876"/>
                                </a:lnTo>
                                <a:lnTo>
                                  <a:pt x="781844" y="269081"/>
                                </a:lnTo>
                                <a:lnTo>
                                  <a:pt x="785217" y="251596"/>
                                </a:lnTo>
                                <a:lnTo>
                                  <a:pt x="787995" y="234707"/>
                                </a:lnTo>
                                <a:lnTo>
                                  <a:pt x="790773" y="219010"/>
                                </a:lnTo>
                                <a:lnTo>
                                  <a:pt x="793551" y="203909"/>
                                </a:lnTo>
                                <a:lnTo>
                                  <a:pt x="794940" y="196557"/>
                                </a:lnTo>
                                <a:lnTo>
                                  <a:pt x="796528" y="189404"/>
                                </a:lnTo>
                                <a:lnTo>
                                  <a:pt x="798314" y="182847"/>
                                </a:lnTo>
                                <a:lnTo>
                                  <a:pt x="800100" y="176091"/>
                                </a:lnTo>
                                <a:lnTo>
                                  <a:pt x="802084" y="169932"/>
                                </a:lnTo>
                                <a:lnTo>
                                  <a:pt x="804465" y="163772"/>
                                </a:lnTo>
                                <a:lnTo>
                                  <a:pt x="806847" y="158010"/>
                                </a:lnTo>
                                <a:lnTo>
                                  <a:pt x="809625" y="152447"/>
                                </a:lnTo>
                                <a:lnTo>
                                  <a:pt x="815181" y="154235"/>
                                </a:lnTo>
                                <a:lnTo>
                                  <a:pt x="822722" y="156619"/>
                                </a:lnTo>
                                <a:lnTo>
                                  <a:pt x="832048" y="159004"/>
                                </a:lnTo>
                                <a:lnTo>
                                  <a:pt x="843161" y="161785"/>
                                </a:lnTo>
                                <a:lnTo>
                                  <a:pt x="849114" y="162779"/>
                                </a:lnTo>
                                <a:lnTo>
                                  <a:pt x="855662" y="163971"/>
                                </a:lnTo>
                                <a:lnTo>
                                  <a:pt x="862608" y="164964"/>
                                </a:lnTo>
                                <a:lnTo>
                                  <a:pt x="869751" y="165958"/>
                                </a:lnTo>
                                <a:lnTo>
                                  <a:pt x="877292" y="166554"/>
                                </a:lnTo>
                                <a:lnTo>
                                  <a:pt x="885230" y="166951"/>
                                </a:lnTo>
                                <a:lnTo>
                                  <a:pt x="893167" y="167548"/>
                                </a:lnTo>
                                <a:lnTo>
                                  <a:pt x="901700" y="167548"/>
                                </a:lnTo>
                                <a:lnTo>
                                  <a:pt x="910233" y="167548"/>
                                </a:lnTo>
                                <a:lnTo>
                                  <a:pt x="919162" y="166753"/>
                                </a:lnTo>
                                <a:lnTo>
                                  <a:pt x="928489" y="166157"/>
                                </a:lnTo>
                                <a:lnTo>
                                  <a:pt x="937816" y="164964"/>
                                </a:lnTo>
                                <a:lnTo>
                                  <a:pt x="947341" y="163574"/>
                                </a:lnTo>
                                <a:lnTo>
                                  <a:pt x="956866" y="161785"/>
                                </a:lnTo>
                                <a:lnTo>
                                  <a:pt x="966788" y="159401"/>
                                </a:lnTo>
                                <a:lnTo>
                                  <a:pt x="976908" y="156818"/>
                                </a:lnTo>
                                <a:lnTo>
                                  <a:pt x="986830" y="153440"/>
                                </a:lnTo>
                                <a:lnTo>
                                  <a:pt x="997148" y="149864"/>
                                </a:lnTo>
                                <a:lnTo>
                                  <a:pt x="1007467" y="145691"/>
                                </a:lnTo>
                                <a:lnTo>
                                  <a:pt x="1017786" y="140922"/>
                                </a:lnTo>
                                <a:lnTo>
                                  <a:pt x="1028303" y="135557"/>
                                </a:lnTo>
                                <a:lnTo>
                                  <a:pt x="1038622" y="129795"/>
                                </a:lnTo>
                                <a:lnTo>
                                  <a:pt x="1043781" y="126417"/>
                                </a:lnTo>
                                <a:lnTo>
                                  <a:pt x="1049139" y="123040"/>
                                </a:lnTo>
                                <a:lnTo>
                                  <a:pt x="1054497" y="119463"/>
                                </a:lnTo>
                                <a:lnTo>
                                  <a:pt x="1059458" y="115887"/>
                                </a:lnTo>
                                <a:close/>
                                <a:moveTo>
                                  <a:pt x="360477" y="92074"/>
                                </a:moveTo>
                                <a:lnTo>
                                  <a:pt x="370581" y="92074"/>
                                </a:lnTo>
                                <a:lnTo>
                                  <a:pt x="380289" y="92272"/>
                                </a:lnTo>
                                <a:lnTo>
                                  <a:pt x="389997" y="92866"/>
                                </a:lnTo>
                                <a:lnTo>
                                  <a:pt x="399507" y="93855"/>
                                </a:lnTo>
                                <a:lnTo>
                                  <a:pt x="408621" y="95041"/>
                                </a:lnTo>
                                <a:lnTo>
                                  <a:pt x="417734" y="96822"/>
                                </a:lnTo>
                                <a:lnTo>
                                  <a:pt x="426056" y="98602"/>
                                </a:lnTo>
                                <a:lnTo>
                                  <a:pt x="434575" y="100976"/>
                                </a:lnTo>
                                <a:lnTo>
                                  <a:pt x="442302" y="103349"/>
                                </a:lnTo>
                                <a:lnTo>
                                  <a:pt x="449830" y="106316"/>
                                </a:lnTo>
                                <a:lnTo>
                                  <a:pt x="456765" y="109481"/>
                                </a:lnTo>
                                <a:lnTo>
                                  <a:pt x="463501" y="112646"/>
                                </a:lnTo>
                                <a:lnTo>
                                  <a:pt x="469444" y="116207"/>
                                </a:lnTo>
                                <a:lnTo>
                                  <a:pt x="474992" y="120163"/>
                                </a:lnTo>
                                <a:lnTo>
                                  <a:pt x="480143" y="124119"/>
                                </a:lnTo>
                                <a:lnTo>
                                  <a:pt x="482322" y="126097"/>
                                </a:lnTo>
                                <a:lnTo>
                                  <a:pt x="484304" y="128471"/>
                                </a:lnTo>
                                <a:lnTo>
                                  <a:pt x="486285" y="130647"/>
                                </a:lnTo>
                                <a:lnTo>
                                  <a:pt x="488068" y="132823"/>
                                </a:lnTo>
                                <a:lnTo>
                                  <a:pt x="492030" y="133021"/>
                                </a:lnTo>
                                <a:lnTo>
                                  <a:pt x="495795" y="133416"/>
                                </a:lnTo>
                                <a:lnTo>
                                  <a:pt x="499361" y="134207"/>
                                </a:lnTo>
                                <a:lnTo>
                                  <a:pt x="502927" y="134999"/>
                                </a:lnTo>
                                <a:lnTo>
                                  <a:pt x="506295" y="136185"/>
                                </a:lnTo>
                                <a:lnTo>
                                  <a:pt x="509267" y="137372"/>
                                </a:lnTo>
                                <a:lnTo>
                                  <a:pt x="512437" y="138955"/>
                                </a:lnTo>
                                <a:lnTo>
                                  <a:pt x="515409" y="140735"/>
                                </a:lnTo>
                                <a:lnTo>
                                  <a:pt x="518183" y="142515"/>
                                </a:lnTo>
                                <a:lnTo>
                                  <a:pt x="520758" y="144691"/>
                                </a:lnTo>
                                <a:lnTo>
                                  <a:pt x="523532" y="147065"/>
                                </a:lnTo>
                                <a:lnTo>
                                  <a:pt x="525909" y="149439"/>
                                </a:lnTo>
                                <a:lnTo>
                                  <a:pt x="528089" y="152010"/>
                                </a:lnTo>
                                <a:lnTo>
                                  <a:pt x="530466" y="154779"/>
                                </a:lnTo>
                                <a:lnTo>
                                  <a:pt x="532646" y="157747"/>
                                </a:lnTo>
                                <a:lnTo>
                                  <a:pt x="534627" y="160714"/>
                                </a:lnTo>
                                <a:lnTo>
                                  <a:pt x="536410" y="164076"/>
                                </a:lnTo>
                                <a:lnTo>
                                  <a:pt x="538391" y="167241"/>
                                </a:lnTo>
                                <a:lnTo>
                                  <a:pt x="539976" y="170604"/>
                                </a:lnTo>
                                <a:lnTo>
                                  <a:pt x="541363" y="174362"/>
                                </a:lnTo>
                                <a:lnTo>
                                  <a:pt x="544533" y="181681"/>
                                </a:lnTo>
                                <a:lnTo>
                                  <a:pt x="546910" y="189396"/>
                                </a:lnTo>
                                <a:lnTo>
                                  <a:pt x="549288" y="197704"/>
                                </a:lnTo>
                                <a:lnTo>
                                  <a:pt x="551269" y="206012"/>
                                </a:lnTo>
                                <a:lnTo>
                                  <a:pt x="552656" y="214715"/>
                                </a:lnTo>
                                <a:lnTo>
                                  <a:pt x="554043" y="223419"/>
                                </a:lnTo>
                                <a:lnTo>
                                  <a:pt x="555232" y="232320"/>
                                </a:lnTo>
                                <a:lnTo>
                                  <a:pt x="555826" y="241222"/>
                                </a:lnTo>
                                <a:lnTo>
                                  <a:pt x="556420" y="250321"/>
                                </a:lnTo>
                                <a:lnTo>
                                  <a:pt x="557015" y="259024"/>
                                </a:lnTo>
                                <a:lnTo>
                                  <a:pt x="557213" y="267926"/>
                                </a:lnTo>
                                <a:lnTo>
                                  <a:pt x="557213" y="276234"/>
                                </a:lnTo>
                                <a:lnTo>
                                  <a:pt x="557015" y="292849"/>
                                </a:lnTo>
                                <a:lnTo>
                                  <a:pt x="556222" y="307883"/>
                                </a:lnTo>
                                <a:lnTo>
                                  <a:pt x="555430" y="321334"/>
                                </a:lnTo>
                                <a:lnTo>
                                  <a:pt x="554241" y="332411"/>
                                </a:lnTo>
                                <a:lnTo>
                                  <a:pt x="553448" y="341115"/>
                                </a:lnTo>
                                <a:lnTo>
                                  <a:pt x="548892" y="338939"/>
                                </a:lnTo>
                                <a:lnTo>
                                  <a:pt x="544335" y="336961"/>
                                </a:lnTo>
                                <a:lnTo>
                                  <a:pt x="539184" y="335378"/>
                                </a:lnTo>
                                <a:lnTo>
                                  <a:pt x="534231" y="334191"/>
                                </a:lnTo>
                                <a:lnTo>
                                  <a:pt x="530664" y="309268"/>
                                </a:lnTo>
                                <a:lnTo>
                                  <a:pt x="528683" y="297399"/>
                                </a:lnTo>
                                <a:lnTo>
                                  <a:pt x="526900" y="286124"/>
                                </a:lnTo>
                                <a:lnTo>
                                  <a:pt x="524523" y="275047"/>
                                </a:lnTo>
                                <a:lnTo>
                                  <a:pt x="522343" y="264563"/>
                                </a:lnTo>
                                <a:lnTo>
                                  <a:pt x="519768" y="254672"/>
                                </a:lnTo>
                                <a:lnTo>
                                  <a:pt x="518183" y="249727"/>
                                </a:lnTo>
                                <a:lnTo>
                                  <a:pt x="516598" y="245178"/>
                                </a:lnTo>
                                <a:lnTo>
                                  <a:pt x="515013" y="240430"/>
                                </a:lnTo>
                                <a:lnTo>
                                  <a:pt x="513031" y="236079"/>
                                </a:lnTo>
                                <a:lnTo>
                                  <a:pt x="511050" y="231727"/>
                                </a:lnTo>
                                <a:lnTo>
                                  <a:pt x="509069" y="227771"/>
                                </a:lnTo>
                                <a:lnTo>
                                  <a:pt x="506890" y="223419"/>
                                </a:lnTo>
                                <a:lnTo>
                                  <a:pt x="504512" y="219660"/>
                                </a:lnTo>
                                <a:lnTo>
                                  <a:pt x="501738" y="215902"/>
                                </a:lnTo>
                                <a:lnTo>
                                  <a:pt x="499163" y="212144"/>
                                </a:lnTo>
                                <a:lnTo>
                                  <a:pt x="495993" y="208583"/>
                                </a:lnTo>
                                <a:lnTo>
                                  <a:pt x="493021" y="205418"/>
                                </a:lnTo>
                                <a:lnTo>
                                  <a:pt x="489653" y="202253"/>
                                </a:lnTo>
                                <a:lnTo>
                                  <a:pt x="486087" y="199088"/>
                                </a:lnTo>
                                <a:lnTo>
                                  <a:pt x="482124" y="196319"/>
                                </a:lnTo>
                                <a:lnTo>
                                  <a:pt x="478162" y="193352"/>
                                </a:lnTo>
                                <a:lnTo>
                                  <a:pt x="474001" y="190780"/>
                                </a:lnTo>
                                <a:lnTo>
                                  <a:pt x="469246" y="188407"/>
                                </a:lnTo>
                                <a:lnTo>
                                  <a:pt x="459340" y="195132"/>
                                </a:lnTo>
                                <a:lnTo>
                                  <a:pt x="449236" y="201660"/>
                                </a:lnTo>
                                <a:lnTo>
                                  <a:pt x="439330" y="207199"/>
                                </a:lnTo>
                                <a:lnTo>
                                  <a:pt x="429424" y="212144"/>
                                </a:lnTo>
                                <a:lnTo>
                                  <a:pt x="419716" y="216891"/>
                                </a:lnTo>
                                <a:lnTo>
                                  <a:pt x="410008" y="220847"/>
                                </a:lnTo>
                                <a:lnTo>
                                  <a:pt x="400101" y="224408"/>
                                </a:lnTo>
                                <a:lnTo>
                                  <a:pt x="390592" y="227177"/>
                                </a:lnTo>
                                <a:lnTo>
                                  <a:pt x="381082" y="229947"/>
                                </a:lnTo>
                                <a:lnTo>
                                  <a:pt x="371770" y="232122"/>
                                </a:lnTo>
                                <a:lnTo>
                                  <a:pt x="362656" y="233903"/>
                                </a:lnTo>
                                <a:lnTo>
                                  <a:pt x="353741" y="235287"/>
                                </a:lnTo>
                                <a:lnTo>
                                  <a:pt x="344825" y="236276"/>
                                </a:lnTo>
                                <a:lnTo>
                                  <a:pt x="336306" y="236870"/>
                                </a:lnTo>
                                <a:lnTo>
                                  <a:pt x="327985" y="237463"/>
                                </a:lnTo>
                                <a:lnTo>
                                  <a:pt x="319862" y="237661"/>
                                </a:lnTo>
                                <a:lnTo>
                                  <a:pt x="311739" y="237463"/>
                                </a:lnTo>
                                <a:lnTo>
                                  <a:pt x="304210" y="237265"/>
                                </a:lnTo>
                                <a:lnTo>
                                  <a:pt x="296681" y="236474"/>
                                </a:lnTo>
                                <a:lnTo>
                                  <a:pt x="289945" y="235881"/>
                                </a:lnTo>
                                <a:lnTo>
                                  <a:pt x="283011" y="234892"/>
                                </a:lnTo>
                                <a:lnTo>
                                  <a:pt x="276671" y="234100"/>
                                </a:lnTo>
                                <a:lnTo>
                                  <a:pt x="270331" y="232914"/>
                                </a:lnTo>
                                <a:lnTo>
                                  <a:pt x="264586" y="231925"/>
                                </a:lnTo>
                                <a:lnTo>
                                  <a:pt x="254283" y="229353"/>
                                </a:lnTo>
                                <a:lnTo>
                                  <a:pt x="245566" y="226979"/>
                                </a:lnTo>
                                <a:lnTo>
                                  <a:pt x="238433" y="224803"/>
                                </a:lnTo>
                                <a:lnTo>
                                  <a:pt x="233282" y="223023"/>
                                </a:lnTo>
                                <a:lnTo>
                                  <a:pt x="230508" y="228364"/>
                                </a:lnTo>
                                <a:lnTo>
                                  <a:pt x="228329" y="233903"/>
                                </a:lnTo>
                                <a:lnTo>
                                  <a:pt x="226150" y="239837"/>
                                </a:lnTo>
                                <a:lnTo>
                                  <a:pt x="224169" y="245771"/>
                                </a:lnTo>
                                <a:lnTo>
                                  <a:pt x="222385" y="251903"/>
                                </a:lnTo>
                                <a:lnTo>
                                  <a:pt x="220800" y="258629"/>
                                </a:lnTo>
                                <a:lnTo>
                                  <a:pt x="219215" y="265354"/>
                                </a:lnTo>
                                <a:lnTo>
                                  <a:pt x="217829" y="272080"/>
                                </a:lnTo>
                                <a:lnTo>
                                  <a:pt x="215253" y="286520"/>
                                </a:lnTo>
                                <a:lnTo>
                                  <a:pt x="212677" y="301751"/>
                                </a:lnTo>
                                <a:lnTo>
                                  <a:pt x="209904" y="317378"/>
                                </a:lnTo>
                                <a:lnTo>
                                  <a:pt x="206536" y="334191"/>
                                </a:lnTo>
                                <a:lnTo>
                                  <a:pt x="201583" y="335378"/>
                                </a:lnTo>
                                <a:lnTo>
                                  <a:pt x="196431" y="336961"/>
                                </a:lnTo>
                                <a:lnTo>
                                  <a:pt x="191478" y="338939"/>
                                </a:lnTo>
                                <a:lnTo>
                                  <a:pt x="187120" y="341312"/>
                                </a:lnTo>
                                <a:lnTo>
                                  <a:pt x="185535" y="331818"/>
                                </a:lnTo>
                                <a:lnTo>
                                  <a:pt x="184742" y="325686"/>
                                </a:lnTo>
                                <a:lnTo>
                                  <a:pt x="183950" y="318762"/>
                                </a:lnTo>
                                <a:lnTo>
                                  <a:pt x="183355" y="311048"/>
                                </a:lnTo>
                                <a:lnTo>
                                  <a:pt x="182959" y="302938"/>
                                </a:lnTo>
                                <a:lnTo>
                                  <a:pt x="182563" y="294234"/>
                                </a:lnTo>
                                <a:lnTo>
                                  <a:pt x="182563" y="284937"/>
                                </a:lnTo>
                                <a:lnTo>
                                  <a:pt x="182563" y="275245"/>
                                </a:lnTo>
                                <a:lnTo>
                                  <a:pt x="183157" y="264959"/>
                                </a:lnTo>
                                <a:lnTo>
                                  <a:pt x="183751" y="254870"/>
                                </a:lnTo>
                                <a:lnTo>
                                  <a:pt x="185138" y="244189"/>
                                </a:lnTo>
                                <a:lnTo>
                                  <a:pt x="186921" y="233507"/>
                                </a:lnTo>
                                <a:lnTo>
                                  <a:pt x="189101" y="222628"/>
                                </a:lnTo>
                                <a:lnTo>
                                  <a:pt x="190488" y="217287"/>
                                </a:lnTo>
                                <a:lnTo>
                                  <a:pt x="192073" y="211946"/>
                                </a:lnTo>
                                <a:lnTo>
                                  <a:pt x="193459" y="206407"/>
                                </a:lnTo>
                                <a:lnTo>
                                  <a:pt x="195243" y="201066"/>
                                </a:lnTo>
                                <a:lnTo>
                                  <a:pt x="197224" y="195923"/>
                                </a:lnTo>
                                <a:lnTo>
                                  <a:pt x="199403" y="190583"/>
                                </a:lnTo>
                                <a:lnTo>
                                  <a:pt x="201781" y="185242"/>
                                </a:lnTo>
                                <a:lnTo>
                                  <a:pt x="204158" y="180099"/>
                                </a:lnTo>
                                <a:lnTo>
                                  <a:pt x="206932" y="174758"/>
                                </a:lnTo>
                                <a:lnTo>
                                  <a:pt x="209706" y="169813"/>
                                </a:lnTo>
                                <a:lnTo>
                                  <a:pt x="212677" y="164868"/>
                                </a:lnTo>
                                <a:lnTo>
                                  <a:pt x="215847" y="159922"/>
                                </a:lnTo>
                                <a:lnTo>
                                  <a:pt x="219414" y="155175"/>
                                </a:lnTo>
                                <a:lnTo>
                                  <a:pt x="222980" y="150428"/>
                                </a:lnTo>
                                <a:lnTo>
                                  <a:pt x="226942" y="145878"/>
                                </a:lnTo>
                                <a:lnTo>
                                  <a:pt x="230905" y="141526"/>
                                </a:lnTo>
                                <a:lnTo>
                                  <a:pt x="235462" y="137175"/>
                                </a:lnTo>
                                <a:lnTo>
                                  <a:pt x="240018" y="133021"/>
                                </a:lnTo>
                                <a:lnTo>
                                  <a:pt x="244971" y="129064"/>
                                </a:lnTo>
                                <a:lnTo>
                                  <a:pt x="249924" y="125108"/>
                                </a:lnTo>
                                <a:lnTo>
                                  <a:pt x="255274" y="121548"/>
                                </a:lnTo>
                                <a:lnTo>
                                  <a:pt x="260821" y="117987"/>
                                </a:lnTo>
                                <a:lnTo>
                                  <a:pt x="266765" y="114624"/>
                                </a:lnTo>
                                <a:lnTo>
                                  <a:pt x="273105" y="111657"/>
                                </a:lnTo>
                                <a:lnTo>
                                  <a:pt x="279445" y="108492"/>
                                </a:lnTo>
                                <a:lnTo>
                                  <a:pt x="286181" y="105921"/>
                                </a:lnTo>
                                <a:lnTo>
                                  <a:pt x="293115" y="103349"/>
                                </a:lnTo>
                                <a:lnTo>
                                  <a:pt x="300446" y="101173"/>
                                </a:lnTo>
                                <a:lnTo>
                                  <a:pt x="307974" y="98998"/>
                                </a:lnTo>
                                <a:lnTo>
                                  <a:pt x="316097" y="97217"/>
                                </a:lnTo>
                                <a:lnTo>
                                  <a:pt x="324220" y="95635"/>
                                </a:lnTo>
                                <a:lnTo>
                                  <a:pt x="332938" y="94250"/>
                                </a:lnTo>
                                <a:lnTo>
                                  <a:pt x="341655" y="93459"/>
                                </a:lnTo>
                                <a:lnTo>
                                  <a:pt x="350967" y="92866"/>
                                </a:lnTo>
                                <a:lnTo>
                                  <a:pt x="360477" y="92074"/>
                                </a:lnTo>
                                <a:close/>
                                <a:moveTo>
                                  <a:pt x="1526457" y="92074"/>
                                </a:moveTo>
                                <a:lnTo>
                                  <a:pt x="1536604" y="92074"/>
                                </a:lnTo>
                                <a:lnTo>
                                  <a:pt x="1546353" y="92272"/>
                                </a:lnTo>
                                <a:lnTo>
                                  <a:pt x="1556102" y="92865"/>
                                </a:lnTo>
                                <a:lnTo>
                                  <a:pt x="1565652" y="93854"/>
                                </a:lnTo>
                                <a:lnTo>
                                  <a:pt x="1575003" y="95041"/>
                                </a:lnTo>
                                <a:lnTo>
                                  <a:pt x="1583957" y="96821"/>
                                </a:lnTo>
                                <a:lnTo>
                                  <a:pt x="1592512" y="98602"/>
                                </a:lnTo>
                                <a:lnTo>
                                  <a:pt x="1600868" y="100975"/>
                                </a:lnTo>
                                <a:lnTo>
                                  <a:pt x="1608827" y="103349"/>
                                </a:lnTo>
                                <a:lnTo>
                                  <a:pt x="1616189" y="106316"/>
                                </a:lnTo>
                                <a:lnTo>
                                  <a:pt x="1623152" y="109481"/>
                                </a:lnTo>
                                <a:lnTo>
                                  <a:pt x="1629917" y="112646"/>
                                </a:lnTo>
                                <a:lnTo>
                                  <a:pt x="1635886" y="116207"/>
                                </a:lnTo>
                                <a:lnTo>
                                  <a:pt x="1641457" y="120163"/>
                                </a:lnTo>
                                <a:lnTo>
                                  <a:pt x="1646630" y="124119"/>
                                </a:lnTo>
                                <a:lnTo>
                                  <a:pt x="1648818" y="126097"/>
                                </a:lnTo>
                                <a:lnTo>
                                  <a:pt x="1651007" y="128471"/>
                                </a:lnTo>
                                <a:lnTo>
                                  <a:pt x="1652798" y="130647"/>
                                </a:lnTo>
                                <a:lnTo>
                                  <a:pt x="1654588" y="132823"/>
                                </a:lnTo>
                                <a:lnTo>
                                  <a:pt x="1658568" y="133020"/>
                                </a:lnTo>
                                <a:lnTo>
                                  <a:pt x="1662348" y="133416"/>
                                </a:lnTo>
                                <a:lnTo>
                                  <a:pt x="1665929" y="134207"/>
                                </a:lnTo>
                                <a:lnTo>
                                  <a:pt x="1669511" y="134998"/>
                                </a:lnTo>
                                <a:lnTo>
                                  <a:pt x="1672893" y="136185"/>
                                </a:lnTo>
                                <a:lnTo>
                                  <a:pt x="1675877" y="137372"/>
                                </a:lnTo>
                                <a:lnTo>
                                  <a:pt x="1679061" y="138955"/>
                                </a:lnTo>
                                <a:lnTo>
                                  <a:pt x="1682045" y="140735"/>
                                </a:lnTo>
                                <a:lnTo>
                                  <a:pt x="1684831" y="142515"/>
                                </a:lnTo>
                                <a:lnTo>
                                  <a:pt x="1687417" y="144691"/>
                                </a:lnTo>
                                <a:lnTo>
                                  <a:pt x="1690203" y="147065"/>
                                </a:lnTo>
                                <a:lnTo>
                                  <a:pt x="1692590" y="149438"/>
                                </a:lnTo>
                                <a:lnTo>
                                  <a:pt x="1694779" y="152010"/>
                                </a:lnTo>
                                <a:lnTo>
                                  <a:pt x="1697166" y="154779"/>
                                </a:lnTo>
                                <a:lnTo>
                                  <a:pt x="1699355" y="157746"/>
                                </a:lnTo>
                                <a:lnTo>
                                  <a:pt x="1701345" y="160713"/>
                                </a:lnTo>
                                <a:lnTo>
                                  <a:pt x="1703334" y="164076"/>
                                </a:lnTo>
                                <a:lnTo>
                                  <a:pt x="1705125" y="167241"/>
                                </a:lnTo>
                                <a:lnTo>
                                  <a:pt x="1706717" y="170604"/>
                                </a:lnTo>
                                <a:lnTo>
                                  <a:pt x="1708507" y="174362"/>
                                </a:lnTo>
                                <a:lnTo>
                                  <a:pt x="1711293" y="181681"/>
                                </a:lnTo>
                                <a:lnTo>
                                  <a:pt x="1713680" y="189396"/>
                                </a:lnTo>
                                <a:lnTo>
                                  <a:pt x="1716068" y="197704"/>
                                </a:lnTo>
                                <a:lnTo>
                                  <a:pt x="1718057" y="206011"/>
                                </a:lnTo>
                                <a:lnTo>
                                  <a:pt x="1719450" y="214715"/>
                                </a:lnTo>
                                <a:lnTo>
                                  <a:pt x="1720843" y="223419"/>
                                </a:lnTo>
                                <a:lnTo>
                                  <a:pt x="1722037" y="232320"/>
                                </a:lnTo>
                                <a:lnTo>
                                  <a:pt x="1722633" y="241221"/>
                                </a:lnTo>
                                <a:lnTo>
                                  <a:pt x="1723230" y="250320"/>
                                </a:lnTo>
                                <a:lnTo>
                                  <a:pt x="1723827" y="259024"/>
                                </a:lnTo>
                                <a:lnTo>
                                  <a:pt x="1724026" y="267925"/>
                                </a:lnTo>
                                <a:lnTo>
                                  <a:pt x="1724026" y="276233"/>
                                </a:lnTo>
                                <a:lnTo>
                                  <a:pt x="1723827" y="292849"/>
                                </a:lnTo>
                                <a:lnTo>
                                  <a:pt x="1723031" y="307883"/>
                                </a:lnTo>
                                <a:lnTo>
                                  <a:pt x="1722236" y="321334"/>
                                </a:lnTo>
                                <a:lnTo>
                                  <a:pt x="1721042" y="332411"/>
                                </a:lnTo>
                                <a:lnTo>
                                  <a:pt x="1720246" y="341114"/>
                                </a:lnTo>
                                <a:lnTo>
                                  <a:pt x="1715670" y="338938"/>
                                </a:lnTo>
                                <a:lnTo>
                                  <a:pt x="1711094" y="336960"/>
                                </a:lnTo>
                                <a:lnTo>
                                  <a:pt x="1706120" y="335378"/>
                                </a:lnTo>
                                <a:lnTo>
                                  <a:pt x="1700947" y="334191"/>
                                </a:lnTo>
                                <a:lnTo>
                                  <a:pt x="1697365" y="309267"/>
                                </a:lnTo>
                                <a:lnTo>
                                  <a:pt x="1695575" y="297399"/>
                                </a:lnTo>
                                <a:lnTo>
                                  <a:pt x="1693585" y="286124"/>
                                </a:lnTo>
                                <a:lnTo>
                                  <a:pt x="1691595" y="275046"/>
                                </a:lnTo>
                                <a:lnTo>
                                  <a:pt x="1689009" y="264563"/>
                                </a:lnTo>
                                <a:lnTo>
                                  <a:pt x="1686422" y="254672"/>
                                </a:lnTo>
                                <a:lnTo>
                                  <a:pt x="1684831" y="249727"/>
                                </a:lnTo>
                                <a:lnTo>
                                  <a:pt x="1683239" y="245177"/>
                                </a:lnTo>
                                <a:lnTo>
                                  <a:pt x="1681647" y="240430"/>
                                </a:lnTo>
                                <a:lnTo>
                                  <a:pt x="1679658" y="236078"/>
                                </a:lnTo>
                                <a:lnTo>
                                  <a:pt x="1677867" y="231727"/>
                                </a:lnTo>
                                <a:lnTo>
                                  <a:pt x="1675678" y="227770"/>
                                </a:lnTo>
                                <a:lnTo>
                                  <a:pt x="1673490" y="223419"/>
                                </a:lnTo>
                                <a:lnTo>
                                  <a:pt x="1671102" y="219660"/>
                                </a:lnTo>
                                <a:lnTo>
                                  <a:pt x="1668317" y="215902"/>
                                </a:lnTo>
                                <a:lnTo>
                                  <a:pt x="1665730" y="212144"/>
                                </a:lnTo>
                                <a:lnTo>
                                  <a:pt x="1662547" y="208583"/>
                                </a:lnTo>
                                <a:lnTo>
                                  <a:pt x="1659562" y="205418"/>
                                </a:lnTo>
                                <a:lnTo>
                                  <a:pt x="1656180" y="202253"/>
                                </a:lnTo>
                                <a:lnTo>
                                  <a:pt x="1652599" y="199088"/>
                                </a:lnTo>
                                <a:lnTo>
                                  <a:pt x="1648818" y="196319"/>
                                </a:lnTo>
                                <a:lnTo>
                                  <a:pt x="1644640" y="193352"/>
                                </a:lnTo>
                                <a:lnTo>
                                  <a:pt x="1640462" y="190780"/>
                                </a:lnTo>
                                <a:lnTo>
                                  <a:pt x="1635687" y="188407"/>
                                </a:lnTo>
                                <a:lnTo>
                                  <a:pt x="1625739" y="195132"/>
                                </a:lnTo>
                                <a:lnTo>
                                  <a:pt x="1615592" y="201660"/>
                                </a:lnTo>
                                <a:lnTo>
                                  <a:pt x="1605644" y="207198"/>
                                </a:lnTo>
                                <a:lnTo>
                                  <a:pt x="1595695" y="212144"/>
                                </a:lnTo>
                                <a:lnTo>
                                  <a:pt x="1585946" y="216891"/>
                                </a:lnTo>
                                <a:lnTo>
                                  <a:pt x="1575998" y="220847"/>
                                </a:lnTo>
                                <a:lnTo>
                                  <a:pt x="1566249" y="224408"/>
                                </a:lnTo>
                                <a:lnTo>
                                  <a:pt x="1556699" y="227177"/>
                                </a:lnTo>
                                <a:lnTo>
                                  <a:pt x="1547149" y="229946"/>
                                </a:lnTo>
                                <a:lnTo>
                                  <a:pt x="1537797" y="232122"/>
                                </a:lnTo>
                                <a:lnTo>
                                  <a:pt x="1528645" y="233902"/>
                                </a:lnTo>
                                <a:lnTo>
                                  <a:pt x="1519692" y="235287"/>
                                </a:lnTo>
                                <a:lnTo>
                                  <a:pt x="1510937" y="236276"/>
                                </a:lnTo>
                                <a:lnTo>
                                  <a:pt x="1502183" y="236870"/>
                                </a:lnTo>
                                <a:lnTo>
                                  <a:pt x="1493826" y="237463"/>
                                </a:lnTo>
                                <a:lnTo>
                                  <a:pt x="1485669" y="237661"/>
                                </a:lnTo>
                                <a:lnTo>
                                  <a:pt x="1477511" y="237463"/>
                                </a:lnTo>
                                <a:lnTo>
                                  <a:pt x="1469951" y="237265"/>
                                </a:lnTo>
                                <a:lnTo>
                                  <a:pt x="1462589" y="236474"/>
                                </a:lnTo>
                                <a:lnTo>
                                  <a:pt x="1455625" y="235881"/>
                                </a:lnTo>
                                <a:lnTo>
                                  <a:pt x="1448662" y="234891"/>
                                </a:lnTo>
                                <a:lnTo>
                                  <a:pt x="1442295" y="234100"/>
                                </a:lnTo>
                                <a:lnTo>
                                  <a:pt x="1435928" y="232913"/>
                                </a:lnTo>
                                <a:lnTo>
                                  <a:pt x="1430158" y="231924"/>
                                </a:lnTo>
                                <a:lnTo>
                                  <a:pt x="1420011" y="229353"/>
                                </a:lnTo>
                                <a:lnTo>
                                  <a:pt x="1411058" y="226979"/>
                                </a:lnTo>
                                <a:lnTo>
                                  <a:pt x="1403895" y="224803"/>
                                </a:lnTo>
                                <a:lnTo>
                                  <a:pt x="1398722" y="223023"/>
                                </a:lnTo>
                                <a:lnTo>
                                  <a:pt x="1396136" y="228364"/>
                                </a:lnTo>
                                <a:lnTo>
                                  <a:pt x="1393748" y="233902"/>
                                </a:lnTo>
                                <a:lnTo>
                                  <a:pt x="1391559" y="239837"/>
                                </a:lnTo>
                                <a:lnTo>
                                  <a:pt x="1389570" y="245771"/>
                                </a:lnTo>
                                <a:lnTo>
                                  <a:pt x="1387779" y="251903"/>
                                </a:lnTo>
                                <a:lnTo>
                                  <a:pt x="1386188" y="258628"/>
                                </a:lnTo>
                                <a:lnTo>
                                  <a:pt x="1384596" y="265354"/>
                                </a:lnTo>
                                <a:lnTo>
                                  <a:pt x="1383203" y="272079"/>
                                </a:lnTo>
                                <a:lnTo>
                                  <a:pt x="1380617" y="286519"/>
                                </a:lnTo>
                                <a:lnTo>
                                  <a:pt x="1378229" y="301751"/>
                                </a:lnTo>
                                <a:lnTo>
                                  <a:pt x="1375245" y="317377"/>
                                </a:lnTo>
                                <a:lnTo>
                                  <a:pt x="1371862" y="334191"/>
                                </a:lnTo>
                                <a:lnTo>
                                  <a:pt x="1366689" y="335378"/>
                                </a:lnTo>
                                <a:lnTo>
                                  <a:pt x="1361715" y="336960"/>
                                </a:lnTo>
                                <a:lnTo>
                                  <a:pt x="1356741" y="338938"/>
                                </a:lnTo>
                                <a:lnTo>
                                  <a:pt x="1352364" y="341312"/>
                                </a:lnTo>
                                <a:lnTo>
                                  <a:pt x="1350772" y="331817"/>
                                </a:lnTo>
                                <a:lnTo>
                                  <a:pt x="1349976" y="325685"/>
                                </a:lnTo>
                                <a:lnTo>
                                  <a:pt x="1349180" y="318762"/>
                                </a:lnTo>
                                <a:lnTo>
                                  <a:pt x="1348584" y="311048"/>
                                </a:lnTo>
                                <a:lnTo>
                                  <a:pt x="1348186" y="302937"/>
                                </a:lnTo>
                                <a:lnTo>
                                  <a:pt x="1347788" y="294234"/>
                                </a:lnTo>
                                <a:lnTo>
                                  <a:pt x="1347788" y="284937"/>
                                </a:lnTo>
                                <a:lnTo>
                                  <a:pt x="1347788" y="275244"/>
                                </a:lnTo>
                                <a:lnTo>
                                  <a:pt x="1348385" y="264958"/>
                                </a:lnTo>
                                <a:lnTo>
                                  <a:pt x="1348982" y="254870"/>
                                </a:lnTo>
                                <a:lnTo>
                                  <a:pt x="1350374" y="244188"/>
                                </a:lnTo>
                                <a:lnTo>
                                  <a:pt x="1352165" y="233507"/>
                                </a:lnTo>
                                <a:lnTo>
                                  <a:pt x="1354354" y="222627"/>
                                </a:lnTo>
                                <a:lnTo>
                                  <a:pt x="1355746" y="217287"/>
                                </a:lnTo>
                                <a:lnTo>
                                  <a:pt x="1357338" y="211946"/>
                                </a:lnTo>
                                <a:lnTo>
                                  <a:pt x="1358731" y="206407"/>
                                </a:lnTo>
                                <a:lnTo>
                                  <a:pt x="1360521" y="201066"/>
                                </a:lnTo>
                                <a:lnTo>
                                  <a:pt x="1362511" y="195923"/>
                                </a:lnTo>
                                <a:lnTo>
                                  <a:pt x="1364700" y="190582"/>
                                </a:lnTo>
                                <a:lnTo>
                                  <a:pt x="1367087" y="185242"/>
                                </a:lnTo>
                                <a:lnTo>
                                  <a:pt x="1369475" y="180099"/>
                                </a:lnTo>
                                <a:lnTo>
                                  <a:pt x="1372260" y="174758"/>
                                </a:lnTo>
                                <a:lnTo>
                                  <a:pt x="1375046" y="169813"/>
                                </a:lnTo>
                                <a:lnTo>
                                  <a:pt x="1378030" y="164867"/>
                                </a:lnTo>
                                <a:lnTo>
                                  <a:pt x="1381213" y="159922"/>
                                </a:lnTo>
                                <a:lnTo>
                                  <a:pt x="1384795" y="155175"/>
                                </a:lnTo>
                                <a:lnTo>
                                  <a:pt x="1388376" y="150427"/>
                                </a:lnTo>
                                <a:lnTo>
                                  <a:pt x="1392355" y="145878"/>
                                </a:lnTo>
                                <a:lnTo>
                                  <a:pt x="1396335" y="141526"/>
                                </a:lnTo>
                                <a:lnTo>
                                  <a:pt x="1400911" y="137174"/>
                                </a:lnTo>
                                <a:lnTo>
                                  <a:pt x="1405487" y="133020"/>
                                </a:lnTo>
                                <a:lnTo>
                                  <a:pt x="1410461" y="129064"/>
                                </a:lnTo>
                                <a:lnTo>
                                  <a:pt x="1415435" y="125108"/>
                                </a:lnTo>
                                <a:lnTo>
                                  <a:pt x="1420807" y="121547"/>
                                </a:lnTo>
                                <a:lnTo>
                                  <a:pt x="1426378" y="117987"/>
                                </a:lnTo>
                                <a:lnTo>
                                  <a:pt x="1432347" y="114624"/>
                                </a:lnTo>
                                <a:lnTo>
                                  <a:pt x="1438714" y="111657"/>
                                </a:lnTo>
                                <a:lnTo>
                                  <a:pt x="1445080" y="108492"/>
                                </a:lnTo>
                                <a:lnTo>
                                  <a:pt x="1451845" y="105921"/>
                                </a:lnTo>
                                <a:lnTo>
                                  <a:pt x="1458809" y="103349"/>
                                </a:lnTo>
                                <a:lnTo>
                                  <a:pt x="1466170" y="101173"/>
                                </a:lnTo>
                                <a:lnTo>
                                  <a:pt x="1473731" y="98997"/>
                                </a:lnTo>
                                <a:lnTo>
                                  <a:pt x="1481888" y="97217"/>
                                </a:lnTo>
                                <a:lnTo>
                                  <a:pt x="1490046" y="95635"/>
                                </a:lnTo>
                                <a:lnTo>
                                  <a:pt x="1498801" y="94250"/>
                                </a:lnTo>
                                <a:lnTo>
                                  <a:pt x="1507555" y="93459"/>
                                </a:lnTo>
                                <a:lnTo>
                                  <a:pt x="1516906" y="92865"/>
                                </a:lnTo>
                                <a:lnTo>
                                  <a:pt x="1526457" y="92074"/>
                                </a:lnTo>
                                <a:close/>
                                <a:moveTo>
                                  <a:pt x="953294" y="0"/>
                                </a:moveTo>
                                <a:lnTo>
                                  <a:pt x="964208" y="198"/>
                                </a:lnTo>
                                <a:lnTo>
                                  <a:pt x="974527" y="793"/>
                                </a:lnTo>
                                <a:lnTo>
                                  <a:pt x="985044" y="1984"/>
                                </a:lnTo>
                                <a:lnTo>
                                  <a:pt x="994966" y="3373"/>
                                </a:lnTo>
                                <a:lnTo>
                                  <a:pt x="1004689" y="5159"/>
                                </a:lnTo>
                                <a:lnTo>
                                  <a:pt x="1014214" y="7342"/>
                                </a:lnTo>
                                <a:lnTo>
                                  <a:pt x="1023342" y="9723"/>
                                </a:lnTo>
                                <a:lnTo>
                                  <a:pt x="1032074" y="12501"/>
                                </a:lnTo>
                                <a:lnTo>
                                  <a:pt x="1040011" y="15478"/>
                                </a:lnTo>
                                <a:lnTo>
                                  <a:pt x="1047750" y="19050"/>
                                </a:lnTo>
                                <a:lnTo>
                                  <a:pt x="1054894" y="22621"/>
                                </a:lnTo>
                                <a:lnTo>
                                  <a:pt x="1061641" y="26590"/>
                                </a:lnTo>
                                <a:lnTo>
                                  <a:pt x="1064617" y="28575"/>
                                </a:lnTo>
                                <a:lnTo>
                                  <a:pt x="1067792" y="30757"/>
                                </a:lnTo>
                                <a:lnTo>
                                  <a:pt x="1070372" y="32940"/>
                                </a:lnTo>
                                <a:lnTo>
                                  <a:pt x="1073150" y="35321"/>
                                </a:lnTo>
                                <a:lnTo>
                                  <a:pt x="1075532" y="37504"/>
                                </a:lnTo>
                                <a:lnTo>
                                  <a:pt x="1077913" y="39687"/>
                                </a:lnTo>
                                <a:lnTo>
                                  <a:pt x="1079897" y="42068"/>
                                </a:lnTo>
                                <a:lnTo>
                                  <a:pt x="1081882" y="44648"/>
                                </a:lnTo>
                                <a:lnTo>
                                  <a:pt x="1086247" y="44846"/>
                                </a:lnTo>
                                <a:lnTo>
                                  <a:pt x="1090414" y="45243"/>
                                </a:lnTo>
                                <a:lnTo>
                                  <a:pt x="1094185" y="46037"/>
                                </a:lnTo>
                                <a:lnTo>
                                  <a:pt x="1097955" y="47029"/>
                                </a:lnTo>
                                <a:lnTo>
                                  <a:pt x="1101725" y="48418"/>
                                </a:lnTo>
                                <a:lnTo>
                                  <a:pt x="1105297" y="49609"/>
                                </a:lnTo>
                                <a:lnTo>
                                  <a:pt x="1108671" y="51395"/>
                                </a:lnTo>
                                <a:lnTo>
                                  <a:pt x="1111647" y="53181"/>
                                </a:lnTo>
                                <a:lnTo>
                                  <a:pt x="1114822" y="55364"/>
                                </a:lnTo>
                                <a:lnTo>
                                  <a:pt x="1117600" y="57745"/>
                                </a:lnTo>
                                <a:lnTo>
                                  <a:pt x="1120577" y="60126"/>
                                </a:lnTo>
                                <a:lnTo>
                                  <a:pt x="1123157" y="62706"/>
                                </a:lnTo>
                                <a:lnTo>
                                  <a:pt x="1125736" y="65682"/>
                                </a:lnTo>
                                <a:lnTo>
                                  <a:pt x="1128117" y="68659"/>
                                </a:lnTo>
                                <a:lnTo>
                                  <a:pt x="1130499" y="71834"/>
                                </a:lnTo>
                                <a:lnTo>
                                  <a:pt x="1132682" y="75207"/>
                                </a:lnTo>
                                <a:lnTo>
                                  <a:pt x="1134666" y="78779"/>
                                </a:lnTo>
                                <a:lnTo>
                                  <a:pt x="1136650" y="82351"/>
                                </a:lnTo>
                                <a:lnTo>
                                  <a:pt x="1138436" y="86121"/>
                                </a:lnTo>
                                <a:lnTo>
                                  <a:pt x="1140222" y="90090"/>
                                </a:lnTo>
                                <a:lnTo>
                                  <a:pt x="1142008" y="94059"/>
                                </a:lnTo>
                                <a:lnTo>
                                  <a:pt x="1143596" y="98226"/>
                                </a:lnTo>
                                <a:lnTo>
                                  <a:pt x="1146374" y="106759"/>
                                </a:lnTo>
                                <a:lnTo>
                                  <a:pt x="1148755" y="115490"/>
                                </a:lnTo>
                                <a:lnTo>
                                  <a:pt x="1150739" y="124817"/>
                                </a:lnTo>
                                <a:lnTo>
                                  <a:pt x="1152525" y="134143"/>
                                </a:lnTo>
                                <a:lnTo>
                                  <a:pt x="1154113" y="143867"/>
                                </a:lnTo>
                                <a:lnTo>
                                  <a:pt x="1155105" y="153392"/>
                                </a:lnTo>
                                <a:lnTo>
                                  <a:pt x="1156097" y="163512"/>
                                </a:lnTo>
                                <a:lnTo>
                                  <a:pt x="1156692" y="173235"/>
                                </a:lnTo>
                                <a:lnTo>
                                  <a:pt x="1157089" y="182760"/>
                                </a:lnTo>
                                <a:lnTo>
                                  <a:pt x="1157288" y="192484"/>
                                </a:lnTo>
                                <a:lnTo>
                                  <a:pt x="1157288" y="201810"/>
                                </a:lnTo>
                                <a:lnTo>
                                  <a:pt x="1157288" y="210939"/>
                                </a:lnTo>
                                <a:lnTo>
                                  <a:pt x="1157089" y="219868"/>
                                </a:lnTo>
                                <a:lnTo>
                                  <a:pt x="1156296" y="236339"/>
                                </a:lnTo>
                                <a:lnTo>
                                  <a:pt x="1155303" y="251023"/>
                                </a:lnTo>
                                <a:lnTo>
                                  <a:pt x="1154311" y="263326"/>
                                </a:lnTo>
                                <a:lnTo>
                                  <a:pt x="1153121" y="272851"/>
                                </a:lnTo>
                                <a:lnTo>
                                  <a:pt x="1148557" y="270073"/>
                                </a:lnTo>
                                <a:lnTo>
                                  <a:pt x="1143397" y="267890"/>
                                </a:lnTo>
                                <a:lnTo>
                                  <a:pt x="1137841" y="266303"/>
                                </a:lnTo>
                                <a:lnTo>
                                  <a:pt x="1135261" y="265707"/>
                                </a:lnTo>
                                <a:lnTo>
                                  <a:pt x="1132285" y="265112"/>
                                </a:lnTo>
                                <a:lnTo>
                                  <a:pt x="1128316" y="237728"/>
                                </a:lnTo>
                                <a:lnTo>
                                  <a:pt x="1126332" y="224631"/>
                                </a:lnTo>
                                <a:lnTo>
                                  <a:pt x="1124347" y="212328"/>
                                </a:lnTo>
                                <a:lnTo>
                                  <a:pt x="1121966" y="200223"/>
                                </a:lnTo>
                                <a:lnTo>
                                  <a:pt x="1119386" y="188714"/>
                                </a:lnTo>
                                <a:lnTo>
                                  <a:pt x="1116608" y="177800"/>
                                </a:lnTo>
                                <a:lnTo>
                                  <a:pt x="1115021" y="172640"/>
                                </a:lnTo>
                                <a:lnTo>
                                  <a:pt x="1113235" y="167481"/>
                                </a:lnTo>
                                <a:lnTo>
                                  <a:pt x="1111250" y="162520"/>
                                </a:lnTo>
                                <a:lnTo>
                                  <a:pt x="1109266" y="157757"/>
                                </a:lnTo>
                                <a:lnTo>
                                  <a:pt x="1107282" y="152995"/>
                                </a:lnTo>
                                <a:lnTo>
                                  <a:pt x="1104900" y="148431"/>
                                </a:lnTo>
                                <a:lnTo>
                                  <a:pt x="1102321" y="143867"/>
                                </a:lnTo>
                                <a:lnTo>
                                  <a:pt x="1099741" y="139700"/>
                                </a:lnTo>
                                <a:lnTo>
                                  <a:pt x="1096963" y="135532"/>
                                </a:lnTo>
                                <a:lnTo>
                                  <a:pt x="1093986" y="131564"/>
                                </a:lnTo>
                                <a:lnTo>
                                  <a:pt x="1090613" y="127793"/>
                                </a:lnTo>
                                <a:lnTo>
                                  <a:pt x="1087239" y="124023"/>
                                </a:lnTo>
                                <a:lnTo>
                                  <a:pt x="1083469" y="120650"/>
                                </a:lnTo>
                                <a:lnTo>
                                  <a:pt x="1079500" y="117276"/>
                                </a:lnTo>
                                <a:lnTo>
                                  <a:pt x="1075532" y="113903"/>
                                </a:lnTo>
                                <a:lnTo>
                                  <a:pt x="1071166" y="111125"/>
                                </a:lnTo>
                                <a:lnTo>
                                  <a:pt x="1066205" y="108148"/>
                                </a:lnTo>
                                <a:lnTo>
                                  <a:pt x="1061244" y="105370"/>
                                </a:lnTo>
                                <a:lnTo>
                                  <a:pt x="1055688" y="109339"/>
                                </a:lnTo>
                                <a:lnTo>
                                  <a:pt x="1050528" y="112910"/>
                                </a:lnTo>
                                <a:lnTo>
                                  <a:pt x="1044972" y="116482"/>
                                </a:lnTo>
                                <a:lnTo>
                                  <a:pt x="1039416" y="119856"/>
                                </a:lnTo>
                                <a:lnTo>
                                  <a:pt x="1034058" y="123031"/>
                                </a:lnTo>
                                <a:lnTo>
                                  <a:pt x="1028502" y="126007"/>
                                </a:lnTo>
                                <a:lnTo>
                                  <a:pt x="1017786" y="131564"/>
                                </a:lnTo>
                                <a:lnTo>
                                  <a:pt x="1007071" y="136525"/>
                                </a:lnTo>
                                <a:lnTo>
                                  <a:pt x="996355" y="140890"/>
                                </a:lnTo>
                                <a:lnTo>
                                  <a:pt x="985639" y="144859"/>
                                </a:lnTo>
                                <a:lnTo>
                                  <a:pt x="975321" y="148232"/>
                                </a:lnTo>
                                <a:lnTo>
                                  <a:pt x="965002" y="150812"/>
                                </a:lnTo>
                                <a:lnTo>
                                  <a:pt x="954882" y="153193"/>
                                </a:lnTo>
                                <a:lnTo>
                                  <a:pt x="944960" y="155178"/>
                                </a:lnTo>
                                <a:lnTo>
                                  <a:pt x="934839" y="156765"/>
                                </a:lnTo>
                                <a:lnTo>
                                  <a:pt x="925314" y="157956"/>
                                </a:lnTo>
                                <a:lnTo>
                                  <a:pt x="915988" y="158551"/>
                                </a:lnTo>
                                <a:lnTo>
                                  <a:pt x="906661" y="159146"/>
                                </a:lnTo>
                                <a:lnTo>
                                  <a:pt x="897930" y="159146"/>
                                </a:lnTo>
                                <a:lnTo>
                                  <a:pt x="889199" y="159146"/>
                                </a:lnTo>
                                <a:lnTo>
                                  <a:pt x="881063" y="158749"/>
                                </a:lnTo>
                                <a:lnTo>
                                  <a:pt x="872728" y="158353"/>
                                </a:lnTo>
                                <a:lnTo>
                                  <a:pt x="864989" y="157559"/>
                                </a:lnTo>
                                <a:lnTo>
                                  <a:pt x="857647" y="156567"/>
                                </a:lnTo>
                                <a:lnTo>
                                  <a:pt x="850702" y="155376"/>
                                </a:lnTo>
                                <a:lnTo>
                                  <a:pt x="843955" y="154384"/>
                                </a:lnTo>
                                <a:lnTo>
                                  <a:pt x="837803" y="152995"/>
                                </a:lnTo>
                                <a:lnTo>
                                  <a:pt x="826492" y="150415"/>
                                </a:lnTo>
                                <a:lnTo>
                                  <a:pt x="816769" y="147637"/>
                                </a:lnTo>
                                <a:lnTo>
                                  <a:pt x="809228" y="145454"/>
                                </a:lnTo>
                                <a:lnTo>
                                  <a:pt x="803474" y="143470"/>
                                </a:lnTo>
                                <a:lnTo>
                                  <a:pt x="800497" y="149225"/>
                                </a:lnTo>
                                <a:lnTo>
                                  <a:pt x="797917" y="155376"/>
                                </a:lnTo>
                                <a:lnTo>
                                  <a:pt x="795536" y="161726"/>
                                </a:lnTo>
                                <a:lnTo>
                                  <a:pt x="793353" y="168275"/>
                                </a:lnTo>
                                <a:lnTo>
                                  <a:pt x="791369" y="175220"/>
                                </a:lnTo>
                                <a:lnTo>
                                  <a:pt x="789782" y="182364"/>
                                </a:lnTo>
                                <a:lnTo>
                                  <a:pt x="787996" y="189706"/>
                                </a:lnTo>
                                <a:lnTo>
                                  <a:pt x="786607" y="197246"/>
                                </a:lnTo>
                                <a:lnTo>
                                  <a:pt x="783828" y="212923"/>
                                </a:lnTo>
                                <a:lnTo>
                                  <a:pt x="781050" y="229592"/>
                                </a:lnTo>
                                <a:lnTo>
                                  <a:pt x="777875" y="246856"/>
                                </a:lnTo>
                                <a:lnTo>
                                  <a:pt x="774303" y="265112"/>
                                </a:lnTo>
                                <a:lnTo>
                                  <a:pt x="771525" y="265707"/>
                                </a:lnTo>
                                <a:lnTo>
                                  <a:pt x="768549" y="266303"/>
                                </a:lnTo>
                                <a:lnTo>
                                  <a:pt x="765572" y="267096"/>
                                </a:lnTo>
                                <a:lnTo>
                                  <a:pt x="762992" y="268089"/>
                                </a:lnTo>
                                <a:lnTo>
                                  <a:pt x="757635" y="270271"/>
                                </a:lnTo>
                                <a:lnTo>
                                  <a:pt x="752872" y="273050"/>
                                </a:lnTo>
                                <a:lnTo>
                                  <a:pt x="751285" y="262334"/>
                                </a:lnTo>
                                <a:lnTo>
                                  <a:pt x="750292" y="255786"/>
                                </a:lnTo>
                                <a:lnTo>
                                  <a:pt x="749499" y="248245"/>
                                </a:lnTo>
                                <a:lnTo>
                                  <a:pt x="748903" y="239712"/>
                                </a:lnTo>
                                <a:lnTo>
                                  <a:pt x="748110" y="230981"/>
                                </a:lnTo>
                                <a:lnTo>
                                  <a:pt x="747911" y="221059"/>
                                </a:lnTo>
                                <a:lnTo>
                                  <a:pt x="747713" y="211137"/>
                                </a:lnTo>
                                <a:lnTo>
                                  <a:pt x="747911" y="200421"/>
                                </a:lnTo>
                                <a:lnTo>
                                  <a:pt x="748308" y="189507"/>
                                </a:lnTo>
                                <a:lnTo>
                                  <a:pt x="749499" y="177998"/>
                                </a:lnTo>
                                <a:lnTo>
                                  <a:pt x="750888" y="166489"/>
                                </a:lnTo>
                                <a:lnTo>
                                  <a:pt x="752674" y="154781"/>
                                </a:lnTo>
                                <a:lnTo>
                                  <a:pt x="753864" y="149026"/>
                                </a:lnTo>
                                <a:lnTo>
                                  <a:pt x="755055" y="143073"/>
                                </a:lnTo>
                                <a:lnTo>
                                  <a:pt x="756642" y="137120"/>
                                </a:lnTo>
                                <a:lnTo>
                                  <a:pt x="758032" y="131167"/>
                                </a:lnTo>
                                <a:lnTo>
                                  <a:pt x="759817" y="125214"/>
                                </a:lnTo>
                                <a:lnTo>
                                  <a:pt x="761802" y="119260"/>
                                </a:lnTo>
                                <a:lnTo>
                                  <a:pt x="764183" y="113506"/>
                                </a:lnTo>
                                <a:lnTo>
                                  <a:pt x="766366" y="107751"/>
                                </a:lnTo>
                                <a:lnTo>
                                  <a:pt x="768747" y="101996"/>
                                </a:lnTo>
                                <a:lnTo>
                                  <a:pt x="771525" y="96242"/>
                                </a:lnTo>
                                <a:lnTo>
                                  <a:pt x="774303" y="90685"/>
                                </a:lnTo>
                                <a:lnTo>
                                  <a:pt x="777478" y="85129"/>
                                </a:lnTo>
                                <a:lnTo>
                                  <a:pt x="780653" y="79573"/>
                                </a:lnTo>
                                <a:lnTo>
                                  <a:pt x="784225" y="74215"/>
                                </a:lnTo>
                                <a:lnTo>
                                  <a:pt x="788194" y="69254"/>
                                </a:lnTo>
                                <a:lnTo>
                                  <a:pt x="792361" y="64095"/>
                                </a:lnTo>
                                <a:lnTo>
                                  <a:pt x="796528" y="58935"/>
                                </a:lnTo>
                                <a:lnTo>
                                  <a:pt x="800894" y="54173"/>
                                </a:lnTo>
                                <a:lnTo>
                                  <a:pt x="805855" y="49410"/>
                                </a:lnTo>
                                <a:lnTo>
                                  <a:pt x="810617" y="44846"/>
                                </a:lnTo>
                                <a:lnTo>
                                  <a:pt x="815975" y="40481"/>
                                </a:lnTo>
                                <a:lnTo>
                                  <a:pt x="821532" y="36314"/>
                                </a:lnTo>
                                <a:lnTo>
                                  <a:pt x="827485" y="32146"/>
                                </a:lnTo>
                                <a:lnTo>
                                  <a:pt x="833636" y="28376"/>
                                </a:lnTo>
                                <a:lnTo>
                                  <a:pt x="839986" y="24804"/>
                                </a:lnTo>
                                <a:lnTo>
                                  <a:pt x="846932" y="21232"/>
                                </a:lnTo>
                                <a:lnTo>
                                  <a:pt x="853678" y="18256"/>
                                </a:lnTo>
                                <a:lnTo>
                                  <a:pt x="861021" y="15081"/>
                                </a:lnTo>
                                <a:lnTo>
                                  <a:pt x="868760" y="12501"/>
                                </a:lnTo>
                                <a:lnTo>
                                  <a:pt x="876697" y="9921"/>
                                </a:lnTo>
                                <a:lnTo>
                                  <a:pt x="885230" y="7739"/>
                                </a:lnTo>
                                <a:lnTo>
                                  <a:pt x="893961" y="5754"/>
                                </a:lnTo>
                                <a:lnTo>
                                  <a:pt x="902692" y="3968"/>
                                </a:lnTo>
                                <a:lnTo>
                                  <a:pt x="912217" y="2579"/>
                                </a:lnTo>
                                <a:lnTo>
                                  <a:pt x="921742" y="1587"/>
                                </a:lnTo>
                                <a:lnTo>
                                  <a:pt x="932061" y="595"/>
                                </a:lnTo>
                                <a:lnTo>
                                  <a:pt x="942380" y="198"/>
                                </a:lnTo>
                                <a:lnTo>
                                  <a:pt x="95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3" o:spid="_x0000_s1026" o:spt="203" style="position:absolute;left:0pt;margin-left:162.95pt;margin-top:48.4pt;height:14.1pt;width:14.1pt;z-index:251684864;mso-width-relative:page;mso-height-relative:page;" coordsize="179070,179070" o:gfxdata="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">
                <o:lock v:ext="edit" aspectratio="f"/>
                <v:rect id="_x0000_s1026" o:spid="_x0000_s1026" o:spt="1" style="position:absolute;left:0;top:0;height:179070;width:179070;v-text-anchor:middle;" fillcolor="#0093C2" filled="t" stroked="f" coordsize="21600,21600" o:gfxdata="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YFqd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42067;top:35425;height:107950;width:94615;v-text-anchor:middle;" fillcolor="#FFFFFF" filled="t" stroked="f" coordsize="1903413,2176462" o:gfxdata="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7xi74A&#10;AADcAAAADwAAAAAAAAABACAAAAAiAAAAZHJzL2Rvd25yZXYueG1sUEsBAhQAFAAAAAgAh07iQDMv&#10;BZ47AAAAOQAAABAAAAAAAAAAAQAgAAAADQEAAGRycy9zaGFwZXhtbC54bWxQSwUGAAAAAAYABgBb&#10;AQAAtwMAAAAA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88009" wp14:editId="5314B009">
                <wp:simplePos x="0" y="0"/>
                <wp:positionH relativeFrom="column">
                  <wp:posOffset>-493395</wp:posOffset>
                </wp:positionH>
                <wp:positionV relativeFrom="paragraph">
                  <wp:posOffset>7991475</wp:posOffset>
                </wp:positionV>
                <wp:extent cx="6252210" cy="1003935"/>
                <wp:effectExtent l="0" t="0" r="0" b="0"/>
                <wp:wrapNone/>
                <wp:docPr id="1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2210" cy="1003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2DA70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1.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具有丰富的项目实践经验、团队建设和管理经验；</w:t>
                            </w:r>
                          </w:p>
                          <w:p w14:paraId="04D29E82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2. 工作认真负责、工作态度端正、具有较强的责任心；</w:t>
                            </w:r>
                          </w:p>
                          <w:p w14:paraId="1F178DF6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3. 具有较强的学习能力，喜欢学习各种技术、挑战各种技术、业务难题；</w:t>
                            </w:r>
                          </w:p>
                          <w:p w14:paraId="65ADDAB3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4. 具有较强理解能力和沟通能力，项目需求分析透彻。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88009" id="Rectangle 3" o:spid="_x0000_s1029" style="position:absolute;left:0;text-align:left;margin-left:-38.85pt;margin-top:629.25pt;width:492.3pt;height:7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" filled="f" stroked="f">
                <v:textbox>
                  <w:txbxContent>
                    <w:p w14:paraId="0892DA70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 xml:space="preserve">1. </w:t>
                      </w:r>
                      <w:r>
                        <w:rPr>
                          <w:rFonts w:asciiTheme="minorEastAsia" w:hAnsiTheme="minorEastAsia" w:hint="eastAsia"/>
                        </w:rPr>
                        <w:t>具有丰富的项目实践经验、团队建设和管理经验；</w:t>
                      </w:r>
                    </w:p>
                    <w:p w14:paraId="04D29E82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2. 工作认真负责、工作态度端正、具有较强的责任心；</w:t>
                      </w:r>
                    </w:p>
                    <w:p w14:paraId="1F178DF6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3. 具有较强的学习能力，喜欢学习各种技术、挑战各种技术、业务难题；</w:t>
                      </w:r>
                    </w:p>
                    <w:p w14:paraId="65ADDAB3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4. 具有较强理解能力和沟通能力，项目需求分析透彻。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23025" wp14:editId="5DEDE457">
                <wp:simplePos x="0" y="0"/>
                <wp:positionH relativeFrom="column">
                  <wp:posOffset>-514350</wp:posOffset>
                </wp:positionH>
                <wp:positionV relativeFrom="paragraph">
                  <wp:posOffset>5838825</wp:posOffset>
                </wp:positionV>
                <wp:extent cx="6252210" cy="1838325"/>
                <wp:effectExtent l="0" t="0" r="0" b="0"/>
                <wp:wrapNone/>
                <wp:docPr id="1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2210" cy="183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790DE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1.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具备扎实Java开发基础和良好编码习惯；</w:t>
                            </w:r>
                          </w:p>
                          <w:p w14:paraId="7B5D6A70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2. 熟练使用Spring，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等框架。能进行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</w:rPr>
                              <w:t>项目架构设计和开发；</w:t>
                            </w:r>
                          </w:p>
                          <w:p w14:paraId="49C94A11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3. 熟练使用PostgreSQL、Greenplum、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、Oracle、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等数据存储技术；</w:t>
                            </w:r>
                          </w:p>
                          <w:p w14:paraId="4A2B3FEC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4. 熟练使用Redis、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activeMq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等中间件；</w:t>
                            </w:r>
                          </w:p>
                          <w:p w14:paraId="78402117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5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熟练使用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Jmeter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等压测工具、找出系统性能瓶颈；</w:t>
                            </w:r>
                          </w:p>
                          <w:p w14:paraId="4F425FD2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6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. 熟练使用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、jQuery、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、element-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等进行前端开发技术和组件，了解CSS相关知识；</w:t>
                            </w:r>
                          </w:p>
                          <w:p w14:paraId="4062EDDB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7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. 熟练使用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命令，编写程序安装和更新脚本；</w:t>
                            </w:r>
                          </w:p>
                          <w:p w14:paraId="2E4BB9FC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8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. 熟练使用git、SVN、maven、Jenkins等代码管理、构建、持续集成工具；</w:t>
                            </w:r>
                          </w:p>
                          <w:p w14:paraId="2A2AC0B4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8. 熟练使用IDEA、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vscode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、Eclipse等开发工具。</w:t>
                            </w:r>
                          </w:p>
                          <w:p w14:paraId="452F9028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23025" id="_x0000_s1030" style="position:absolute;left:0;text-align:left;margin-left:-40.5pt;margin-top:459.75pt;width:492.3pt;height:14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" filled="f" stroked="f">
                <v:textbox>
                  <w:txbxContent>
                    <w:p w14:paraId="355790DE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 xml:space="preserve">1. </w:t>
                      </w:r>
                      <w:r>
                        <w:rPr>
                          <w:rFonts w:asciiTheme="minorEastAsia" w:hAnsiTheme="minorEastAsia" w:hint="eastAsia"/>
                        </w:rPr>
                        <w:t>具备扎实Java开发基础和良好编码习惯；</w:t>
                      </w:r>
                    </w:p>
                    <w:p w14:paraId="7B5D6A70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2. 熟练使用Spring，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SpringBoot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，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SpringCloud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，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Mybatis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等框架。能进行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</w:rPr>
                        <w:t>微服务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</w:rPr>
                        <w:t>项目架构设计和开发；</w:t>
                      </w:r>
                    </w:p>
                    <w:p w14:paraId="49C94A11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3. 熟练使用PostgreSQL、Greenplum、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、Oracle、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Mongodb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等数据存储技术；</w:t>
                      </w:r>
                    </w:p>
                    <w:p w14:paraId="4A2B3FEC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4. 熟练使用Redis、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activeMq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kafka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等中间件；</w:t>
                      </w:r>
                    </w:p>
                    <w:p w14:paraId="78402117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5</w:t>
                      </w:r>
                      <w:r>
                        <w:rPr>
                          <w:rFonts w:asciiTheme="minorEastAsia" w:hAnsiTheme="minorEastAsia"/>
                        </w:rPr>
                        <w:t xml:space="preserve">. </w:t>
                      </w:r>
                      <w:r>
                        <w:rPr>
                          <w:rFonts w:asciiTheme="minorEastAsia" w:hAnsiTheme="minorEastAsia" w:hint="eastAsia"/>
                        </w:rPr>
                        <w:t>熟练使用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Jmeter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等压测工具、找出系统性能瓶颈；</w:t>
                      </w:r>
                    </w:p>
                    <w:p w14:paraId="4F425FD2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6</w:t>
                      </w:r>
                      <w:r>
                        <w:rPr>
                          <w:rFonts w:asciiTheme="minorEastAsia" w:hAnsiTheme="minorEastAsia" w:hint="eastAsia"/>
                        </w:rPr>
                        <w:t>. 熟练使用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js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、jQuery、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vue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、element-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ui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Echarts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等进行前端开发技术和组件，了解CSS相关知识；</w:t>
                      </w:r>
                    </w:p>
                    <w:p w14:paraId="4062EDDB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7</w:t>
                      </w:r>
                      <w:r>
                        <w:rPr>
                          <w:rFonts w:asciiTheme="minorEastAsia" w:hAnsiTheme="minorEastAsia" w:hint="eastAsia"/>
                        </w:rPr>
                        <w:t>. 熟练使用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linux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命令，编写程序安装和更新脚本；</w:t>
                      </w:r>
                    </w:p>
                    <w:p w14:paraId="2E4BB9FC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8</w:t>
                      </w:r>
                      <w:r>
                        <w:rPr>
                          <w:rFonts w:asciiTheme="minorEastAsia" w:hAnsiTheme="minorEastAsia" w:hint="eastAsia"/>
                        </w:rPr>
                        <w:t>. 熟练使用git、SVN、maven、Jenkins等代码管理、构建、持续集成工具；</w:t>
                      </w:r>
                    </w:p>
                    <w:p w14:paraId="2A2AC0B4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8. 熟练使用IDEA、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vscode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、Eclipse等开发工具。</w:t>
                      </w:r>
                    </w:p>
                    <w:p w14:paraId="452F9028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A5DC2D6" wp14:editId="4A084E6E">
                <wp:simplePos x="0" y="0"/>
                <wp:positionH relativeFrom="column">
                  <wp:posOffset>-653415</wp:posOffset>
                </wp:positionH>
                <wp:positionV relativeFrom="paragraph">
                  <wp:posOffset>7723505</wp:posOffset>
                </wp:positionV>
                <wp:extent cx="6344285" cy="376555"/>
                <wp:effectExtent l="0" t="0" r="18415" b="4445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376555"/>
                          <a:chOff x="2969" y="13157"/>
                          <a:chExt cx="9992" cy="605"/>
                        </a:xfrm>
                      </wpg:grpSpPr>
                      <wpg:grpSp>
                        <wpg:cNvPr id="132" name="组合 132"/>
                        <wpg:cNvGrpSpPr/>
                        <wpg:grpSpPr>
                          <a:xfrm>
                            <a:off x="2969" y="13229"/>
                            <a:ext cx="9992" cy="533"/>
                            <a:chOff x="2995" y="6690"/>
                            <a:chExt cx="9992" cy="533"/>
                          </a:xfrm>
                        </wpg:grpSpPr>
                        <wps:wsp>
                          <wps:cNvPr id="133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36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38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40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70"/>
                        <wps:cNvSpPr txBox="1"/>
                        <wps:spPr>
                          <a:xfrm>
                            <a:off x="3207" y="13157"/>
                            <a:ext cx="1888" cy="5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9FBFAF" w14:textId="77777777" w:rsidR="00412457" w:rsidRDefault="00000000">
                              <w:pPr>
                                <w:pStyle w:val="a7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个人总结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DC2D6" id="组合 152" o:spid="_x0000_s1031" style="position:absolute;left:0;text-align:left;margin-left:-51.45pt;margin-top:608.15pt;width:499.55pt;height:29.65pt;z-index:251674624" coordorigin="2969,13157" coordsize="9992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">
                <v:group id="组合 132" o:spid="_x0000_s1032" style="position:absolute;left:2969;top:13229;width:9992;height:533" coordorigin="2995,6690" coordsize="999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流程图: 手动输入 83" o:spid="_x0000_s1033" type="#_x0000_t118" style="position:absolute;left:5172;top:6122;width:414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" fillcolor="#d9d9d9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29" o:spid="_x0000_s1034" type="#_x0000_t5" style="position:absolute;left:2995;top:7104;width:229;height: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" adj="0" fillcolor="#00607e" stroked="f" strokeweight="1pt"/>
                  <v:shape id="流程图: 手动输入 84" o:spid="_x0000_s1035" type="#_x0000_t118" style="position:absolute;left:4855;top:6124;width:410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" fillcolor="#0093c2" stroked="f" strokeweight="1pt"/>
                  <v:rect id="矩形 85" o:spid="_x0000_s1036" style="position:absolute;left:2995;top:6690;width:2442;height:4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" fillcolor="#0093c2" stroked="f" strokeweight="1pt"/>
                  <v:line id="直接连接符 159" o:spid="_x0000_s1037" style="position:absolute;visibility:visible;mso-wrap-style:square" from="6130,7073" to="1298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" strokecolor="#d9d9d9" strokeweight="1.5pt">
                    <v:stroke joinstyle="miter"/>
                  </v:line>
                </v:group>
                <v:shape id="文本框 70" o:spid="_x0000_s1038" type="#_x0000_t202" style="position:absolute;left:3207;top:13157;width:1888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E9FBFAF" w14:textId="77777777" w:rsidR="00412457" w:rsidRDefault="00000000">
                        <w:pPr>
                          <w:pStyle w:val="a7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个人总结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B59EC3" wp14:editId="41987FA6">
                <wp:simplePos x="0" y="0"/>
                <wp:positionH relativeFrom="column">
                  <wp:posOffset>-650240</wp:posOffset>
                </wp:positionH>
                <wp:positionV relativeFrom="paragraph">
                  <wp:posOffset>4249420</wp:posOffset>
                </wp:positionV>
                <wp:extent cx="6343650" cy="374015"/>
                <wp:effectExtent l="0" t="0" r="19050" b="6985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374015"/>
                          <a:chOff x="1073" y="8776"/>
                          <a:chExt cx="9991" cy="60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073" y="8844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73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74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79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80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文本框 70"/>
                        <wps:cNvSpPr txBox="1"/>
                        <wps:spPr>
                          <a:xfrm>
                            <a:off x="1315" y="8776"/>
                            <a:ext cx="1991" cy="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85C0BD" w14:textId="77777777" w:rsidR="00412457" w:rsidRDefault="00000000">
                              <w:pPr>
                                <w:pStyle w:val="a7"/>
                                <w:spacing w:before="0" w:beforeAutospacing="0" w:after="0" w:afterAutospacing="0" w:line="384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获奖荣誉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59EC3" id="组合 195" o:spid="_x0000_s1039" style="position:absolute;left:0;text-align:left;margin-left:-51.2pt;margin-top:334.6pt;width:499.5pt;height:29.45pt;z-index:251663360" coordorigin="1073,8776" coordsize="9991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">
                <v:group id="组合 72" o:spid="_x0000_s1040" style="position:absolute;left:1073;top:8844;width:9991;height:532" coordorigin="2995,6690" coordsize="9991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流程图: 手动输入 83" o:spid="_x0000_s1041" type="#_x0000_t118" style="position:absolute;left:5172;top:6122;width:414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" fillcolor="#d9d9d9" stroked="f" strokeweight="1pt"/>
                  <v:shape id="等腰三角形 129" o:spid="_x0000_s1042" type="#_x0000_t5" style="position:absolute;left:2995;top:7104;width:229;height: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" adj="0" fillcolor="#00607e" stroked="f" strokeweight="1pt"/>
                  <v:shape id="流程图: 手动输入 84" o:spid="_x0000_s1043" type="#_x0000_t118" style="position:absolute;left:4855;top:6124;width:410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" fillcolor="#0093c2" stroked="f" strokeweight="1pt"/>
                  <v:rect id="矩形 85" o:spid="_x0000_s1044" style="position:absolute;left:2995;top:6690;width:2442;height:4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" fillcolor="#0093c2" stroked="f" strokeweight="1pt"/>
                  <v:line id="直接连接符 159" o:spid="_x0000_s1045" style="position:absolute;visibility:visible;mso-wrap-style:square" from="6130,7073" to="1298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" strokecolor="#d9d9d9" strokeweight="1.5pt">
                    <v:stroke joinstyle="miter"/>
                  </v:line>
                </v:group>
                <v:shape id="文本框 70" o:spid="_x0000_s1046" type="#_x0000_t202" style="position:absolute;left:1315;top:8776;width:1991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3D85C0BD" w14:textId="77777777" w:rsidR="00412457" w:rsidRDefault="00000000">
                        <w:pPr>
                          <w:pStyle w:val="a7"/>
                          <w:spacing w:before="0" w:beforeAutospacing="0" w:after="0" w:afterAutospacing="0" w:line="384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获奖荣誉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65D0DC" wp14:editId="670A3B52">
                <wp:simplePos x="0" y="0"/>
                <wp:positionH relativeFrom="column">
                  <wp:posOffset>-643890</wp:posOffset>
                </wp:positionH>
                <wp:positionV relativeFrom="paragraph">
                  <wp:posOffset>3190240</wp:posOffset>
                </wp:positionV>
                <wp:extent cx="6344920" cy="391795"/>
                <wp:effectExtent l="0" t="0" r="36830" b="825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391795"/>
                          <a:chOff x="1064" y="5977"/>
                          <a:chExt cx="9992" cy="605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1064" y="6049"/>
                            <a:ext cx="9992" cy="533"/>
                            <a:chOff x="2995" y="6690"/>
                            <a:chExt cx="9992" cy="533"/>
                          </a:xfrm>
                        </wpg:grpSpPr>
                        <wps:wsp>
                          <wps:cNvPr id="83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29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4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59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文本框 70"/>
                        <wps:cNvSpPr txBox="1"/>
                        <wps:spPr>
                          <a:xfrm>
                            <a:off x="1322" y="5977"/>
                            <a:ext cx="2308" cy="5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72526A" w14:textId="77777777" w:rsidR="00412457" w:rsidRDefault="00000000">
                              <w:pPr>
                                <w:pStyle w:val="a7"/>
                                <w:spacing w:before="0" w:beforeAutospacing="0" w:after="0" w:afterAutospacing="0" w:line="384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5D0DC" id="组合 196" o:spid="_x0000_s1047" style="position:absolute;left:0;text-align:left;margin-left:-50.7pt;margin-top:251.2pt;width:499.6pt;height:30.85pt;z-index:251664384" coordorigin="1064,5977" coordsize="9992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">
                <v:group id="组合 53" o:spid="_x0000_s1048" style="position:absolute;left:1064;top:6049;width:9992;height:533" coordorigin="2995,6690" coordsize="999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流程图: 手动输入 83" o:spid="_x0000_s1049" type="#_x0000_t118" style="position:absolute;left:5172;top:6122;width:414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" fillcolor="#d9d9d9" stroked="f" strokeweight="1pt"/>
                  <v:shape id="等腰三角形 129" o:spid="_x0000_s1050" type="#_x0000_t5" style="position:absolute;left:2995;top:7104;width:229;height: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" adj="0" fillcolor="#00607e" stroked="f" strokeweight="1pt"/>
                  <v:shape id="流程图: 手动输入 84" o:spid="_x0000_s1051" type="#_x0000_t118" style="position:absolute;left:4855;top:6124;width:410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" fillcolor="#0093c2" stroked="f" strokeweight="1pt"/>
                  <v:rect id="矩形 85" o:spid="_x0000_s1052" style="position:absolute;left:2995;top:6690;width:2442;height:4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" fillcolor="#0093c2" stroked="f" strokeweight="1pt"/>
                  <v:line id="直接连接符 159" o:spid="_x0000_s1053" style="position:absolute;visibility:visible;mso-wrap-style:square" from="6130,7073" to="1298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" strokecolor="#d9d9d9" strokeweight="1.5pt">
                    <v:stroke joinstyle="miter"/>
                  </v:line>
                </v:group>
                <v:shape id="文本框 70" o:spid="_x0000_s1054" type="#_x0000_t202" style="position:absolute;left:1322;top:5977;width:2308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6072526A" w14:textId="77777777" w:rsidR="00412457" w:rsidRDefault="00000000">
                        <w:pPr>
                          <w:pStyle w:val="a7"/>
                          <w:spacing w:before="0" w:beforeAutospacing="0" w:after="0" w:afterAutospacing="0" w:line="384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92A9DC" wp14:editId="2B8B1412">
                <wp:simplePos x="0" y="0"/>
                <wp:positionH relativeFrom="column">
                  <wp:posOffset>-642620</wp:posOffset>
                </wp:positionH>
                <wp:positionV relativeFrom="paragraph">
                  <wp:posOffset>2432050</wp:posOffset>
                </wp:positionV>
                <wp:extent cx="6344285" cy="395605"/>
                <wp:effectExtent l="0" t="0" r="10795" b="63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395605"/>
                          <a:chOff x="3013" y="3762"/>
                          <a:chExt cx="9991" cy="598"/>
                        </a:xfrm>
                      </wpg:grpSpPr>
                      <wpg:grpSp>
                        <wpg:cNvPr id="199" name="组合 54"/>
                        <wpg:cNvGrpSpPr/>
                        <wpg:grpSpPr>
                          <a:xfrm>
                            <a:off x="3013" y="3828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200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01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2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03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04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5" name="文本框 70"/>
                        <wps:cNvSpPr txBox="1"/>
                        <wps:spPr>
                          <a:xfrm>
                            <a:off x="3245" y="3762"/>
                            <a:ext cx="1975" cy="5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6AF73A" w14:textId="77777777" w:rsidR="00412457" w:rsidRDefault="00000000">
                              <w:pPr>
                                <w:pStyle w:val="a7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2A9DC" id="组合 198" o:spid="_x0000_s1055" style="position:absolute;left:0;text-align:left;margin-left:-50.6pt;margin-top:191.5pt;width:499.55pt;height:31.15pt;z-index:251675648" coordorigin="3013,3762" coordsize="9991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">
                <v:group id="组合 54" o:spid="_x0000_s1056" style="position:absolute;left:3013;top:3828;width:9991;height:532" coordorigin="2995,6690" coordsize="9991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流程图: 手动输入 83" o:spid="_x0000_s1057" type="#_x0000_t118" style="position:absolute;left:5172;top:6122;width:414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" fillcolor="#d9d9d9" stroked="f" strokeweight="1pt"/>
                  <v:shape id="等腰三角形 129" o:spid="_x0000_s1058" type="#_x0000_t5" style="position:absolute;left:2995;top:7104;width:229;height: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" adj="0" fillcolor="#00607e" stroked="f" strokeweight="1pt"/>
                  <v:shape id="流程图: 手动输入 84" o:spid="_x0000_s1059" type="#_x0000_t118" style="position:absolute;left:4855;top:6124;width:410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" fillcolor="#0093c2" stroked="f" strokeweight="1pt"/>
                  <v:rect id="矩形 85" o:spid="_x0000_s1060" style="position:absolute;left:2995;top:6690;width:2442;height:4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" fillcolor="#0093c2" stroked="f" strokeweight="1pt"/>
                  <v:line id="直接连接符 159" o:spid="_x0000_s1061" style="position:absolute;visibility:visible;mso-wrap-style:square" from="6130,7073" to="1298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" strokecolor="#d9d9d9" strokeweight="1.5pt">
                    <v:stroke joinstyle="miter"/>
                  </v:line>
                </v:group>
                <v:shape id="文本框 70" o:spid="_x0000_s1062" type="#_x0000_t202" style="position:absolute;left:3245;top:3762;width:197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96AF73A" w14:textId="77777777" w:rsidR="00412457" w:rsidRDefault="00000000">
                        <w:pPr>
                          <w:pStyle w:val="a7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8DC465" wp14:editId="06B3FF9B">
                <wp:simplePos x="0" y="0"/>
                <wp:positionH relativeFrom="column">
                  <wp:posOffset>-636270</wp:posOffset>
                </wp:positionH>
                <wp:positionV relativeFrom="paragraph">
                  <wp:posOffset>1207135</wp:posOffset>
                </wp:positionV>
                <wp:extent cx="6343650" cy="392430"/>
                <wp:effectExtent l="0" t="0" r="19050" b="762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392430"/>
                          <a:chOff x="3013" y="3762"/>
                          <a:chExt cx="9991" cy="598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3013" y="3828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59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60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67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68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文本框 70"/>
                        <wps:cNvSpPr txBox="1"/>
                        <wps:spPr>
                          <a:xfrm>
                            <a:off x="3245" y="3762"/>
                            <a:ext cx="1975" cy="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82F399" w14:textId="77777777" w:rsidR="00412457" w:rsidRDefault="00000000">
                              <w:pPr>
                                <w:pStyle w:val="a7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DC465" id="组合 145" o:spid="_x0000_s1063" style="position:absolute;left:0;text-align:left;margin-left:-50.1pt;margin-top:95.05pt;width:499.5pt;height:30.9pt;z-index:251671552" coordorigin="3013,3762" coordsize="9991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">
                <v:group id="组合 54" o:spid="_x0000_s1064" style="position:absolute;left:3013;top:3828;width:9991;height:532" coordorigin="2995,6690" coordsize="9991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流程图: 手动输入 83" o:spid="_x0000_s1065" type="#_x0000_t118" style="position:absolute;left:5172;top:6122;width:414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" fillcolor="#d9d9d9" stroked="f" strokeweight="1pt"/>
                  <v:shape id="等腰三角形 129" o:spid="_x0000_s1066" type="#_x0000_t5" style="position:absolute;left:2995;top:7104;width:229;height: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" adj="0" fillcolor="#00607e" stroked="f" strokeweight="1pt"/>
                  <v:shape id="流程图: 手动输入 84" o:spid="_x0000_s1067" type="#_x0000_t118" style="position:absolute;left:4855;top:6124;width:410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" fillcolor="#0093c2" stroked="f" strokeweight="1pt"/>
                  <v:rect id="矩形 85" o:spid="_x0000_s1068" style="position:absolute;left:2995;top:6690;width:2442;height:4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" fillcolor="#0093c2" stroked="f" strokeweight="1pt"/>
                  <v:line id="直接连接符 159" o:spid="_x0000_s1069" style="position:absolute;visibility:visible;mso-wrap-style:square" from="6130,7073" to="1298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" strokecolor="#d9d9d9" strokeweight="1.5pt">
                    <v:stroke joinstyle="miter"/>
                  </v:line>
                </v:group>
                <v:shape id="文本框 70" o:spid="_x0000_s1070" type="#_x0000_t202" style="position:absolute;left:3245;top:3762;width:197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782F399" w14:textId="77777777" w:rsidR="00412457" w:rsidRDefault="00000000">
                        <w:pPr>
                          <w:pStyle w:val="a7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619787" wp14:editId="2309529B">
                <wp:simplePos x="0" y="0"/>
                <wp:positionH relativeFrom="column">
                  <wp:posOffset>-651510</wp:posOffset>
                </wp:positionH>
                <wp:positionV relativeFrom="paragraph">
                  <wp:posOffset>5523230</wp:posOffset>
                </wp:positionV>
                <wp:extent cx="6343650" cy="375920"/>
                <wp:effectExtent l="0" t="0" r="19050" b="508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375920"/>
                          <a:chOff x="1049" y="10568"/>
                          <a:chExt cx="9991" cy="596"/>
                        </a:xfrm>
                      </wpg:grpSpPr>
                      <wpg:grpSp>
                        <wpg:cNvPr id="116" name="组合 116"/>
                        <wpg:cNvGrpSpPr/>
                        <wpg:grpSpPr>
                          <a:xfrm>
                            <a:off x="1049" y="10632"/>
                            <a:ext cx="9991" cy="532"/>
                            <a:chOff x="2995" y="6690"/>
                            <a:chExt cx="9991" cy="532"/>
                          </a:xfrm>
                        </wpg:grpSpPr>
                        <wps:wsp>
                          <wps:cNvPr id="117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21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4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27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30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文本框 70"/>
                        <wps:cNvSpPr txBox="1"/>
                        <wps:spPr>
                          <a:xfrm>
                            <a:off x="1317" y="10568"/>
                            <a:ext cx="1888" cy="5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A1E521" w14:textId="77777777" w:rsidR="00412457" w:rsidRDefault="00000000">
                              <w:pPr>
                                <w:pStyle w:val="a7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19787" id="组合 194" o:spid="_x0000_s1071" style="position:absolute;left:0;text-align:left;margin-left:-51.3pt;margin-top:434.9pt;width:499.5pt;height:29.6pt;z-index:251667456" coordorigin="1049,10568" coordsize="9991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">
                <v:group id="组合 116" o:spid="_x0000_s1072" style="position:absolute;left:1049;top:10632;width:9991;height:532" coordorigin="2995,6690" coordsize="9991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流程图: 手动输入 83" o:spid="_x0000_s1073" type="#_x0000_t118" style="position:absolute;left:5172;top:6122;width:414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" fillcolor="#d9d9d9" stroked="f" strokeweight="1pt"/>
                  <v:shape id="等腰三角形 129" o:spid="_x0000_s1074" type="#_x0000_t5" style="position:absolute;left:2995;top:7104;width:229;height: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" adj="0" fillcolor="#00607e" stroked="f" strokeweight="1pt"/>
                  <v:shape id="流程图: 手动输入 84" o:spid="_x0000_s1075" type="#_x0000_t118" style="position:absolute;left:4855;top:6124;width:410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" fillcolor="#0093c2" stroked="f" strokeweight="1pt"/>
                  <v:rect id="矩形 85" o:spid="_x0000_s1076" style="position:absolute;left:2995;top:6690;width:2442;height:4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" fillcolor="#0093c2" stroked="f" strokeweight="1pt"/>
                  <v:line id="直接连接符 159" o:spid="_x0000_s1077" style="position:absolute;visibility:visible;mso-wrap-style:square" from="6130,7073" to="1298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" strokecolor="#d9d9d9" strokeweight="1.5pt">
                    <v:stroke joinstyle="miter"/>
                  </v:line>
                </v:group>
                <v:shape id="文本框 70" o:spid="_x0000_s1078" type="#_x0000_t202" style="position:absolute;left:1317;top:10568;width:188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65A1E521" w14:textId="77777777" w:rsidR="00412457" w:rsidRDefault="00000000">
                        <w:pPr>
                          <w:pStyle w:val="a7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681901" wp14:editId="5D9420AA">
                <wp:simplePos x="0" y="0"/>
                <wp:positionH relativeFrom="column">
                  <wp:posOffset>-482600</wp:posOffset>
                </wp:positionH>
                <wp:positionV relativeFrom="paragraph">
                  <wp:posOffset>3531870</wp:posOffset>
                </wp:positionV>
                <wp:extent cx="5972175" cy="6756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6758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9FDF48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 xml:space="preserve">1.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计算机技术与软件专业技术资格（水平）考试：中级软件设计师证书</w:t>
                            </w:r>
                          </w:p>
                          <w:p w14:paraId="73459FCD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英语四级证书</w:t>
                            </w:r>
                          </w:p>
                          <w:p w14:paraId="511062B9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3. 全国计算机二级证书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81901" id="矩形 89" o:spid="_x0000_s1079" style="position:absolute;left:0;text-align:left;margin-left:-38pt;margin-top:278.1pt;width:470.25pt;height:5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" filled="f" stroked="f">
                <v:textbox>
                  <w:txbxContent>
                    <w:p w14:paraId="3F9FDF48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 xml:space="preserve">1. </w:t>
                      </w:r>
                      <w:r>
                        <w:rPr>
                          <w:rFonts w:asciiTheme="minorEastAsia" w:hAnsiTheme="minorEastAsia" w:hint="eastAsia"/>
                        </w:rPr>
                        <w:t>计算机技术与软件专业技术资格（水平）考试：中级软件设计师证书</w:t>
                      </w:r>
                    </w:p>
                    <w:p w14:paraId="73459FCD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</w:rPr>
                        <w:t xml:space="preserve">. </w:t>
                      </w:r>
                      <w:r>
                        <w:rPr>
                          <w:rFonts w:asciiTheme="minorEastAsia" w:hAnsiTheme="minorEastAsia" w:hint="eastAsia"/>
                        </w:rPr>
                        <w:t>英语四级证书</w:t>
                      </w:r>
                    </w:p>
                    <w:p w14:paraId="511062B9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3. 全国计算机二级证书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609C7" wp14:editId="60A1DFF9">
                <wp:simplePos x="0" y="0"/>
                <wp:positionH relativeFrom="column">
                  <wp:posOffset>-490220</wp:posOffset>
                </wp:positionH>
                <wp:positionV relativeFrom="paragraph">
                  <wp:posOffset>4627880</wp:posOffset>
                </wp:positionV>
                <wp:extent cx="6007100" cy="866775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666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562DB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1. 2022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年获得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年度优秀个人称号；</w:t>
                            </w:r>
                          </w:p>
                          <w:p w14:paraId="69FE4E63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2. 2022年带领团队获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得公司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年度优秀团队称号；</w:t>
                            </w:r>
                          </w:p>
                          <w:p w14:paraId="5C121C35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3. 2019年获得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年度优秀个人称号；</w:t>
                            </w:r>
                          </w:p>
                          <w:p w14:paraId="3DD0FAD7" w14:textId="77777777" w:rsidR="00412457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4. 2017年获得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公司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年度优秀新人称号。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609C7" id="矩形 100" o:spid="_x0000_s1080" style="position:absolute;left:0;text-align:left;margin-left:-38.6pt;margin-top:364.4pt;width:473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" filled="f" stroked="f">
                <v:textbox>
                  <w:txbxContent>
                    <w:p w14:paraId="5C9562DB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1. 2022</w:t>
                      </w:r>
                      <w:r>
                        <w:rPr>
                          <w:rFonts w:asciiTheme="minorEastAsia" w:hAnsiTheme="minorEastAsia"/>
                        </w:rPr>
                        <w:t>年获得</w:t>
                      </w:r>
                      <w:r>
                        <w:rPr>
                          <w:rFonts w:asciiTheme="minorEastAsia" w:hAnsiTheme="minorEastAsia" w:hint="eastAsia"/>
                        </w:rPr>
                        <w:t>公司</w:t>
                      </w:r>
                      <w:r>
                        <w:rPr>
                          <w:rFonts w:asciiTheme="minorEastAsia" w:hAnsiTheme="minorEastAsia"/>
                        </w:rPr>
                        <w:t>年度优秀个人称号；</w:t>
                      </w:r>
                    </w:p>
                    <w:p w14:paraId="69FE4E63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2. 2022年带领团队获</w:t>
                      </w:r>
                      <w:r>
                        <w:rPr>
                          <w:rFonts w:asciiTheme="minorEastAsia" w:hAnsiTheme="minorEastAsia" w:hint="eastAsia"/>
                        </w:rPr>
                        <w:t>得公司</w:t>
                      </w:r>
                      <w:r>
                        <w:rPr>
                          <w:rFonts w:asciiTheme="minorEastAsia" w:hAnsiTheme="minorEastAsia"/>
                        </w:rPr>
                        <w:t>年度优秀团队称号；</w:t>
                      </w:r>
                    </w:p>
                    <w:p w14:paraId="5C121C35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3. 2019年获得</w:t>
                      </w:r>
                      <w:r>
                        <w:rPr>
                          <w:rFonts w:asciiTheme="minorEastAsia" w:hAnsiTheme="minorEastAsia" w:hint="eastAsia"/>
                        </w:rPr>
                        <w:t>公司</w:t>
                      </w:r>
                      <w:r>
                        <w:rPr>
                          <w:rFonts w:asciiTheme="minorEastAsia" w:hAnsiTheme="minorEastAsia"/>
                        </w:rPr>
                        <w:t>年度优秀个人称号；</w:t>
                      </w:r>
                    </w:p>
                    <w:p w14:paraId="3DD0FAD7" w14:textId="77777777" w:rsidR="00412457" w:rsidRDefault="0000000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4. 2017年获得</w:t>
                      </w:r>
                      <w:r>
                        <w:rPr>
                          <w:rFonts w:asciiTheme="minorEastAsia" w:hAnsiTheme="minorEastAsia" w:hint="eastAsia"/>
                        </w:rPr>
                        <w:t>公司</w:t>
                      </w:r>
                      <w:r>
                        <w:rPr>
                          <w:rFonts w:asciiTheme="minorEastAsia" w:hAnsiTheme="minorEastAsia"/>
                        </w:rPr>
                        <w:t>年度优秀新人称号。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1A34A4" wp14:editId="3162419C">
                <wp:simplePos x="0" y="0"/>
                <wp:positionH relativeFrom="column">
                  <wp:posOffset>-487680</wp:posOffset>
                </wp:positionH>
                <wp:positionV relativeFrom="paragraph">
                  <wp:posOffset>2795905</wp:posOffset>
                </wp:positionV>
                <wp:extent cx="6126480" cy="335280"/>
                <wp:effectExtent l="0" t="0" r="0" b="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335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FBF541" w14:textId="77777777" w:rsidR="00412457" w:rsidRDefault="0000000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F91B4"/>
                              </w:rPr>
                              <w:t>2013.09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F91B4"/>
                              </w:rPr>
                              <w:t>—2017.06      院校：</w:t>
                            </w:r>
                            <w:r>
                              <w:rPr>
                                <w:rFonts w:hint="eastAsia"/>
                              </w:rPr>
                              <w:t>铜陵学院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F91B4"/>
                              </w:rPr>
                              <w:t xml:space="preserve">       专业：</w:t>
                            </w:r>
                            <w:r>
                              <w:rPr>
                                <w:rFonts w:hint="eastAsia"/>
                              </w:rPr>
                              <w:t>信息管理与信息系统（本科）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</w:rPr>
                              <w:t xml:space="preserve">        </w:t>
                            </w:r>
                          </w:p>
                          <w:p w14:paraId="39FC7935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5C2C1BF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B8F7E8D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A34A4" id="矩形 206" o:spid="_x0000_s1081" style="position:absolute;left:0;text-align:left;margin-left:-38.4pt;margin-top:220.15pt;width:482.4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" filled="f" stroked="f">
                <v:textbox>
                  <w:txbxContent>
                    <w:p w14:paraId="01FBF541" w14:textId="77777777" w:rsidR="00412457" w:rsidRDefault="0000000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F91B4"/>
                        </w:rPr>
                        <w:t>2013.09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F91B4"/>
                        </w:rPr>
                        <w:t>—2017.06      院校：</w:t>
                      </w:r>
                      <w:r>
                        <w:rPr>
                          <w:rFonts w:hint="eastAsia"/>
                        </w:rPr>
                        <w:t>铜陵学院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F91B4"/>
                        </w:rPr>
                        <w:t xml:space="preserve">       专业：</w:t>
                      </w:r>
                      <w:r>
                        <w:rPr>
                          <w:rFonts w:hint="eastAsia"/>
                        </w:rPr>
                        <w:t>信息管理与信息系统（本科）</w:t>
                      </w:r>
                      <w:r>
                        <w:rPr>
                          <w:rFonts w:ascii="微软雅黑" w:eastAsia="微软雅黑" w:hAnsi="微软雅黑" w:cs="Times New Roman" w:hint="eastAsia"/>
                        </w:rPr>
                        <w:t xml:space="preserve">        </w:t>
                      </w:r>
                    </w:p>
                    <w:p w14:paraId="39FC7935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14:paraId="25C2C1BF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14:paraId="3B8F7E8D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BC2D5" wp14:editId="23EE31F5">
                <wp:simplePos x="0" y="0"/>
                <wp:positionH relativeFrom="column">
                  <wp:posOffset>-467360</wp:posOffset>
                </wp:positionH>
                <wp:positionV relativeFrom="paragraph">
                  <wp:posOffset>1505585</wp:posOffset>
                </wp:positionV>
                <wp:extent cx="6126480" cy="102616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026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D59CF7" w14:textId="77777777" w:rsidR="00412457" w:rsidRDefault="0000000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F91B4"/>
                              </w:rPr>
                              <w:t>2016.11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F91B4"/>
                              </w:rPr>
                              <w:t xml:space="preserve">—2023. 11     </w:t>
                            </w:r>
                            <w:r>
                              <w:rPr>
                                <w:rFonts w:hint="eastAsia"/>
                              </w:rPr>
                              <w:t>南京华飞数据技术有限公司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</w:rPr>
                              <w:t xml:space="preserve">    </w:t>
                            </w:r>
                          </w:p>
                          <w:p w14:paraId="24F37AA9" w14:textId="77777777" w:rsidR="00412457" w:rsidRDefault="00000000">
                            <w:r>
                              <w:rPr>
                                <w:rFonts w:hint="eastAsia"/>
                              </w:rPr>
                              <w:t>担任团队开发负责人，负责项目的整体架构设计、根据项目需求，拆解项目模块，负责项目的概要设计和详细设计；参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入项目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核心模块的开发工作；同时参入公司开发团队建设和管理，带领团队进行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日常项目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开发和维护。</w:t>
                            </w:r>
                          </w:p>
                          <w:p w14:paraId="2BB57173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ACE0A43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D6CA319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262626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BC2D5" id="矩形 75" o:spid="_x0000_s1082" style="position:absolute;left:0;text-align:left;margin-left:-36.8pt;margin-top:118.55pt;width:482.4pt;height:8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" filled="f" stroked="f">
                <v:textbox>
                  <w:txbxContent>
                    <w:p w14:paraId="33D59CF7" w14:textId="77777777" w:rsidR="00412457" w:rsidRDefault="0000000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F91B4"/>
                        </w:rPr>
                        <w:t>2016.11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F91B4"/>
                        </w:rPr>
                        <w:t xml:space="preserve">—2023. 11     </w:t>
                      </w:r>
                      <w:r>
                        <w:rPr>
                          <w:rFonts w:hint="eastAsia"/>
                        </w:rPr>
                        <w:t>南京华飞数据技术有限公司</w:t>
                      </w:r>
                      <w:r>
                        <w:rPr>
                          <w:rFonts w:ascii="微软雅黑" w:eastAsia="微软雅黑" w:hAnsi="微软雅黑" w:cs="Times New Roman" w:hint="eastAsia"/>
                        </w:rPr>
                        <w:t xml:space="preserve">    </w:t>
                      </w:r>
                    </w:p>
                    <w:p w14:paraId="24F37AA9" w14:textId="77777777" w:rsidR="00412457" w:rsidRDefault="00000000">
                      <w:r>
                        <w:rPr>
                          <w:rFonts w:hint="eastAsia"/>
                        </w:rPr>
                        <w:t>担任团队开发负责人，负责项目的整体架构设计、根据项目需求，拆解项目模块，负责项目的概要设计和详细设计；参</w:t>
                      </w:r>
                      <w:proofErr w:type="gramStart"/>
                      <w:r>
                        <w:rPr>
                          <w:rFonts w:hint="eastAsia"/>
                        </w:rPr>
                        <w:t>入项目</w:t>
                      </w:r>
                      <w:proofErr w:type="gramEnd"/>
                      <w:r>
                        <w:rPr>
                          <w:rFonts w:hint="eastAsia"/>
                        </w:rPr>
                        <w:t>核心模块的开发工作；同时参入公司开发团队建设和管理，带领团队进行</w:t>
                      </w:r>
                      <w:proofErr w:type="gramStart"/>
                      <w:r>
                        <w:rPr>
                          <w:rFonts w:hint="eastAsia"/>
                        </w:rPr>
                        <w:t>日常项目</w:t>
                      </w:r>
                      <w:proofErr w:type="gramEnd"/>
                      <w:r>
                        <w:rPr>
                          <w:rFonts w:hint="eastAsia"/>
                        </w:rPr>
                        <w:t>开发和维护。</w:t>
                      </w:r>
                    </w:p>
                    <w:p w14:paraId="2BB57173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14:paraId="6ACE0A43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14:paraId="7D6CA319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262626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FF4FE9" wp14:editId="74A95131">
                <wp:simplePos x="0" y="0"/>
                <wp:positionH relativeFrom="column">
                  <wp:posOffset>-496570</wp:posOffset>
                </wp:positionH>
                <wp:positionV relativeFrom="paragraph">
                  <wp:posOffset>-325120</wp:posOffset>
                </wp:positionV>
                <wp:extent cx="1631315" cy="57912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579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9A66BC" w14:textId="77777777" w:rsidR="00412457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93C2"/>
                                <w:spacing w:val="60"/>
                                <w:kern w:val="24"/>
                                <w:sz w:val="64"/>
                                <w:szCs w:val="64"/>
                              </w:rPr>
                              <w:t>胡滔滔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F4FE9" id="矩形 33" o:spid="_x0000_s1083" style="position:absolute;left:0;text-align:left;margin-left:-39.1pt;margin-top:-25.6pt;width:128.45pt;height:45.6pt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" filled="f" stroked="f">
                <v:textbox style="mso-fit-shape-to-text:t">
                  <w:txbxContent>
                    <w:p w14:paraId="379A66BC" w14:textId="77777777" w:rsidR="00412457" w:rsidRDefault="00000000">
                      <w:pPr>
                        <w:pStyle w:val="a7"/>
                        <w:spacing w:before="0" w:beforeAutospacing="0" w:after="0" w:afterAutospacing="0" w:line="768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93C2"/>
                          <w:spacing w:val="60"/>
                          <w:kern w:val="24"/>
                          <w:sz w:val="64"/>
                          <w:szCs w:val="64"/>
                        </w:rPr>
                        <w:t>胡滔滔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9CC3CE" wp14:editId="7F108B2D">
                <wp:simplePos x="0" y="0"/>
                <wp:positionH relativeFrom="column">
                  <wp:posOffset>-506730</wp:posOffset>
                </wp:positionH>
                <wp:positionV relativeFrom="paragraph">
                  <wp:posOffset>1254125</wp:posOffset>
                </wp:positionV>
                <wp:extent cx="26035" cy="8074025"/>
                <wp:effectExtent l="13970" t="0" r="20955" b="317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8074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39.9pt;margin-top:98.75pt;height:635.75pt;width:2.05pt;z-index:251659264;mso-width-relative:page;mso-height-relative:page;" filled="f" stroked="t" coordsize="21600,21600" o:gfxdata="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5gd7u3AAAAAwBAAAPAAAAAAAAAAEAIAAAACIAAABkcnMvZG93bnJldi54bWxQ&#10;SwECFAAUAAAACACHTuJAhWqPafMBAADCAwAADgAAAAAAAAABACAAAAArAQAAZHJzL2Uyb0RvYy54&#10;bWxQSwUGAAAAAAYABgBZAQAAkAUAAAAA&#10;">
                <v:fill on="f" focussize="0,0"/>
                <v:stroke weight="2.25pt" color="#D9D9D9 [3204]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8B83948" wp14:editId="0E7A436B">
                <wp:simplePos x="0" y="0"/>
                <wp:positionH relativeFrom="column">
                  <wp:posOffset>-508000</wp:posOffset>
                </wp:positionH>
                <wp:positionV relativeFrom="paragraph">
                  <wp:posOffset>641350</wp:posOffset>
                </wp:positionV>
                <wp:extent cx="94615" cy="114935"/>
                <wp:effectExtent l="0" t="0" r="635" b="1841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40pt;margin-top:50.5pt;height:9.05pt;width:7.45pt;z-index:251676672;v-text-anchor:middle-center;mso-width-relative:page;mso-height-relative:page;" fillcolor="#FFFFFF" filled="t" stroked="f" coordsize="2244,2719" o:gfxdata="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AAAAAGRycy9QSwECFAAUAAAA&#10;CACHTuJAAJYgu9wAAAALAQAADwAAAAAAAAABACAAAAAiAAAAZHJzL2Rvd25yZXYueG1sUEsBAhQA&#10;FAAAAAgAh07iQItkUPZ+BQAAxhUAAA4AAAAAAAAAAQAgAAAAKwEAAGRycy9lMm9Eb2MueG1sUEsF&#10;BgAAAAAGAAYAWQEAABsJ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79258F" wp14:editId="59A28F94">
                <wp:simplePos x="0" y="0"/>
                <wp:positionH relativeFrom="column">
                  <wp:posOffset>-488950</wp:posOffset>
                </wp:positionH>
                <wp:positionV relativeFrom="paragraph">
                  <wp:posOffset>965200</wp:posOffset>
                </wp:positionV>
                <wp:extent cx="69215" cy="108585"/>
                <wp:effectExtent l="0" t="0" r="6985" b="5715"/>
                <wp:wrapNone/>
                <wp:docPr id="6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38.5pt;margin-top:76pt;height:8.55pt;width:5.45pt;z-index:251679744;v-text-anchor:middle;mso-width-relative:page;mso-height-relative:page;" fillcolor="#FFFFFF" filled="t" stroked="f" coordsize="1978606,3092264" o:gfxdata="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6AF62F" wp14:editId="3E73459C">
                <wp:simplePos x="0" y="0"/>
                <wp:positionH relativeFrom="column">
                  <wp:posOffset>1256030</wp:posOffset>
                </wp:positionH>
                <wp:positionV relativeFrom="paragraph">
                  <wp:posOffset>971550</wp:posOffset>
                </wp:positionV>
                <wp:extent cx="108585" cy="81915"/>
                <wp:effectExtent l="0" t="0" r="5715" b="13335"/>
                <wp:wrapNone/>
                <wp:docPr id="6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98.9pt;margin-top:76.5pt;height:6.45pt;width:8.55pt;z-index:251680768;v-text-anchor:middle;mso-width-relative:page;mso-height-relative:page;" fillcolor="#FFFFFF" filled="t" stroked="f" coordsize="529316,401026" o:gfxdata="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7425806" wp14:editId="7737BCA9">
                <wp:simplePos x="0" y="0"/>
                <wp:positionH relativeFrom="column">
                  <wp:posOffset>2691130</wp:posOffset>
                </wp:positionH>
                <wp:positionV relativeFrom="paragraph">
                  <wp:posOffset>247015</wp:posOffset>
                </wp:positionV>
                <wp:extent cx="3916045" cy="171450"/>
                <wp:effectExtent l="0" t="0" r="8255" b="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6045" cy="171450"/>
                        </a:xfrm>
                        <a:prstGeom prst="parallelogram">
                          <a:avLst>
                            <a:gd name="adj" fmla="val 64199"/>
                          </a:avLst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flip:x;margin-left:211.9pt;margin-top:19.45pt;height:13.5pt;width:308.35pt;z-index:251663360;v-text-anchor:middle;mso-width-relative:page;mso-height-relative:page;" fillcolor="#D9D9D9" filled="t" stroked="f" coordsize="21600,21600" o:gfxdata="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k3/u2gAAAAoBAAAPAAAAAAAAAAEAIAAAACIAAABkcnMvZG93bnJldi54bWxQSwECFAAUAAAACACH&#10;TuJAzQYK6SICAAAQBAAADgAAAAAAAAABACAAAAApAQAAZHJzL2Uyb0RvYy54bWxQSwUGAAAAAAYA&#10;BgBZAQAAvQUAAAAA&#10;" adj="60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04DA179" wp14:editId="2D385F06">
                <wp:simplePos x="0" y="0"/>
                <wp:positionH relativeFrom="column">
                  <wp:posOffset>1016000</wp:posOffset>
                </wp:positionH>
                <wp:positionV relativeFrom="paragraph">
                  <wp:posOffset>182245</wp:posOffset>
                </wp:positionV>
                <wp:extent cx="1689100" cy="231140"/>
                <wp:effectExtent l="0" t="0" r="6350" b="1651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9100" cy="231140"/>
                        </a:xfrm>
                        <a:prstGeom prst="parallelogram">
                          <a:avLst>
                            <a:gd name="adj" fmla="val 64199"/>
                          </a:avLst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flip:x;margin-left:80pt;margin-top:14.35pt;height:18.2pt;width:133pt;z-index:251661312;v-text-anchor:middle;mso-width-relative:page;mso-height-relative:page;" fillcolor="#0093C2" filled="t" stroked="f" coordsize="21600,21600" o:gfxdata="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j8Z1NgA&#10;AAAJAQAADwAAAAAAAAABACAAAAAiAAAAZHJzL2Rvd25yZXYueG1sUEsBAhQAFAAAAAgAh07iQC8X&#10;NsMfAgAADgQAAA4AAAAAAAAAAQAgAAAAJwEAAGRycy9lMm9Eb2MueG1sUEsFBgAAAAAGAAYAWQEA&#10;ALgFAAAAAA==&#10;" adj="189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6A22844" wp14:editId="75EFB6A8">
                <wp:simplePos x="0" y="0"/>
                <wp:positionH relativeFrom="column">
                  <wp:posOffset>-1088390</wp:posOffset>
                </wp:positionH>
                <wp:positionV relativeFrom="paragraph">
                  <wp:posOffset>182245</wp:posOffset>
                </wp:positionV>
                <wp:extent cx="3568700" cy="231140"/>
                <wp:effectExtent l="0" t="0" r="1270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231140"/>
                        </a:xfrm>
                        <a:prstGeom prst="rect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85.7pt;margin-top:14.35pt;height:18.2pt;width:281pt;z-index:251660288;v-text-anchor:middle;mso-width-relative:page;mso-height-relative:page;" fillcolor="#0093C2" filled="t" stroked="f" coordsize="21600,21600" o:gfxdata="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vDUKLaAAAACgEAAA8AAAAAAAAAAQAgAAAAIgAAAGRycy9kb3ducmV2LnhtbFBLAQIUABQAAAAI&#10;AIdO4kDuq3q96wEAAMYDAAAOAAAAAAAAAAEAIAAAACk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D5CF4F6" w14:textId="77777777" w:rsidR="00412457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F31D6" wp14:editId="7B679A4F">
                <wp:simplePos x="0" y="0"/>
                <wp:positionH relativeFrom="column">
                  <wp:posOffset>-486410</wp:posOffset>
                </wp:positionH>
                <wp:positionV relativeFrom="paragraph">
                  <wp:posOffset>-285750</wp:posOffset>
                </wp:positionV>
                <wp:extent cx="6156325" cy="3042285"/>
                <wp:effectExtent l="0" t="0" r="0" b="0"/>
                <wp:wrapNone/>
                <wp:docPr id="1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30422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1D2C7" w14:textId="77777777" w:rsidR="00412457" w:rsidRDefault="0000000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Theme="minorEastAsia" w:eastAsiaTheme="minorEastAsia" w:hAnsiTheme="minorEastAsia" w:cs="Times New Roman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项目名称：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SnowBI</w:t>
                            </w:r>
                            <w:proofErr w:type="spellEnd"/>
                          </w:p>
                          <w:p w14:paraId="42BFFF0C" w14:textId="77777777" w:rsidR="00412457" w:rsidRDefault="0000000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Theme="minorEastAsia" w:eastAsia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该系统分为数据接入、数据建模、数据可视化等模块，主要服务于银行、政府等客户，客户将数据接入系统，并引入数据仓库的概念，集中管理用户数据、并支持丰富的行列权限配置。数据接入后，使用系统的建模工具处理和分析数据，提供交、并、差、数据过滤、字段处理等20多个基础算子，计算公式、SQL等高级算子。并根据行业具体业务，定制行业特色业务算子，为用户提供更智能、便捷的使用户体验，对于用户创建的数据分析模型，提供丰富的执行策略，对于用户接入的数据和数据分析模型的结果数据，提供丰富的数据可视化展示方式，最终发布成可视化大屏展示，并提供丰富的联动效果。</w:t>
                            </w:r>
                          </w:p>
                          <w:p w14:paraId="5AA858A2" w14:textId="77777777" w:rsidR="00412457" w:rsidRDefault="0000000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Theme="minorEastAsia" w:eastAsia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Alibaba+SpringBoot+vue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activeMq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xxl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-job、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greenplum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、PostgreSQL、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、Oracle、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、WebSocket等。</w:t>
                            </w:r>
                          </w:p>
                          <w:p w14:paraId="075D2090" w14:textId="77777777" w:rsidR="00412457" w:rsidRDefault="0000000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Theme="minorEastAsia" w:eastAsia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34495E"/>
                                <w:kern w:val="2"/>
                                <w:sz w:val="21"/>
                                <w:szCs w:val="21"/>
                                <w:shd w:val="clear" w:color="auto" w:fill="FFFFFF"/>
                              </w:rPr>
                              <w:t>担任系统开发负责人，负责项目整体架构设计，核心模块数据建模模型解析框架设计与开发、计算公式解析框架的设计与开发。公共数据加密和数据加密展示组件封装，根据客户需求指定迭代计划，并带领团队开发，采用敏捷开发模式，定期持续交付。</w:t>
                            </w:r>
                          </w:p>
                          <w:p w14:paraId="1AB6E265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F31D6" id="_x0000_s1084" style="position:absolute;left:0;text-align:left;margin-left:-38.3pt;margin-top:-22.5pt;width:484.75pt;height:23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" filled="f" stroked="f">
                <v:textbox>
                  <w:txbxContent>
                    <w:p w14:paraId="4CC1D2C7" w14:textId="77777777" w:rsidR="00412457" w:rsidRDefault="0000000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Theme="minorEastAsia" w:eastAsiaTheme="minorEastAsia" w:hAnsiTheme="minorEastAsia" w:cs="Times New Roman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项目名称：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SnowBI</w:t>
                      </w:r>
                      <w:proofErr w:type="spellEnd"/>
                    </w:p>
                    <w:p w14:paraId="42BFFF0C" w14:textId="77777777" w:rsidR="00412457" w:rsidRDefault="0000000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Theme="minorEastAsia" w:eastAsia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eastAsia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该系统分为数据接入、数据建模、数据可视化等模块，主要服务于银行、政府等客户，客户将数据接入系统，并引入数据仓库的概念，集中管理用户数据、并支持丰富的行列权限配置。数据接入后，使用系统的建模工具处理和分析数据，提供交、并、差、数据过滤、字段处理等20多个基础算子，计算公式、SQL等高级算子。并根据行业具体业务，定制行业特色业务算子，为用户提供更智能、便捷的使用户体验，对于用户创建的数据分析模型，提供丰富的执行策略，对于用户接入的数据和数据分析模型的结果数据，提供丰富的数据可视化展示方式，最终发布成可视化大屏展示，并提供丰富的联动效果。</w:t>
                      </w:r>
                    </w:p>
                    <w:p w14:paraId="5AA858A2" w14:textId="77777777" w:rsidR="00412457" w:rsidRDefault="0000000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Theme="minorEastAsia" w:eastAsia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eastAsia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SpringCloud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Alibaba+SpringBoot+vue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Mybatis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activeMq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xxl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-job、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greenplum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、PostgreSQL、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、Oracle、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Echarts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、WebSocket等。</w:t>
                      </w:r>
                    </w:p>
                    <w:p w14:paraId="075D2090" w14:textId="77777777" w:rsidR="00412457" w:rsidRDefault="0000000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Theme="minorEastAsia" w:eastAsia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eastAsia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34495E"/>
                          <w:kern w:val="2"/>
                          <w:sz w:val="21"/>
                          <w:szCs w:val="21"/>
                          <w:shd w:val="clear" w:color="auto" w:fill="FFFFFF"/>
                        </w:rPr>
                        <w:t>担任系统开发负责人，负责项目整体架构设计，核心模块数据建模模型解析框架设计与开发、计算公式解析框架的设计与开发。公共数据加密和数据加密展示组件封装，根据客户需求指定迭代计划，并带领团队开发，采用敏捷开发模式，定期持续交付。</w:t>
                      </w:r>
                    </w:p>
                    <w:p w14:paraId="1AB6E265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097B20C" wp14:editId="66965F2F">
                <wp:simplePos x="0" y="0"/>
                <wp:positionH relativeFrom="column">
                  <wp:posOffset>-512445</wp:posOffset>
                </wp:positionH>
                <wp:positionV relativeFrom="paragraph">
                  <wp:posOffset>-535305</wp:posOffset>
                </wp:positionV>
                <wp:extent cx="10795" cy="9716770"/>
                <wp:effectExtent l="19050" t="19050" r="27940" b="368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8" cy="97167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40.35pt;margin-top:-42.15pt;height:765.1pt;width:0.85pt;z-index:251662336;mso-width-relative:page;mso-height-relative:page;" filled="f" stroked="t" coordsize="21600,21600" o:gfxdata="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aeMDLcAAAADAEAAA8AAAAAAAAAAQAgAAAAIgAAAGRycy9kb3ducmV2Lnht&#10;bFBLAQIUABQAAAAIAIdO4kAcX0kU9QEAAMADAAAOAAAAAAAAAAEAIAAAACsBAABkcnMvZTJvRG9j&#10;LnhtbFBLBQYAAAAABgAGAFkBAACSBQAAAAA=&#10;">
                <v:fill on="f" focussize="0,0"/>
                <v:stroke weight="2.25pt" color="#D9D9D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CE6C56" wp14:editId="571EE60C">
                <wp:simplePos x="0" y="0"/>
                <wp:positionH relativeFrom="column">
                  <wp:posOffset>-624205</wp:posOffset>
                </wp:positionH>
                <wp:positionV relativeFrom="paragraph">
                  <wp:posOffset>-168910</wp:posOffset>
                </wp:positionV>
                <wp:extent cx="145415" cy="75565"/>
                <wp:effectExtent l="0" t="3175" r="3810" b="3810"/>
                <wp:wrapNone/>
                <wp:docPr id="134" name="等腰三角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-49.15pt;margin-top:-13.3pt;height:5.95pt;width:11.45pt;rotation:5898240f;z-index:251682816;v-text-anchor:middle;mso-width-relative:page;mso-height-relative:page;" fillcolor="#0093C2" filled="t" stroked="f" coordsize="21600,21600" o:gfxdata="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TYwL3bAAAACwEAAA8AAAAAAAAAAQAg&#10;AAAAIgAAAGRycy9kb3ducmV2LnhtbFBLAQIUABQAAAAIAIdO4kCV1ZByCwIAAOMDAAAOAAAAAAAA&#10;AAEAIAAAACoBAABkcnMvZTJvRG9jLnhtbFBLBQYAAAAABgAGAFkBAACn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6C4D26" wp14:editId="70D88F22">
                <wp:simplePos x="0" y="0"/>
                <wp:positionH relativeFrom="column">
                  <wp:posOffset>-656590</wp:posOffset>
                </wp:positionH>
                <wp:positionV relativeFrom="paragraph">
                  <wp:posOffset>-608330</wp:posOffset>
                </wp:positionV>
                <wp:extent cx="6344285" cy="405130"/>
                <wp:effectExtent l="0" t="0" r="10795" b="5715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405130"/>
                          <a:chOff x="3013" y="3762"/>
                          <a:chExt cx="9992" cy="599"/>
                        </a:xfrm>
                      </wpg:grpSpPr>
                      <wpg:grpSp>
                        <wpg:cNvPr id="187" name="组合 54"/>
                        <wpg:cNvGrpSpPr/>
                        <wpg:grpSpPr>
                          <a:xfrm>
                            <a:off x="3013" y="3828"/>
                            <a:ext cx="9992" cy="533"/>
                            <a:chOff x="2995" y="6690"/>
                            <a:chExt cx="9992" cy="533"/>
                          </a:xfrm>
                        </wpg:grpSpPr>
                        <wps:wsp>
                          <wps:cNvPr id="188" name="流程图: 手动输入 83"/>
                          <wps:cNvSpPr/>
                          <wps:spPr>
                            <a:xfrm rot="5400000">
                              <a:off x="5172" y="6122"/>
                              <a:ext cx="414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89" name="等腰三角形 129"/>
                          <wps:cNvSpPr/>
                          <wps:spPr>
                            <a:xfrm rot="10800000">
                              <a:off x="2995" y="7104"/>
                              <a:ext cx="229" cy="11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0060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0" name="流程图: 手动输入 84"/>
                          <wps:cNvSpPr/>
                          <wps:spPr>
                            <a:xfrm rot="5400000">
                              <a:off x="4855" y="6124"/>
                              <a:ext cx="410" cy="1550"/>
                            </a:xfrm>
                            <a:prstGeom prst="flowChartManualInpu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91" name="矩形 85"/>
                          <wps:cNvSpPr/>
                          <wps:spPr>
                            <a:xfrm flipV="1">
                              <a:off x="2995" y="6690"/>
                              <a:ext cx="2442" cy="414"/>
                            </a:xfrm>
                            <a:prstGeom prst="rect">
                              <a:avLst/>
                            </a:prstGeom>
                            <a:solidFill>
                              <a:srgbClr val="0093C2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92" name="直接连接符 159"/>
                          <wps:cNvCnPr/>
                          <wps:spPr>
                            <a:xfrm>
                              <a:off x="6130" y="7073"/>
                              <a:ext cx="68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文本框 70"/>
                        <wps:cNvSpPr txBox="1"/>
                        <wps:spPr>
                          <a:xfrm>
                            <a:off x="3245" y="3762"/>
                            <a:ext cx="1975" cy="5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8E459" w14:textId="77777777" w:rsidR="00412457" w:rsidRDefault="00000000">
                              <w:pPr>
                                <w:pStyle w:val="a7"/>
                                <w:spacing w:before="0" w:beforeAutospacing="0" w:after="0" w:afterAutospacing="0" w:line="384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主要项目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C4D26" id="组合 186" o:spid="_x0000_s1085" style="position:absolute;left:0;text-align:left;margin-left:-51.7pt;margin-top:-47.9pt;width:499.55pt;height:31.9pt;z-index:251673600" coordorigin="3013,3762" coordsize="9992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">
                <v:group id="组合 54" o:spid="_x0000_s1086" style="position:absolute;left:3013;top:3828;width:9992;height:533" coordorigin="2995,6690" coordsize="999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流程图: 手动输入 83" o:spid="_x0000_s1087" type="#_x0000_t118" style="position:absolute;left:5172;top:6122;width:414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" fillcolor="#d9d9d9" stroked="f" strokeweight="1pt"/>
                  <v:shape id="等腰三角形 129" o:spid="_x0000_s1088" type="#_x0000_t5" style="position:absolute;left:2995;top:7104;width:229;height: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" adj="0" fillcolor="#00607e" stroked="f" strokeweight="1pt"/>
                  <v:shape id="流程图: 手动输入 84" o:spid="_x0000_s1089" type="#_x0000_t118" style="position:absolute;left:4855;top:6124;width:410;height:15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" fillcolor="#0093c2" stroked="f" strokeweight="1pt"/>
                  <v:rect id="矩形 85" o:spid="_x0000_s1090" style="position:absolute;left:2995;top:6690;width:2442;height:4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" fillcolor="#0093c2" stroked="f" strokeweight="1pt"/>
                  <v:line id="直接连接符 159" o:spid="_x0000_s1091" style="position:absolute;visibility:visible;mso-wrap-style:square" from="6130,7073" to="1298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" strokecolor="#d9d9d9" strokeweight="1.5pt">
                    <v:stroke joinstyle="miter"/>
                  </v:line>
                </v:group>
                <v:shape id="文本框 70" o:spid="_x0000_s1092" type="#_x0000_t202" style="position:absolute;left:3245;top:3762;width:197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3678E459" w14:textId="77777777" w:rsidR="00412457" w:rsidRDefault="00000000">
                        <w:pPr>
                          <w:pStyle w:val="a7"/>
                          <w:spacing w:before="0" w:beforeAutospacing="0" w:after="0" w:afterAutospacing="0" w:line="384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主要项目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7ED82" wp14:editId="485F6C44">
                <wp:simplePos x="0" y="0"/>
                <wp:positionH relativeFrom="column">
                  <wp:posOffset>-250825</wp:posOffset>
                </wp:positionH>
                <wp:positionV relativeFrom="paragraph">
                  <wp:posOffset>78105</wp:posOffset>
                </wp:positionV>
                <wp:extent cx="6059170" cy="9042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F01DE9" w14:textId="77777777" w:rsidR="00412457" w:rsidRDefault="0041245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7ED82" id="矩形 14" o:spid="_x0000_s1093" style="position:absolute;left:0;text-align:left;margin-left:-19.75pt;margin-top:6.15pt;width:477.1pt;height:7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" filled="f" stroked="f">
                <v:textbox style="mso-fit-shape-to-text:t">
                  <w:txbxContent>
                    <w:p w14:paraId="77F01DE9" w14:textId="77777777" w:rsidR="00412457" w:rsidRDefault="0041245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C956F4" wp14:editId="3A1997D9">
                <wp:simplePos x="0" y="0"/>
                <wp:positionH relativeFrom="column">
                  <wp:posOffset>868045</wp:posOffset>
                </wp:positionH>
                <wp:positionV relativeFrom="paragraph">
                  <wp:posOffset>964565</wp:posOffset>
                </wp:positionV>
                <wp:extent cx="108585" cy="81915"/>
                <wp:effectExtent l="0" t="0" r="5715" b="0"/>
                <wp:wrapNone/>
                <wp:docPr id="5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68.35pt;margin-top:75.95pt;height:6.45pt;width:8.55pt;z-index:251678720;v-text-anchor:middle;mso-width-relative:page;mso-height-relative:page;" fillcolor="#FFFFFF" filled="t" stroked="f" coordsize="529316,401026" o:gfxdata="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AchiGz2QAAAAsBAAAPAAAA&#10;AAAAAAEAIAAAACIAAABkcnMvZG93bnJldi54bWxQSwECFAAUAAAACACHTuJAmEKaYWwHAACHIQAA&#10;DgAAAAAAAAABACAAAAAoAQAAZHJzL2Uyb0RvYy54bWxQSwUGAAAAAAYABgBZAQAABgs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E32512" wp14:editId="5F11D0B8">
                <wp:simplePos x="0" y="0"/>
                <wp:positionH relativeFrom="column">
                  <wp:posOffset>-137795</wp:posOffset>
                </wp:positionH>
                <wp:positionV relativeFrom="paragraph">
                  <wp:posOffset>1016635</wp:posOffset>
                </wp:positionV>
                <wp:extent cx="69215" cy="108585"/>
                <wp:effectExtent l="0" t="0" r="6985" b="5715"/>
                <wp:wrapNone/>
                <wp:docPr id="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10.85pt;margin-top:80.05pt;height:8.55pt;width:5.45pt;z-index:251677696;v-text-anchor:middle;mso-width-relative:page;mso-height-relative:page;" fillcolor="#FFFFFF" filled="t" stroked="f" coordsize="1978606,3092264" o:gfxdata="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A8DUw+&#10;2QAAAAsBAAAPAAAAAAAAAAEAIAAAACIAAABkcnMvZG93bnJldi54bWxQSwECFAAUAAAACACHTuJA&#10;/PJ4C+kFAAByFQAADgAAAAAAAAABACAAAAAoAQAAZHJzL2Uyb0RvYy54bWxQSwUGAAAAAAYABgBZ&#10;AQAAgw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8110FE" wp14:editId="7775AB33">
                <wp:simplePos x="0" y="0"/>
                <wp:positionH relativeFrom="column">
                  <wp:posOffset>1745615</wp:posOffset>
                </wp:positionH>
                <wp:positionV relativeFrom="paragraph">
                  <wp:posOffset>398145</wp:posOffset>
                </wp:positionV>
                <wp:extent cx="94615" cy="107950"/>
                <wp:effectExtent l="0" t="0" r="635" b="635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137.45pt;margin-top:31.35pt;height:8.5pt;width:7.45pt;z-index:251675648;v-text-anchor:middle;mso-width-relative:page;mso-height-relative:page;" fillcolor="#FFFFFF" filled="t" stroked="f" coordsize="1903413,2176462" o:gfxdata="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835B5F1" wp14:editId="3F91C67A">
                <wp:simplePos x="0" y="0"/>
                <wp:positionH relativeFrom="column">
                  <wp:posOffset>798195</wp:posOffset>
                </wp:positionH>
                <wp:positionV relativeFrom="paragraph">
                  <wp:posOffset>110490</wp:posOffset>
                </wp:positionV>
                <wp:extent cx="94615" cy="114935"/>
                <wp:effectExtent l="0" t="0" r="63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62.85pt;margin-top:8.7pt;height:9.05pt;width:7.45pt;z-index:251674624;v-text-anchor:middle-center;mso-width-relative:page;mso-height-relative:page;" fillcolor="#FFFFFF" filled="t" stroked="f" coordsize="2244,2719" o:gfxdata="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81eF19sAAAAJAQAADwAAAAAAAAABACAAAAAiAAAAZHJzL2Rvd25yZXYueG1sUEsBAhQAFAAAAAgA&#10;h07iQFOJUqF5BQAAxhUAAA4AAAAAAAAAAQAgAAAAKgEAAGRycy9lMm9Eb2MueG1sUEsFBgAAAAAG&#10;AAYAWQEAABUJ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6780DC3" wp14:editId="56B4CAB4">
                <wp:simplePos x="0" y="0"/>
                <wp:positionH relativeFrom="column">
                  <wp:posOffset>-494665</wp:posOffset>
                </wp:positionH>
                <wp:positionV relativeFrom="paragraph">
                  <wp:posOffset>6732905</wp:posOffset>
                </wp:positionV>
                <wp:extent cx="161290" cy="146050"/>
                <wp:effectExtent l="0" t="0" r="10160" b="635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290" cy="146050"/>
                        </a:xfrm>
                        <a:custGeom>
                          <a:avLst/>
                          <a:gdLst>
                            <a:gd name="T0" fmla="*/ 489274 w 2228850"/>
                            <a:gd name="T1" fmla="*/ 1171178 h 2019300"/>
                            <a:gd name="T2" fmla="*/ 683136 w 2228850"/>
                            <a:gd name="T3" fmla="*/ 1519238 h 2019300"/>
                            <a:gd name="T4" fmla="*/ 1056587 w 2228850"/>
                            <a:gd name="T5" fmla="*/ 1377950 h 2019300"/>
                            <a:gd name="T6" fmla="*/ 970559 w 2228850"/>
                            <a:gd name="T7" fmla="*/ 988219 h 2019300"/>
                            <a:gd name="T8" fmla="*/ 1033990 w 2228850"/>
                            <a:gd name="T9" fmla="*/ 962025 h 2019300"/>
                            <a:gd name="T10" fmla="*/ 1091871 w 2228850"/>
                            <a:gd name="T11" fmla="*/ 1437085 h 2019300"/>
                            <a:gd name="T12" fmla="*/ 629616 w 2228850"/>
                            <a:gd name="T13" fmla="*/ 1562498 h 2019300"/>
                            <a:gd name="T14" fmla="*/ 438529 w 2228850"/>
                            <a:gd name="T15" fmla="*/ 1123950 h 2019300"/>
                            <a:gd name="T16" fmla="*/ 761603 w 2228850"/>
                            <a:gd name="T17" fmla="*/ 832840 h 2019300"/>
                            <a:gd name="T18" fmla="*/ 421481 w 2228850"/>
                            <a:gd name="T19" fmla="*/ 1071482 h 2019300"/>
                            <a:gd name="T20" fmla="*/ 410369 w 2228850"/>
                            <a:gd name="T21" fmla="*/ 1364523 h 2019300"/>
                            <a:gd name="T22" fmla="*/ 723503 w 2228850"/>
                            <a:gd name="T23" fmla="*/ 1626196 h 2019300"/>
                            <a:gd name="T24" fmla="*/ 1080294 w 2228850"/>
                            <a:gd name="T25" fmla="*/ 1505088 h 2019300"/>
                            <a:gd name="T26" fmla="*/ 1187053 w 2228850"/>
                            <a:gd name="T27" fmla="*/ 1194972 h 2019300"/>
                            <a:gd name="T28" fmla="*/ 939403 w 2228850"/>
                            <a:gd name="T29" fmla="*/ 861826 h 2019300"/>
                            <a:gd name="T30" fmla="*/ 989013 w 2228850"/>
                            <a:gd name="T31" fmla="*/ 477060 h 2019300"/>
                            <a:gd name="T32" fmla="*/ 1144985 w 2228850"/>
                            <a:gd name="T33" fmla="*/ 702599 h 2019300"/>
                            <a:gd name="T34" fmla="*/ 1411685 w 2228850"/>
                            <a:gd name="T35" fmla="*/ 749454 h 2019300"/>
                            <a:gd name="T36" fmla="*/ 1373188 w 2228850"/>
                            <a:gd name="T37" fmla="*/ 975390 h 2019300"/>
                            <a:gd name="T38" fmla="*/ 1560116 w 2228850"/>
                            <a:gd name="T39" fmla="*/ 1219194 h 2019300"/>
                            <a:gd name="T40" fmla="*/ 1448991 w 2228850"/>
                            <a:gd name="T41" fmla="*/ 1425673 h 2019300"/>
                            <a:gd name="T42" fmla="*/ 1267222 w 2228850"/>
                            <a:gd name="T43" fmla="*/ 1667095 h 2019300"/>
                            <a:gd name="T44" fmla="*/ 1175544 w 2228850"/>
                            <a:gd name="T45" fmla="*/ 1906134 h 2019300"/>
                            <a:gd name="T46" fmla="*/ 894953 w 2228850"/>
                            <a:gd name="T47" fmla="*/ 1860470 h 2019300"/>
                            <a:gd name="T48" fmla="*/ 731044 w 2228850"/>
                            <a:gd name="T49" fmla="*/ 2017315 h 2019300"/>
                            <a:gd name="T50" fmla="*/ 570309 w 2228850"/>
                            <a:gd name="T51" fmla="*/ 1831881 h 2019300"/>
                            <a:gd name="T52" fmla="*/ 246459 w 2228850"/>
                            <a:gd name="T53" fmla="*/ 1787805 h 2019300"/>
                            <a:gd name="T54" fmla="*/ 203994 w 2228850"/>
                            <a:gd name="T55" fmla="*/ 1546781 h 2019300"/>
                            <a:gd name="T56" fmla="*/ 137715 w 2228850"/>
                            <a:gd name="T57" fmla="*/ 1259695 h 2019300"/>
                            <a:gd name="T58" fmla="*/ 29369 w 2228850"/>
                            <a:gd name="T59" fmla="*/ 1034157 h 2019300"/>
                            <a:gd name="T60" fmla="*/ 249634 w 2228850"/>
                            <a:gd name="T61" fmla="*/ 888430 h 2019300"/>
                            <a:gd name="T62" fmla="*/ 288925 w 2228850"/>
                            <a:gd name="T63" fmla="*/ 622390 h 2019300"/>
                            <a:gd name="T64" fmla="*/ 517128 w 2228850"/>
                            <a:gd name="T65" fmla="*/ 653759 h 2019300"/>
                            <a:gd name="T66" fmla="*/ 775097 w 2228850"/>
                            <a:gd name="T67" fmla="*/ 462766 h 2019300"/>
                            <a:gd name="T68" fmla="*/ 1636253 w 2228850"/>
                            <a:gd name="T69" fmla="*/ 339029 h 2019300"/>
                            <a:gd name="T70" fmla="*/ 1653303 w 2228850"/>
                            <a:gd name="T71" fmla="*/ 573804 h 2019300"/>
                            <a:gd name="T72" fmla="*/ 1888031 w 2228850"/>
                            <a:gd name="T73" fmla="*/ 591283 h 2019300"/>
                            <a:gd name="T74" fmla="*/ 1938387 w 2228850"/>
                            <a:gd name="T75" fmla="*/ 361275 h 2019300"/>
                            <a:gd name="T76" fmla="*/ 1832918 w 2228850"/>
                            <a:gd name="T77" fmla="*/ 242894 h 2019300"/>
                            <a:gd name="T78" fmla="*/ 1989536 w 2228850"/>
                            <a:gd name="T79" fmla="*/ 468135 h 2019300"/>
                            <a:gd name="T80" fmla="*/ 1791285 w 2228850"/>
                            <a:gd name="T81" fmla="*/ 656829 h 2019300"/>
                            <a:gd name="T82" fmla="*/ 1574399 w 2228850"/>
                            <a:gd name="T83" fmla="*/ 489587 h 2019300"/>
                            <a:gd name="T84" fmla="*/ 1708020 w 2228850"/>
                            <a:gd name="T85" fmla="*/ 248853 h 2019300"/>
                            <a:gd name="T86" fmla="*/ 1575304 w 2228850"/>
                            <a:gd name="T87" fmla="*/ 344885 h 2019300"/>
                            <a:gd name="T88" fmla="*/ 1650744 w 2228850"/>
                            <a:gd name="T89" fmla="*/ 635794 h 2019300"/>
                            <a:gd name="T90" fmla="*/ 1949723 w 2228850"/>
                            <a:gd name="T91" fmla="*/ 603250 h 2019300"/>
                            <a:gd name="T92" fmla="*/ 1960841 w 2228850"/>
                            <a:gd name="T93" fmla="*/ 303213 h 2019300"/>
                            <a:gd name="T94" fmla="*/ 1737698 w 2228850"/>
                            <a:gd name="T95" fmla="*/ 39687 h 2019300"/>
                            <a:gd name="T96" fmla="*/ 1949326 w 2228850"/>
                            <a:gd name="T97" fmla="*/ 34131 h 2019300"/>
                            <a:gd name="T98" fmla="*/ 2021193 w 2228850"/>
                            <a:gd name="T99" fmla="*/ 167481 h 2019300"/>
                            <a:gd name="T100" fmla="*/ 2207807 w 2228850"/>
                            <a:gd name="T101" fmla="*/ 295275 h 2019300"/>
                            <a:gd name="T102" fmla="*/ 2145072 w 2228850"/>
                            <a:gd name="T103" fmla="*/ 494904 h 2019300"/>
                            <a:gd name="T104" fmla="*/ 2146661 w 2228850"/>
                            <a:gd name="T105" fmla="*/ 713979 h 2019300"/>
                            <a:gd name="T106" fmla="*/ 1938606 w 2228850"/>
                            <a:gd name="T107" fmla="*/ 781447 h 2019300"/>
                            <a:gd name="T108" fmla="*/ 1834182 w 2228850"/>
                            <a:gd name="T109" fmla="*/ 887413 h 2019300"/>
                            <a:gd name="T110" fmla="*/ 1618186 w 2228850"/>
                            <a:gd name="T111" fmla="*/ 854076 h 2019300"/>
                            <a:gd name="T112" fmla="*/ 1542349 w 2228850"/>
                            <a:gd name="T113" fmla="*/ 733822 h 2019300"/>
                            <a:gd name="T114" fmla="*/ 1362882 w 2228850"/>
                            <a:gd name="T115" fmla="*/ 615157 h 2019300"/>
                            <a:gd name="T116" fmla="*/ 1414895 w 2228850"/>
                            <a:gd name="T117" fmla="*/ 452835 h 2019300"/>
                            <a:gd name="T118" fmla="*/ 1395837 w 2228850"/>
                            <a:gd name="T119" fmla="*/ 209947 h 2019300"/>
                            <a:gd name="T120" fmla="*/ 1619377 w 2228850"/>
                            <a:gd name="T121" fmla="*/ 118269 h 2019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228850" h="2019300">
                              <a:moveTo>
                                <a:pt x="788194" y="927497"/>
                              </a:moveTo>
                              <a:lnTo>
                                <a:pt x="772732" y="927894"/>
                              </a:lnTo>
                              <a:lnTo>
                                <a:pt x="756875" y="929085"/>
                              </a:lnTo>
                              <a:lnTo>
                                <a:pt x="741810" y="931069"/>
                              </a:lnTo>
                              <a:lnTo>
                                <a:pt x="726745" y="933847"/>
                              </a:lnTo>
                              <a:lnTo>
                                <a:pt x="711680" y="937022"/>
                              </a:lnTo>
                              <a:lnTo>
                                <a:pt x="697408" y="940991"/>
                              </a:lnTo>
                              <a:lnTo>
                                <a:pt x="683136" y="945753"/>
                              </a:lnTo>
                              <a:lnTo>
                                <a:pt x="669260" y="951706"/>
                              </a:lnTo>
                              <a:lnTo>
                                <a:pt x="655781" y="957660"/>
                              </a:lnTo>
                              <a:lnTo>
                                <a:pt x="642698" y="964406"/>
                              </a:lnTo>
                              <a:lnTo>
                                <a:pt x="630012" y="971947"/>
                              </a:lnTo>
                              <a:lnTo>
                                <a:pt x="617326" y="979488"/>
                              </a:lnTo>
                              <a:lnTo>
                                <a:pt x="605432" y="988219"/>
                              </a:lnTo>
                              <a:lnTo>
                                <a:pt x="593936" y="997347"/>
                              </a:lnTo>
                              <a:lnTo>
                                <a:pt x="583232" y="1006872"/>
                              </a:lnTo>
                              <a:lnTo>
                                <a:pt x="572131" y="1016794"/>
                              </a:lnTo>
                              <a:lnTo>
                                <a:pt x="562220" y="1027510"/>
                              </a:lnTo>
                              <a:lnTo>
                                <a:pt x="552705" y="1038622"/>
                              </a:lnTo>
                              <a:lnTo>
                                <a:pt x="543587" y="1050132"/>
                              </a:lnTo>
                              <a:lnTo>
                                <a:pt x="535262" y="1062038"/>
                              </a:lnTo>
                              <a:lnTo>
                                <a:pt x="526936" y="1074341"/>
                              </a:lnTo>
                              <a:lnTo>
                                <a:pt x="519800" y="1087438"/>
                              </a:lnTo>
                              <a:lnTo>
                                <a:pt x="513061" y="1100535"/>
                              </a:lnTo>
                              <a:lnTo>
                                <a:pt x="507114" y="1114028"/>
                              </a:lnTo>
                              <a:lnTo>
                                <a:pt x="501564" y="1127522"/>
                              </a:lnTo>
                              <a:lnTo>
                                <a:pt x="496806" y="1142207"/>
                              </a:lnTo>
                              <a:lnTo>
                                <a:pt x="492842" y="1156494"/>
                              </a:lnTo>
                              <a:lnTo>
                                <a:pt x="489274" y="1171178"/>
                              </a:lnTo>
                              <a:lnTo>
                                <a:pt x="486499" y="1186260"/>
                              </a:lnTo>
                              <a:lnTo>
                                <a:pt x="484517" y="1201341"/>
                              </a:lnTo>
                              <a:lnTo>
                                <a:pt x="483327" y="1216819"/>
                              </a:lnTo>
                              <a:lnTo>
                                <a:pt x="482931" y="1232694"/>
                              </a:lnTo>
                              <a:lnTo>
                                <a:pt x="483327" y="1248172"/>
                              </a:lnTo>
                              <a:lnTo>
                                <a:pt x="484517" y="1263650"/>
                              </a:lnTo>
                              <a:lnTo>
                                <a:pt x="486499" y="1279129"/>
                              </a:lnTo>
                              <a:lnTo>
                                <a:pt x="489274" y="1294210"/>
                              </a:lnTo>
                              <a:lnTo>
                                <a:pt x="492842" y="1308894"/>
                              </a:lnTo>
                              <a:lnTo>
                                <a:pt x="496806" y="1323579"/>
                              </a:lnTo>
                              <a:lnTo>
                                <a:pt x="501564" y="1337469"/>
                              </a:lnTo>
                              <a:lnTo>
                                <a:pt x="507114" y="1351360"/>
                              </a:lnTo>
                              <a:lnTo>
                                <a:pt x="513061" y="1365250"/>
                              </a:lnTo>
                              <a:lnTo>
                                <a:pt x="519800" y="1377950"/>
                              </a:lnTo>
                              <a:lnTo>
                                <a:pt x="526936" y="1390650"/>
                              </a:lnTo>
                              <a:lnTo>
                                <a:pt x="535262" y="1402954"/>
                              </a:lnTo>
                              <a:lnTo>
                                <a:pt x="543587" y="1415257"/>
                              </a:lnTo>
                              <a:lnTo>
                                <a:pt x="552705" y="1426766"/>
                              </a:lnTo>
                              <a:lnTo>
                                <a:pt x="562220" y="1437879"/>
                              </a:lnTo>
                              <a:lnTo>
                                <a:pt x="572131" y="1448197"/>
                              </a:lnTo>
                              <a:lnTo>
                                <a:pt x="583232" y="1458516"/>
                              </a:lnTo>
                              <a:lnTo>
                                <a:pt x="593936" y="1468041"/>
                              </a:lnTo>
                              <a:lnTo>
                                <a:pt x="605432" y="1477169"/>
                              </a:lnTo>
                              <a:lnTo>
                                <a:pt x="617326" y="1485504"/>
                              </a:lnTo>
                              <a:lnTo>
                                <a:pt x="630012" y="1493441"/>
                              </a:lnTo>
                              <a:lnTo>
                                <a:pt x="642698" y="1500585"/>
                              </a:lnTo>
                              <a:lnTo>
                                <a:pt x="655781" y="1507729"/>
                              </a:lnTo>
                              <a:lnTo>
                                <a:pt x="669260" y="1513682"/>
                              </a:lnTo>
                              <a:lnTo>
                                <a:pt x="683136" y="1519238"/>
                              </a:lnTo>
                              <a:lnTo>
                                <a:pt x="697408" y="1524001"/>
                              </a:lnTo>
                              <a:lnTo>
                                <a:pt x="711680" y="1527969"/>
                              </a:lnTo>
                              <a:lnTo>
                                <a:pt x="726745" y="1531541"/>
                              </a:lnTo>
                              <a:lnTo>
                                <a:pt x="741810" y="1534319"/>
                              </a:lnTo>
                              <a:lnTo>
                                <a:pt x="756875" y="1536304"/>
                              </a:lnTo>
                              <a:lnTo>
                                <a:pt x="772732" y="1537494"/>
                              </a:lnTo>
                              <a:lnTo>
                                <a:pt x="788194" y="1537891"/>
                              </a:lnTo>
                              <a:lnTo>
                                <a:pt x="803655" y="1537494"/>
                              </a:lnTo>
                              <a:lnTo>
                                <a:pt x="819513" y="1536304"/>
                              </a:lnTo>
                              <a:lnTo>
                                <a:pt x="834578" y="1534319"/>
                              </a:lnTo>
                              <a:lnTo>
                                <a:pt x="849643" y="1531541"/>
                              </a:lnTo>
                              <a:lnTo>
                                <a:pt x="864708" y="1527969"/>
                              </a:lnTo>
                              <a:lnTo>
                                <a:pt x="878980" y="1524001"/>
                              </a:lnTo>
                              <a:lnTo>
                                <a:pt x="892855" y="1519238"/>
                              </a:lnTo>
                              <a:lnTo>
                                <a:pt x="907127" y="1513682"/>
                              </a:lnTo>
                              <a:lnTo>
                                <a:pt x="920606" y="1507729"/>
                              </a:lnTo>
                              <a:lnTo>
                                <a:pt x="933689" y="1500585"/>
                              </a:lnTo>
                              <a:lnTo>
                                <a:pt x="946772" y="1493441"/>
                              </a:lnTo>
                              <a:lnTo>
                                <a:pt x="958665" y="1485504"/>
                              </a:lnTo>
                              <a:lnTo>
                                <a:pt x="970559" y="1477169"/>
                              </a:lnTo>
                              <a:lnTo>
                                <a:pt x="982056" y="1468041"/>
                              </a:lnTo>
                              <a:lnTo>
                                <a:pt x="993552" y="1458516"/>
                              </a:lnTo>
                              <a:lnTo>
                                <a:pt x="1003860" y="1448197"/>
                              </a:lnTo>
                              <a:lnTo>
                                <a:pt x="1014168" y="1437879"/>
                              </a:lnTo>
                              <a:lnTo>
                                <a:pt x="1023682" y="1426766"/>
                              </a:lnTo>
                              <a:lnTo>
                                <a:pt x="1032404" y="1415257"/>
                              </a:lnTo>
                              <a:lnTo>
                                <a:pt x="1041522" y="1402954"/>
                              </a:lnTo>
                              <a:lnTo>
                                <a:pt x="1049055" y="1390650"/>
                              </a:lnTo>
                              <a:lnTo>
                                <a:pt x="1056587" y="1377950"/>
                              </a:lnTo>
                              <a:lnTo>
                                <a:pt x="1063327" y="1365250"/>
                              </a:lnTo>
                              <a:lnTo>
                                <a:pt x="1069273" y="1351360"/>
                              </a:lnTo>
                              <a:lnTo>
                                <a:pt x="1074824" y="1337469"/>
                              </a:lnTo>
                              <a:lnTo>
                                <a:pt x="1079581" y="1323579"/>
                              </a:lnTo>
                              <a:lnTo>
                                <a:pt x="1083942" y="1308894"/>
                              </a:lnTo>
                              <a:lnTo>
                                <a:pt x="1087510" y="1294210"/>
                              </a:lnTo>
                              <a:lnTo>
                                <a:pt x="1089889" y="1279129"/>
                              </a:lnTo>
                              <a:lnTo>
                                <a:pt x="1091871" y="1263650"/>
                              </a:lnTo>
                              <a:lnTo>
                                <a:pt x="1093060" y="1248172"/>
                              </a:lnTo>
                              <a:lnTo>
                                <a:pt x="1093457" y="1232694"/>
                              </a:lnTo>
                              <a:lnTo>
                                <a:pt x="1093060" y="1216819"/>
                              </a:lnTo>
                              <a:lnTo>
                                <a:pt x="1091871" y="1201341"/>
                              </a:lnTo>
                              <a:lnTo>
                                <a:pt x="1089889" y="1186260"/>
                              </a:lnTo>
                              <a:lnTo>
                                <a:pt x="1087510" y="1171178"/>
                              </a:lnTo>
                              <a:lnTo>
                                <a:pt x="1083942" y="1156494"/>
                              </a:lnTo>
                              <a:lnTo>
                                <a:pt x="1079581" y="1142207"/>
                              </a:lnTo>
                              <a:lnTo>
                                <a:pt x="1074824" y="1127522"/>
                              </a:lnTo>
                              <a:lnTo>
                                <a:pt x="1069273" y="1114028"/>
                              </a:lnTo>
                              <a:lnTo>
                                <a:pt x="1063327" y="1100535"/>
                              </a:lnTo>
                              <a:lnTo>
                                <a:pt x="1056587" y="1087438"/>
                              </a:lnTo>
                              <a:lnTo>
                                <a:pt x="1049055" y="1074341"/>
                              </a:lnTo>
                              <a:lnTo>
                                <a:pt x="1041522" y="1062038"/>
                              </a:lnTo>
                              <a:lnTo>
                                <a:pt x="1032404" y="1050132"/>
                              </a:lnTo>
                              <a:lnTo>
                                <a:pt x="1023682" y="1038622"/>
                              </a:lnTo>
                              <a:lnTo>
                                <a:pt x="1014168" y="1027510"/>
                              </a:lnTo>
                              <a:lnTo>
                                <a:pt x="1003860" y="1016794"/>
                              </a:lnTo>
                              <a:lnTo>
                                <a:pt x="993552" y="1006872"/>
                              </a:lnTo>
                              <a:lnTo>
                                <a:pt x="982056" y="997347"/>
                              </a:lnTo>
                              <a:lnTo>
                                <a:pt x="970559" y="988219"/>
                              </a:lnTo>
                              <a:lnTo>
                                <a:pt x="958665" y="979488"/>
                              </a:lnTo>
                              <a:lnTo>
                                <a:pt x="946772" y="971947"/>
                              </a:lnTo>
                              <a:lnTo>
                                <a:pt x="933689" y="964406"/>
                              </a:lnTo>
                              <a:lnTo>
                                <a:pt x="920606" y="957660"/>
                              </a:lnTo>
                              <a:lnTo>
                                <a:pt x="907127" y="951706"/>
                              </a:lnTo>
                              <a:lnTo>
                                <a:pt x="892855" y="945753"/>
                              </a:lnTo>
                              <a:lnTo>
                                <a:pt x="878980" y="940991"/>
                              </a:lnTo>
                              <a:lnTo>
                                <a:pt x="864708" y="937022"/>
                              </a:lnTo>
                              <a:lnTo>
                                <a:pt x="849643" y="933847"/>
                              </a:lnTo>
                              <a:lnTo>
                                <a:pt x="834578" y="931069"/>
                              </a:lnTo>
                              <a:lnTo>
                                <a:pt x="819513" y="929085"/>
                              </a:lnTo>
                              <a:lnTo>
                                <a:pt x="803655" y="927894"/>
                              </a:lnTo>
                              <a:lnTo>
                                <a:pt x="788194" y="927497"/>
                              </a:lnTo>
                              <a:close/>
                              <a:moveTo>
                                <a:pt x="788194" y="866775"/>
                              </a:moveTo>
                              <a:lnTo>
                                <a:pt x="806827" y="867569"/>
                              </a:lnTo>
                              <a:lnTo>
                                <a:pt x="825460" y="868760"/>
                              </a:lnTo>
                              <a:lnTo>
                                <a:pt x="843696" y="871141"/>
                              </a:lnTo>
                              <a:lnTo>
                                <a:pt x="861933" y="874316"/>
                              </a:lnTo>
                              <a:lnTo>
                                <a:pt x="879773" y="878285"/>
                              </a:lnTo>
                              <a:lnTo>
                                <a:pt x="896820" y="883444"/>
                              </a:lnTo>
                              <a:lnTo>
                                <a:pt x="913867" y="889000"/>
                              </a:lnTo>
                              <a:lnTo>
                                <a:pt x="930518" y="895350"/>
                              </a:lnTo>
                              <a:lnTo>
                                <a:pt x="947168" y="903288"/>
                              </a:lnTo>
                              <a:lnTo>
                                <a:pt x="962630" y="911225"/>
                              </a:lnTo>
                              <a:lnTo>
                                <a:pt x="977695" y="919956"/>
                              </a:lnTo>
                              <a:lnTo>
                                <a:pt x="992760" y="929481"/>
                              </a:lnTo>
                              <a:lnTo>
                                <a:pt x="1007032" y="939403"/>
                              </a:lnTo>
                              <a:lnTo>
                                <a:pt x="1020907" y="950516"/>
                              </a:lnTo>
                              <a:lnTo>
                                <a:pt x="1033990" y="962025"/>
                              </a:lnTo>
                              <a:lnTo>
                                <a:pt x="1047073" y="973931"/>
                              </a:lnTo>
                              <a:lnTo>
                                <a:pt x="1058966" y="986631"/>
                              </a:lnTo>
                              <a:lnTo>
                                <a:pt x="1070463" y="1000125"/>
                              </a:lnTo>
                              <a:lnTo>
                                <a:pt x="1081167" y="1014016"/>
                              </a:lnTo>
                              <a:lnTo>
                                <a:pt x="1091871" y="1027906"/>
                              </a:lnTo>
                              <a:lnTo>
                                <a:pt x="1100989" y="1042988"/>
                              </a:lnTo>
                              <a:lnTo>
                                <a:pt x="1109711" y="1058466"/>
                              </a:lnTo>
                              <a:lnTo>
                                <a:pt x="1118036" y="1073944"/>
                              </a:lnTo>
                              <a:lnTo>
                                <a:pt x="1125172" y="1090613"/>
                              </a:lnTo>
                              <a:lnTo>
                                <a:pt x="1131912" y="1106885"/>
                              </a:lnTo>
                              <a:lnTo>
                                <a:pt x="1137859" y="1123950"/>
                              </a:lnTo>
                              <a:lnTo>
                                <a:pt x="1142616" y="1141413"/>
                              </a:lnTo>
                              <a:lnTo>
                                <a:pt x="1146580" y="1158875"/>
                              </a:lnTo>
                              <a:lnTo>
                                <a:pt x="1149752" y="1176735"/>
                              </a:lnTo>
                              <a:lnTo>
                                <a:pt x="1152131" y="1195388"/>
                              </a:lnTo>
                              <a:lnTo>
                                <a:pt x="1153716" y="1213644"/>
                              </a:lnTo>
                              <a:lnTo>
                                <a:pt x="1154113" y="1232694"/>
                              </a:lnTo>
                              <a:lnTo>
                                <a:pt x="1153716" y="1251347"/>
                              </a:lnTo>
                              <a:lnTo>
                                <a:pt x="1152131" y="1270000"/>
                              </a:lnTo>
                              <a:lnTo>
                                <a:pt x="1149752" y="1288257"/>
                              </a:lnTo>
                              <a:lnTo>
                                <a:pt x="1146580" y="1306116"/>
                              </a:lnTo>
                              <a:lnTo>
                                <a:pt x="1142616" y="1324372"/>
                              </a:lnTo>
                              <a:lnTo>
                                <a:pt x="1137859" y="1341438"/>
                              </a:lnTo>
                              <a:lnTo>
                                <a:pt x="1131912" y="1358107"/>
                              </a:lnTo>
                              <a:lnTo>
                                <a:pt x="1125172" y="1375172"/>
                              </a:lnTo>
                              <a:lnTo>
                                <a:pt x="1118036" y="1391047"/>
                              </a:lnTo>
                              <a:lnTo>
                                <a:pt x="1109711" y="1406922"/>
                              </a:lnTo>
                              <a:lnTo>
                                <a:pt x="1100989" y="1422401"/>
                              </a:lnTo>
                              <a:lnTo>
                                <a:pt x="1091871" y="1437085"/>
                              </a:lnTo>
                              <a:lnTo>
                                <a:pt x="1081167" y="1451372"/>
                              </a:lnTo>
                              <a:lnTo>
                                <a:pt x="1070463" y="1465660"/>
                              </a:lnTo>
                              <a:lnTo>
                                <a:pt x="1058966" y="1478757"/>
                              </a:lnTo>
                              <a:lnTo>
                                <a:pt x="1047073" y="1491060"/>
                              </a:lnTo>
                              <a:lnTo>
                                <a:pt x="1033990" y="1503760"/>
                              </a:lnTo>
                              <a:lnTo>
                                <a:pt x="1020907" y="1514872"/>
                              </a:lnTo>
                              <a:lnTo>
                                <a:pt x="1007032" y="1525588"/>
                              </a:lnTo>
                              <a:lnTo>
                                <a:pt x="992760" y="1535907"/>
                              </a:lnTo>
                              <a:lnTo>
                                <a:pt x="977695" y="1545432"/>
                              </a:lnTo>
                              <a:lnTo>
                                <a:pt x="962630" y="1554560"/>
                              </a:lnTo>
                              <a:lnTo>
                                <a:pt x="947168" y="1562498"/>
                              </a:lnTo>
                              <a:lnTo>
                                <a:pt x="930518" y="1569641"/>
                              </a:lnTo>
                              <a:lnTo>
                                <a:pt x="913867" y="1576388"/>
                              </a:lnTo>
                              <a:lnTo>
                                <a:pt x="896820" y="1581944"/>
                              </a:lnTo>
                              <a:lnTo>
                                <a:pt x="879773" y="1586707"/>
                              </a:lnTo>
                              <a:lnTo>
                                <a:pt x="861933" y="1590676"/>
                              </a:lnTo>
                              <a:lnTo>
                                <a:pt x="843696" y="1594248"/>
                              </a:lnTo>
                              <a:lnTo>
                                <a:pt x="825460" y="1596629"/>
                              </a:lnTo>
                              <a:lnTo>
                                <a:pt x="806827" y="1598216"/>
                              </a:lnTo>
                              <a:lnTo>
                                <a:pt x="788194" y="1598613"/>
                              </a:lnTo>
                              <a:lnTo>
                                <a:pt x="769561" y="1598216"/>
                              </a:lnTo>
                              <a:lnTo>
                                <a:pt x="750531" y="1596629"/>
                              </a:lnTo>
                              <a:lnTo>
                                <a:pt x="732295" y="1594248"/>
                              </a:lnTo>
                              <a:lnTo>
                                <a:pt x="714058" y="1590676"/>
                              </a:lnTo>
                              <a:lnTo>
                                <a:pt x="696615" y="1586707"/>
                              </a:lnTo>
                              <a:lnTo>
                                <a:pt x="679568" y="1581944"/>
                              </a:lnTo>
                              <a:lnTo>
                                <a:pt x="662124" y="1576388"/>
                              </a:lnTo>
                              <a:lnTo>
                                <a:pt x="645870" y="1569641"/>
                              </a:lnTo>
                              <a:lnTo>
                                <a:pt x="629616" y="1562498"/>
                              </a:lnTo>
                              <a:lnTo>
                                <a:pt x="613758" y="1554560"/>
                              </a:lnTo>
                              <a:lnTo>
                                <a:pt x="598296" y="1545432"/>
                              </a:lnTo>
                              <a:lnTo>
                                <a:pt x="583628" y="1535907"/>
                              </a:lnTo>
                              <a:lnTo>
                                <a:pt x="568960" y="1525588"/>
                              </a:lnTo>
                              <a:lnTo>
                                <a:pt x="555480" y="1514872"/>
                              </a:lnTo>
                              <a:lnTo>
                                <a:pt x="542398" y="1503760"/>
                              </a:lnTo>
                              <a:lnTo>
                                <a:pt x="529315" y="1491060"/>
                              </a:lnTo>
                              <a:lnTo>
                                <a:pt x="517025" y="1478757"/>
                              </a:lnTo>
                              <a:lnTo>
                                <a:pt x="505925" y="1465660"/>
                              </a:lnTo>
                              <a:lnTo>
                                <a:pt x="494824" y="1451372"/>
                              </a:lnTo>
                              <a:lnTo>
                                <a:pt x="484517" y="1437085"/>
                              </a:lnTo>
                              <a:lnTo>
                                <a:pt x="475002" y="1422401"/>
                              </a:lnTo>
                              <a:lnTo>
                                <a:pt x="466280" y="1406922"/>
                              </a:lnTo>
                              <a:lnTo>
                                <a:pt x="458351" y="1391047"/>
                              </a:lnTo>
                              <a:lnTo>
                                <a:pt x="451215" y="1375172"/>
                              </a:lnTo>
                              <a:lnTo>
                                <a:pt x="444476" y="1358107"/>
                              </a:lnTo>
                              <a:lnTo>
                                <a:pt x="438529" y="1341438"/>
                              </a:lnTo>
                              <a:lnTo>
                                <a:pt x="433375" y="1324372"/>
                              </a:lnTo>
                              <a:lnTo>
                                <a:pt x="429411" y="1306116"/>
                              </a:lnTo>
                              <a:lnTo>
                                <a:pt x="426239" y="1288257"/>
                              </a:lnTo>
                              <a:lnTo>
                                <a:pt x="423861" y="1270000"/>
                              </a:lnTo>
                              <a:lnTo>
                                <a:pt x="422671" y="1251347"/>
                              </a:lnTo>
                              <a:lnTo>
                                <a:pt x="422275" y="1232694"/>
                              </a:lnTo>
                              <a:lnTo>
                                <a:pt x="422671" y="1213644"/>
                              </a:lnTo>
                              <a:lnTo>
                                <a:pt x="423861" y="1195388"/>
                              </a:lnTo>
                              <a:lnTo>
                                <a:pt x="426239" y="1176735"/>
                              </a:lnTo>
                              <a:lnTo>
                                <a:pt x="429411" y="1158875"/>
                              </a:lnTo>
                              <a:lnTo>
                                <a:pt x="433375" y="1141413"/>
                              </a:lnTo>
                              <a:lnTo>
                                <a:pt x="438529" y="1123950"/>
                              </a:lnTo>
                              <a:lnTo>
                                <a:pt x="444476" y="1106885"/>
                              </a:lnTo>
                              <a:lnTo>
                                <a:pt x="451215" y="1090613"/>
                              </a:lnTo>
                              <a:lnTo>
                                <a:pt x="458351" y="1073944"/>
                              </a:lnTo>
                              <a:lnTo>
                                <a:pt x="466280" y="1058466"/>
                              </a:lnTo>
                              <a:lnTo>
                                <a:pt x="475002" y="1042988"/>
                              </a:lnTo>
                              <a:lnTo>
                                <a:pt x="484517" y="1027906"/>
                              </a:lnTo>
                              <a:lnTo>
                                <a:pt x="494824" y="1014016"/>
                              </a:lnTo>
                              <a:lnTo>
                                <a:pt x="505925" y="1000125"/>
                              </a:lnTo>
                              <a:lnTo>
                                <a:pt x="517025" y="986631"/>
                              </a:lnTo>
                              <a:lnTo>
                                <a:pt x="529315" y="973931"/>
                              </a:lnTo>
                              <a:lnTo>
                                <a:pt x="542398" y="962025"/>
                              </a:lnTo>
                              <a:lnTo>
                                <a:pt x="555480" y="950516"/>
                              </a:lnTo>
                              <a:lnTo>
                                <a:pt x="568960" y="939403"/>
                              </a:lnTo>
                              <a:lnTo>
                                <a:pt x="583628" y="929481"/>
                              </a:lnTo>
                              <a:lnTo>
                                <a:pt x="598296" y="919956"/>
                              </a:lnTo>
                              <a:lnTo>
                                <a:pt x="613758" y="911225"/>
                              </a:lnTo>
                              <a:lnTo>
                                <a:pt x="629616" y="903288"/>
                              </a:lnTo>
                              <a:lnTo>
                                <a:pt x="645870" y="895350"/>
                              </a:lnTo>
                              <a:lnTo>
                                <a:pt x="662124" y="889000"/>
                              </a:lnTo>
                              <a:lnTo>
                                <a:pt x="679568" y="883444"/>
                              </a:lnTo>
                              <a:lnTo>
                                <a:pt x="696615" y="878285"/>
                              </a:lnTo>
                              <a:lnTo>
                                <a:pt x="714058" y="874316"/>
                              </a:lnTo>
                              <a:lnTo>
                                <a:pt x="732295" y="871141"/>
                              </a:lnTo>
                              <a:lnTo>
                                <a:pt x="750531" y="868760"/>
                              </a:lnTo>
                              <a:lnTo>
                                <a:pt x="769561" y="867569"/>
                              </a:lnTo>
                              <a:lnTo>
                                <a:pt x="788194" y="866775"/>
                              </a:lnTo>
                              <a:close/>
                              <a:moveTo>
                                <a:pt x="781447" y="832045"/>
                              </a:moveTo>
                              <a:lnTo>
                                <a:pt x="771525" y="832443"/>
                              </a:lnTo>
                              <a:lnTo>
                                <a:pt x="761603" y="832840"/>
                              </a:lnTo>
                              <a:lnTo>
                                <a:pt x="751284" y="833634"/>
                              </a:lnTo>
                              <a:lnTo>
                                <a:pt x="741363" y="834428"/>
                              </a:lnTo>
                              <a:lnTo>
                                <a:pt x="731838" y="836016"/>
                              </a:lnTo>
                              <a:lnTo>
                                <a:pt x="721916" y="837207"/>
                              </a:lnTo>
                              <a:lnTo>
                                <a:pt x="711994" y="839193"/>
                              </a:lnTo>
                              <a:lnTo>
                                <a:pt x="702469" y="841178"/>
                              </a:lnTo>
                              <a:lnTo>
                                <a:pt x="692944" y="843164"/>
                              </a:lnTo>
                              <a:lnTo>
                                <a:pt x="683419" y="845546"/>
                              </a:lnTo>
                              <a:lnTo>
                                <a:pt x="674291" y="848326"/>
                              </a:lnTo>
                              <a:lnTo>
                                <a:pt x="655637" y="854282"/>
                              </a:lnTo>
                              <a:lnTo>
                                <a:pt x="637381" y="861429"/>
                              </a:lnTo>
                              <a:lnTo>
                                <a:pt x="619522" y="868973"/>
                              </a:lnTo>
                              <a:lnTo>
                                <a:pt x="602456" y="877709"/>
                              </a:lnTo>
                              <a:lnTo>
                                <a:pt x="585787" y="886842"/>
                              </a:lnTo>
                              <a:lnTo>
                                <a:pt x="569119" y="896769"/>
                              </a:lnTo>
                              <a:lnTo>
                                <a:pt x="553641" y="908284"/>
                              </a:lnTo>
                              <a:lnTo>
                                <a:pt x="538162" y="919799"/>
                              </a:lnTo>
                              <a:lnTo>
                                <a:pt x="523478" y="931711"/>
                              </a:lnTo>
                              <a:lnTo>
                                <a:pt x="509587" y="944815"/>
                              </a:lnTo>
                              <a:lnTo>
                                <a:pt x="496094" y="958712"/>
                              </a:lnTo>
                              <a:lnTo>
                                <a:pt x="482997" y="973007"/>
                              </a:lnTo>
                              <a:lnTo>
                                <a:pt x="470694" y="987699"/>
                              </a:lnTo>
                              <a:lnTo>
                                <a:pt x="459581" y="1003582"/>
                              </a:lnTo>
                              <a:lnTo>
                                <a:pt x="448866" y="1019465"/>
                              </a:lnTo>
                              <a:lnTo>
                                <a:pt x="438547" y="1036142"/>
                              </a:lnTo>
                              <a:lnTo>
                                <a:pt x="434181" y="1045275"/>
                              </a:lnTo>
                              <a:lnTo>
                                <a:pt x="429816" y="1053613"/>
                              </a:lnTo>
                              <a:lnTo>
                                <a:pt x="425450" y="1062349"/>
                              </a:lnTo>
                              <a:lnTo>
                                <a:pt x="421481" y="1071482"/>
                              </a:lnTo>
                              <a:lnTo>
                                <a:pt x="417512" y="1080217"/>
                              </a:lnTo>
                              <a:lnTo>
                                <a:pt x="413941" y="1089747"/>
                              </a:lnTo>
                              <a:lnTo>
                                <a:pt x="410766" y="1098880"/>
                              </a:lnTo>
                              <a:lnTo>
                                <a:pt x="407591" y="1108410"/>
                              </a:lnTo>
                              <a:lnTo>
                                <a:pt x="404416" y="1117940"/>
                              </a:lnTo>
                              <a:lnTo>
                                <a:pt x="402034" y="1127469"/>
                              </a:lnTo>
                              <a:lnTo>
                                <a:pt x="399256" y="1137396"/>
                              </a:lnTo>
                              <a:lnTo>
                                <a:pt x="397272" y="1147323"/>
                              </a:lnTo>
                              <a:lnTo>
                                <a:pt x="395287" y="1157250"/>
                              </a:lnTo>
                              <a:lnTo>
                                <a:pt x="392906" y="1167177"/>
                              </a:lnTo>
                              <a:lnTo>
                                <a:pt x="391319" y="1177104"/>
                              </a:lnTo>
                              <a:lnTo>
                                <a:pt x="390128" y="1187825"/>
                              </a:lnTo>
                              <a:lnTo>
                                <a:pt x="389334" y="1197752"/>
                              </a:lnTo>
                              <a:lnTo>
                                <a:pt x="388541" y="1208076"/>
                              </a:lnTo>
                              <a:lnTo>
                                <a:pt x="388144" y="1218003"/>
                              </a:lnTo>
                              <a:lnTo>
                                <a:pt x="387747" y="1228724"/>
                              </a:lnTo>
                              <a:lnTo>
                                <a:pt x="387747" y="1238650"/>
                              </a:lnTo>
                              <a:lnTo>
                                <a:pt x="388144" y="1248577"/>
                              </a:lnTo>
                              <a:lnTo>
                                <a:pt x="388541" y="1258504"/>
                              </a:lnTo>
                              <a:lnTo>
                                <a:pt x="389334" y="1268431"/>
                              </a:lnTo>
                              <a:lnTo>
                                <a:pt x="390525" y="1278755"/>
                              </a:lnTo>
                              <a:lnTo>
                                <a:pt x="391716" y="1288285"/>
                              </a:lnTo>
                              <a:lnTo>
                                <a:pt x="393303" y="1297815"/>
                              </a:lnTo>
                              <a:lnTo>
                                <a:pt x="395287" y="1307742"/>
                              </a:lnTo>
                              <a:lnTo>
                                <a:pt x="397272" y="1317668"/>
                              </a:lnTo>
                              <a:lnTo>
                                <a:pt x="399653" y="1326801"/>
                              </a:lnTo>
                              <a:lnTo>
                                <a:pt x="402034" y="1336331"/>
                              </a:lnTo>
                              <a:lnTo>
                                <a:pt x="404416" y="1345464"/>
                              </a:lnTo>
                              <a:lnTo>
                                <a:pt x="410369" y="1364523"/>
                              </a:lnTo>
                              <a:lnTo>
                                <a:pt x="417512" y="1382392"/>
                              </a:lnTo>
                              <a:lnTo>
                                <a:pt x="425053" y="1399863"/>
                              </a:lnTo>
                              <a:lnTo>
                                <a:pt x="433387" y="1417334"/>
                              </a:lnTo>
                              <a:lnTo>
                                <a:pt x="443309" y="1434011"/>
                              </a:lnTo>
                              <a:lnTo>
                                <a:pt x="453231" y="1450291"/>
                              </a:lnTo>
                              <a:lnTo>
                                <a:pt x="463947" y="1466174"/>
                              </a:lnTo>
                              <a:lnTo>
                                <a:pt x="475456" y="1481660"/>
                              </a:lnTo>
                              <a:lnTo>
                                <a:pt x="488156" y="1495955"/>
                              </a:lnTo>
                              <a:lnTo>
                                <a:pt x="501253" y="1510250"/>
                              </a:lnTo>
                              <a:lnTo>
                                <a:pt x="514747" y="1523750"/>
                              </a:lnTo>
                              <a:lnTo>
                                <a:pt x="529034" y="1536457"/>
                              </a:lnTo>
                              <a:lnTo>
                                <a:pt x="544116" y="1548766"/>
                              </a:lnTo>
                              <a:lnTo>
                                <a:pt x="559594" y="1560281"/>
                              </a:lnTo>
                              <a:lnTo>
                                <a:pt x="575469" y="1571002"/>
                              </a:lnTo>
                              <a:lnTo>
                                <a:pt x="592534" y="1580532"/>
                              </a:lnTo>
                              <a:lnTo>
                                <a:pt x="601266" y="1585297"/>
                              </a:lnTo>
                              <a:lnTo>
                                <a:pt x="609600" y="1589665"/>
                              </a:lnTo>
                              <a:lnTo>
                                <a:pt x="618331" y="1594430"/>
                              </a:lnTo>
                              <a:lnTo>
                                <a:pt x="627856" y="1598401"/>
                              </a:lnTo>
                              <a:lnTo>
                                <a:pt x="636587" y="1601974"/>
                              </a:lnTo>
                              <a:lnTo>
                                <a:pt x="645716" y="1605548"/>
                              </a:lnTo>
                              <a:lnTo>
                                <a:pt x="655241" y="1609122"/>
                              </a:lnTo>
                              <a:lnTo>
                                <a:pt x="664369" y="1612298"/>
                              </a:lnTo>
                              <a:lnTo>
                                <a:pt x="674291" y="1615078"/>
                              </a:lnTo>
                              <a:lnTo>
                                <a:pt x="683816" y="1617857"/>
                              </a:lnTo>
                              <a:lnTo>
                                <a:pt x="693738" y="1620240"/>
                              </a:lnTo>
                              <a:lnTo>
                                <a:pt x="703263" y="1622622"/>
                              </a:lnTo>
                              <a:lnTo>
                                <a:pt x="713184" y="1624607"/>
                              </a:lnTo>
                              <a:lnTo>
                                <a:pt x="723503" y="1626196"/>
                              </a:lnTo>
                              <a:lnTo>
                                <a:pt x="733822" y="1627784"/>
                              </a:lnTo>
                              <a:lnTo>
                                <a:pt x="743744" y="1628975"/>
                              </a:lnTo>
                              <a:lnTo>
                                <a:pt x="754063" y="1630167"/>
                              </a:lnTo>
                              <a:lnTo>
                                <a:pt x="764778" y="1630961"/>
                              </a:lnTo>
                              <a:lnTo>
                                <a:pt x="774700" y="1631358"/>
                              </a:lnTo>
                              <a:lnTo>
                                <a:pt x="784622" y="1631755"/>
                              </a:lnTo>
                              <a:lnTo>
                                <a:pt x="794941" y="1631755"/>
                              </a:lnTo>
                              <a:lnTo>
                                <a:pt x="804863" y="1631358"/>
                              </a:lnTo>
                              <a:lnTo>
                                <a:pt x="815181" y="1630564"/>
                              </a:lnTo>
                              <a:lnTo>
                                <a:pt x="825103" y="1630167"/>
                              </a:lnTo>
                              <a:lnTo>
                                <a:pt x="834628" y="1628975"/>
                              </a:lnTo>
                              <a:lnTo>
                                <a:pt x="844550" y="1627784"/>
                              </a:lnTo>
                              <a:lnTo>
                                <a:pt x="854472" y="1626196"/>
                              </a:lnTo>
                              <a:lnTo>
                                <a:pt x="864394" y="1624607"/>
                              </a:lnTo>
                              <a:lnTo>
                                <a:pt x="873919" y="1622622"/>
                              </a:lnTo>
                              <a:lnTo>
                                <a:pt x="883444" y="1620240"/>
                              </a:lnTo>
                              <a:lnTo>
                                <a:pt x="892572" y="1617857"/>
                              </a:lnTo>
                              <a:lnTo>
                                <a:pt x="902494" y="1615078"/>
                              </a:lnTo>
                              <a:lnTo>
                                <a:pt x="920750" y="1609122"/>
                              </a:lnTo>
                              <a:lnTo>
                                <a:pt x="938609" y="1602371"/>
                              </a:lnTo>
                              <a:lnTo>
                                <a:pt x="956469" y="1594827"/>
                              </a:lnTo>
                              <a:lnTo>
                                <a:pt x="973931" y="1586091"/>
                              </a:lnTo>
                              <a:lnTo>
                                <a:pt x="990600" y="1576561"/>
                              </a:lnTo>
                              <a:lnTo>
                                <a:pt x="1006872" y="1566635"/>
                              </a:lnTo>
                              <a:lnTo>
                                <a:pt x="1022747" y="1555914"/>
                              </a:lnTo>
                              <a:lnTo>
                                <a:pt x="1038225" y="1544001"/>
                              </a:lnTo>
                              <a:lnTo>
                                <a:pt x="1052910" y="1531692"/>
                              </a:lnTo>
                              <a:lnTo>
                                <a:pt x="1066800" y="1518588"/>
                              </a:lnTo>
                              <a:lnTo>
                                <a:pt x="1080294" y="1505088"/>
                              </a:lnTo>
                              <a:lnTo>
                                <a:pt x="1093391" y="1490396"/>
                              </a:lnTo>
                              <a:lnTo>
                                <a:pt x="1105297" y="1475704"/>
                              </a:lnTo>
                              <a:lnTo>
                                <a:pt x="1116806" y="1460218"/>
                              </a:lnTo>
                              <a:lnTo>
                                <a:pt x="1127125" y="1443938"/>
                              </a:lnTo>
                              <a:lnTo>
                                <a:pt x="1137444" y="1427261"/>
                              </a:lnTo>
                              <a:lnTo>
                                <a:pt x="1142206" y="1418923"/>
                              </a:lnTo>
                              <a:lnTo>
                                <a:pt x="1146572" y="1410187"/>
                              </a:lnTo>
                              <a:lnTo>
                                <a:pt x="1150938" y="1401054"/>
                              </a:lnTo>
                              <a:lnTo>
                                <a:pt x="1154906" y="1392319"/>
                              </a:lnTo>
                              <a:lnTo>
                                <a:pt x="1158478" y="1383186"/>
                              </a:lnTo>
                              <a:lnTo>
                                <a:pt x="1162050" y="1374053"/>
                              </a:lnTo>
                              <a:lnTo>
                                <a:pt x="1165622" y="1364920"/>
                              </a:lnTo>
                              <a:lnTo>
                                <a:pt x="1168797" y="1354993"/>
                              </a:lnTo>
                              <a:lnTo>
                                <a:pt x="1171575" y="1345861"/>
                              </a:lnTo>
                              <a:lnTo>
                                <a:pt x="1174353" y="1335934"/>
                              </a:lnTo>
                              <a:lnTo>
                                <a:pt x="1177131" y="1326404"/>
                              </a:lnTo>
                              <a:lnTo>
                                <a:pt x="1179513" y="1316874"/>
                              </a:lnTo>
                              <a:lnTo>
                                <a:pt x="1181497" y="1306550"/>
                              </a:lnTo>
                              <a:lnTo>
                                <a:pt x="1183085" y="1296623"/>
                              </a:lnTo>
                              <a:lnTo>
                                <a:pt x="1184672" y="1286299"/>
                              </a:lnTo>
                              <a:lnTo>
                                <a:pt x="1185863" y="1276373"/>
                              </a:lnTo>
                              <a:lnTo>
                                <a:pt x="1187053" y="1265652"/>
                              </a:lnTo>
                              <a:lnTo>
                                <a:pt x="1187847" y="1255328"/>
                              </a:lnTo>
                              <a:lnTo>
                                <a:pt x="1188244" y="1245401"/>
                              </a:lnTo>
                              <a:lnTo>
                                <a:pt x="1188641" y="1235474"/>
                              </a:lnTo>
                              <a:lnTo>
                                <a:pt x="1188641" y="1225150"/>
                              </a:lnTo>
                              <a:lnTo>
                                <a:pt x="1188244" y="1214826"/>
                              </a:lnTo>
                              <a:lnTo>
                                <a:pt x="1187847" y="1204899"/>
                              </a:lnTo>
                              <a:lnTo>
                                <a:pt x="1187053" y="1194972"/>
                              </a:lnTo>
                              <a:lnTo>
                                <a:pt x="1185863" y="1185442"/>
                              </a:lnTo>
                              <a:lnTo>
                                <a:pt x="1184672" y="1175118"/>
                              </a:lnTo>
                              <a:lnTo>
                                <a:pt x="1183085" y="1165589"/>
                              </a:lnTo>
                              <a:lnTo>
                                <a:pt x="1181497" y="1156059"/>
                              </a:lnTo>
                              <a:lnTo>
                                <a:pt x="1179513" y="1146529"/>
                              </a:lnTo>
                              <a:lnTo>
                                <a:pt x="1177131" y="1136999"/>
                              </a:lnTo>
                              <a:lnTo>
                                <a:pt x="1174353" y="1127072"/>
                              </a:lnTo>
                              <a:lnTo>
                                <a:pt x="1171575" y="1117940"/>
                              </a:lnTo>
                              <a:lnTo>
                                <a:pt x="1165622" y="1099674"/>
                              </a:lnTo>
                              <a:lnTo>
                                <a:pt x="1158875" y="1081012"/>
                              </a:lnTo>
                              <a:lnTo>
                                <a:pt x="1151335" y="1063540"/>
                              </a:lnTo>
                              <a:lnTo>
                                <a:pt x="1143000" y="1046466"/>
                              </a:lnTo>
                              <a:lnTo>
                                <a:pt x="1133475" y="1029392"/>
                              </a:lnTo>
                              <a:lnTo>
                                <a:pt x="1123156" y="1013112"/>
                              </a:lnTo>
                              <a:lnTo>
                                <a:pt x="1112441" y="997626"/>
                              </a:lnTo>
                              <a:lnTo>
                                <a:pt x="1100931" y="982140"/>
                              </a:lnTo>
                              <a:lnTo>
                                <a:pt x="1088628" y="967448"/>
                              </a:lnTo>
                              <a:lnTo>
                                <a:pt x="1075135" y="953550"/>
                              </a:lnTo>
                              <a:lnTo>
                                <a:pt x="1061641" y="939653"/>
                              </a:lnTo>
                              <a:lnTo>
                                <a:pt x="1047353" y="926946"/>
                              </a:lnTo>
                              <a:lnTo>
                                <a:pt x="1032272" y="915034"/>
                              </a:lnTo>
                              <a:lnTo>
                                <a:pt x="1016794" y="903519"/>
                              </a:lnTo>
                              <a:lnTo>
                                <a:pt x="1000522" y="892798"/>
                              </a:lnTo>
                              <a:lnTo>
                                <a:pt x="983456" y="882871"/>
                              </a:lnTo>
                              <a:lnTo>
                                <a:pt x="975122" y="878106"/>
                              </a:lnTo>
                              <a:lnTo>
                                <a:pt x="966391" y="873738"/>
                              </a:lnTo>
                              <a:lnTo>
                                <a:pt x="957659" y="869371"/>
                              </a:lnTo>
                              <a:lnTo>
                                <a:pt x="948928" y="865400"/>
                              </a:lnTo>
                              <a:lnTo>
                                <a:pt x="939403" y="861826"/>
                              </a:lnTo>
                              <a:lnTo>
                                <a:pt x="930275" y="858252"/>
                              </a:lnTo>
                              <a:lnTo>
                                <a:pt x="921147" y="854282"/>
                              </a:lnTo>
                              <a:lnTo>
                                <a:pt x="911622" y="851105"/>
                              </a:lnTo>
                              <a:lnTo>
                                <a:pt x="902494" y="848326"/>
                              </a:lnTo>
                              <a:lnTo>
                                <a:pt x="892175" y="845546"/>
                              </a:lnTo>
                              <a:lnTo>
                                <a:pt x="882650" y="843164"/>
                              </a:lnTo>
                              <a:lnTo>
                                <a:pt x="872728" y="840781"/>
                              </a:lnTo>
                              <a:lnTo>
                                <a:pt x="863203" y="838796"/>
                              </a:lnTo>
                              <a:lnTo>
                                <a:pt x="852488" y="837207"/>
                              </a:lnTo>
                              <a:lnTo>
                                <a:pt x="842566" y="835619"/>
                              </a:lnTo>
                              <a:lnTo>
                                <a:pt x="832247" y="834428"/>
                              </a:lnTo>
                              <a:lnTo>
                                <a:pt x="822325" y="833237"/>
                              </a:lnTo>
                              <a:lnTo>
                                <a:pt x="812006" y="832840"/>
                              </a:lnTo>
                              <a:lnTo>
                                <a:pt x="801688" y="832045"/>
                              </a:lnTo>
                              <a:lnTo>
                                <a:pt x="791369" y="832045"/>
                              </a:lnTo>
                              <a:lnTo>
                                <a:pt x="781447" y="832045"/>
                              </a:lnTo>
                              <a:close/>
                              <a:moveTo>
                                <a:pt x="802481" y="444500"/>
                              </a:moveTo>
                              <a:lnTo>
                                <a:pt x="823913" y="445294"/>
                              </a:lnTo>
                              <a:lnTo>
                                <a:pt x="844947" y="446486"/>
                              </a:lnTo>
                              <a:lnTo>
                                <a:pt x="866775" y="448471"/>
                              </a:lnTo>
                              <a:lnTo>
                                <a:pt x="887413" y="450853"/>
                              </a:lnTo>
                              <a:lnTo>
                                <a:pt x="908844" y="453633"/>
                              </a:lnTo>
                              <a:lnTo>
                                <a:pt x="929878" y="457207"/>
                              </a:lnTo>
                              <a:lnTo>
                                <a:pt x="950913" y="461177"/>
                              </a:lnTo>
                              <a:lnTo>
                                <a:pt x="971550" y="465545"/>
                              </a:lnTo>
                              <a:lnTo>
                                <a:pt x="977106" y="467530"/>
                              </a:lnTo>
                              <a:lnTo>
                                <a:pt x="981869" y="470310"/>
                              </a:lnTo>
                              <a:lnTo>
                                <a:pt x="985838" y="473487"/>
                              </a:lnTo>
                              <a:lnTo>
                                <a:pt x="989013" y="477060"/>
                              </a:lnTo>
                              <a:lnTo>
                                <a:pt x="991791" y="481428"/>
                              </a:lnTo>
                              <a:lnTo>
                                <a:pt x="992981" y="483413"/>
                              </a:lnTo>
                              <a:lnTo>
                                <a:pt x="993378" y="485796"/>
                              </a:lnTo>
                              <a:lnTo>
                                <a:pt x="993775" y="488575"/>
                              </a:lnTo>
                              <a:lnTo>
                                <a:pt x="993775" y="490561"/>
                              </a:lnTo>
                              <a:lnTo>
                                <a:pt x="993775" y="492943"/>
                              </a:lnTo>
                              <a:lnTo>
                                <a:pt x="993378" y="495326"/>
                              </a:lnTo>
                              <a:lnTo>
                                <a:pt x="989409" y="520341"/>
                              </a:lnTo>
                              <a:lnTo>
                                <a:pt x="985838" y="546151"/>
                              </a:lnTo>
                              <a:lnTo>
                                <a:pt x="978297" y="596580"/>
                              </a:lnTo>
                              <a:lnTo>
                                <a:pt x="977503" y="600948"/>
                              </a:lnTo>
                              <a:lnTo>
                                <a:pt x="977106" y="605316"/>
                              </a:lnTo>
                              <a:lnTo>
                                <a:pt x="977900" y="609683"/>
                              </a:lnTo>
                              <a:lnTo>
                                <a:pt x="979488" y="613654"/>
                              </a:lnTo>
                              <a:lnTo>
                                <a:pt x="981472" y="617625"/>
                              </a:lnTo>
                              <a:lnTo>
                                <a:pt x="983853" y="620801"/>
                              </a:lnTo>
                              <a:lnTo>
                                <a:pt x="987028" y="623581"/>
                              </a:lnTo>
                              <a:lnTo>
                                <a:pt x="990600" y="626361"/>
                              </a:lnTo>
                              <a:lnTo>
                                <a:pt x="1005681" y="631920"/>
                              </a:lnTo>
                              <a:lnTo>
                                <a:pt x="1020366" y="637479"/>
                              </a:lnTo>
                              <a:lnTo>
                                <a:pt x="1034653" y="643435"/>
                              </a:lnTo>
                              <a:lnTo>
                                <a:pt x="1049338" y="649391"/>
                              </a:lnTo>
                              <a:lnTo>
                                <a:pt x="1063625" y="656141"/>
                              </a:lnTo>
                              <a:lnTo>
                                <a:pt x="1077516" y="662891"/>
                              </a:lnTo>
                              <a:lnTo>
                                <a:pt x="1091803" y="670039"/>
                              </a:lnTo>
                              <a:lnTo>
                                <a:pt x="1105297" y="677583"/>
                              </a:lnTo>
                              <a:lnTo>
                                <a:pt x="1118791" y="685525"/>
                              </a:lnTo>
                              <a:lnTo>
                                <a:pt x="1132285" y="693863"/>
                              </a:lnTo>
                              <a:lnTo>
                                <a:pt x="1144985" y="702599"/>
                              </a:lnTo>
                              <a:lnTo>
                                <a:pt x="1157685" y="711335"/>
                              </a:lnTo>
                              <a:lnTo>
                                <a:pt x="1170385" y="720864"/>
                              </a:lnTo>
                              <a:lnTo>
                                <a:pt x="1183085" y="730394"/>
                              </a:lnTo>
                              <a:lnTo>
                                <a:pt x="1195388" y="739924"/>
                              </a:lnTo>
                              <a:lnTo>
                                <a:pt x="1207294" y="749851"/>
                              </a:lnTo>
                              <a:lnTo>
                                <a:pt x="1211263" y="751836"/>
                              </a:lnTo>
                              <a:lnTo>
                                <a:pt x="1215231" y="753028"/>
                              </a:lnTo>
                              <a:lnTo>
                                <a:pt x="1219597" y="753425"/>
                              </a:lnTo>
                              <a:lnTo>
                                <a:pt x="1224360" y="753425"/>
                              </a:lnTo>
                              <a:lnTo>
                                <a:pt x="1228328" y="752630"/>
                              </a:lnTo>
                              <a:lnTo>
                                <a:pt x="1232297" y="751042"/>
                              </a:lnTo>
                              <a:lnTo>
                                <a:pt x="1236266" y="748660"/>
                              </a:lnTo>
                              <a:lnTo>
                                <a:pt x="1239441" y="745880"/>
                              </a:lnTo>
                              <a:lnTo>
                                <a:pt x="1320006" y="681554"/>
                              </a:lnTo>
                              <a:lnTo>
                                <a:pt x="1321594" y="679966"/>
                              </a:lnTo>
                              <a:lnTo>
                                <a:pt x="1323181" y="678774"/>
                              </a:lnTo>
                              <a:lnTo>
                                <a:pt x="1325166" y="677583"/>
                              </a:lnTo>
                              <a:lnTo>
                                <a:pt x="1327547" y="676789"/>
                              </a:lnTo>
                              <a:lnTo>
                                <a:pt x="1329531" y="676392"/>
                              </a:lnTo>
                              <a:lnTo>
                                <a:pt x="1331913" y="675995"/>
                              </a:lnTo>
                              <a:lnTo>
                                <a:pt x="1336675" y="675995"/>
                              </a:lnTo>
                              <a:lnTo>
                                <a:pt x="1341835" y="676789"/>
                              </a:lnTo>
                              <a:lnTo>
                                <a:pt x="1346597" y="678774"/>
                              </a:lnTo>
                              <a:lnTo>
                                <a:pt x="1351360" y="681554"/>
                              </a:lnTo>
                              <a:lnTo>
                                <a:pt x="1355725" y="685128"/>
                              </a:lnTo>
                              <a:lnTo>
                                <a:pt x="1370410" y="700614"/>
                              </a:lnTo>
                              <a:lnTo>
                                <a:pt x="1384300" y="716497"/>
                              </a:lnTo>
                              <a:lnTo>
                                <a:pt x="1397794" y="733174"/>
                              </a:lnTo>
                              <a:lnTo>
                                <a:pt x="1411685" y="749454"/>
                              </a:lnTo>
                              <a:lnTo>
                                <a:pt x="1424385" y="766925"/>
                              </a:lnTo>
                              <a:lnTo>
                                <a:pt x="1436688" y="783999"/>
                              </a:lnTo>
                              <a:lnTo>
                                <a:pt x="1448594" y="801471"/>
                              </a:lnTo>
                              <a:lnTo>
                                <a:pt x="1460103" y="819736"/>
                              </a:lnTo>
                              <a:lnTo>
                                <a:pt x="1462485" y="824898"/>
                              </a:lnTo>
                              <a:lnTo>
                                <a:pt x="1464072" y="830060"/>
                              </a:lnTo>
                              <a:lnTo>
                                <a:pt x="1464866" y="835619"/>
                              </a:lnTo>
                              <a:lnTo>
                                <a:pt x="1464469" y="840384"/>
                              </a:lnTo>
                              <a:lnTo>
                                <a:pt x="1463278" y="845149"/>
                              </a:lnTo>
                              <a:lnTo>
                                <a:pt x="1462485" y="847134"/>
                              </a:lnTo>
                              <a:lnTo>
                                <a:pt x="1461294" y="849120"/>
                              </a:lnTo>
                              <a:lnTo>
                                <a:pt x="1460103" y="851105"/>
                              </a:lnTo>
                              <a:lnTo>
                                <a:pt x="1458516" y="852693"/>
                              </a:lnTo>
                              <a:lnTo>
                                <a:pt x="1456532" y="853885"/>
                              </a:lnTo>
                              <a:lnTo>
                                <a:pt x="1454944" y="855076"/>
                              </a:lnTo>
                              <a:lnTo>
                                <a:pt x="1434307" y="871356"/>
                              </a:lnTo>
                              <a:lnTo>
                                <a:pt x="1413669" y="886445"/>
                              </a:lnTo>
                              <a:lnTo>
                                <a:pt x="1393032" y="901931"/>
                              </a:lnTo>
                              <a:lnTo>
                                <a:pt x="1372394" y="917020"/>
                              </a:lnTo>
                              <a:lnTo>
                                <a:pt x="1368822" y="919402"/>
                              </a:lnTo>
                              <a:lnTo>
                                <a:pt x="1365647" y="922579"/>
                              </a:lnTo>
                              <a:lnTo>
                                <a:pt x="1362869" y="925755"/>
                              </a:lnTo>
                              <a:lnTo>
                                <a:pt x="1361281" y="929726"/>
                              </a:lnTo>
                              <a:lnTo>
                                <a:pt x="1360091" y="933697"/>
                              </a:lnTo>
                              <a:lnTo>
                                <a:pt x="1359297" y="938065"/>
                              </a:lnTo>
                              <a:lnTo>
                                <a:pt x="1359694" y="942432"/>
                              </a:lnTo>
                              <a:lnTo>
                                <a:pt x="1360488" y="946800"/>
                              </a:lnTo>
                              <a:lnTo>
                                <a:pt x="1366838" y="961492"/>
                              </a:lnTo>
                              <a:lnTo>
                                <a:pt x="1373188" y="975390"/>
                              </a:lnTo>
                              <a:lnTo>
                                <a:pt x="1379141" y="989684"/>
                              </a:lnTo>
                              <a:lnTo>
                                <a:pt x="1384697" y="1004773"/>
                              </a:lnTo>
                              <a:lnTo>
                                <a:pt x="1390253" y="1019068"/>
                              </a:lnTo>
                              <a:lnTo>
                                <a:pt x="1395413" y="1033760"/>
                              </a:lnTo>
                              <a:lnTo>
                                <a:pt x="1400175" y="1048849"/>
                              </a:lnTo>
                              <a:lnTo>
                                <a:pt x="1404938" y="1063937"/>
                              </a:lnTo>
                              <a:lnTo>
                                <a:pt x="1408510" y="1079026"/>
                              </a:lnTo>
                              <a:lnTo>
                                <a:pt x="1412082" y="1094512"/>
                              </a:lnTo>
                              <a:lnTo>
                                <a:pt x="1415257" y="1109601"/>
                              </a:lnTo>
                              <a:lnTo>
                                <a:pt x="1418035" y="1125087"/>
                              </a:lnTo>
                              <a:lnTo>
                                <a:pt x="1420416" y="1140573"/>
                              </a:lnTo>
                              <a:lnTo>
                                <a:pt x="1422400" y="1156059"/>
                              </a:lnTo>
                              <a:lnTo>
                                <a:pt x="1424385" y="1171545"/>
                              </a:lnTo>
                              <a:lnTo>
                                <a:pt x="1425575" y="1187428"/>
                              </a:lnTo>
                              <a:lnTo>
                                <a:pt x="1427163" y="1191398"/>
                              </a:lnTo>
                              <a:lnTo>
                                <a:pt x="1429147" y="1195369"/>
                              </a:lnTo>
                              <a:lnTo>
                                <a:pt x="1431925" y="1198546"/>
                              </a:lnTo>
                              <a:lnTo>
                                <a:pt x="1435100" y="1201722"/>
                              </a:lnTo>
                              <a:lnTo>
                                <a:pt x="1438672" y="1204105"/>
                              </a:lnTo>
                              <a:lnTo>
                                <a:pt x="1442641" y="1205693"/>
                              </a:lnTo>
                              <a:lnTo>
                                <a:pt x="1446610" y="1206884"/>
                              </a:lnTo>
                              <a:lnTo>
                                <a:pt x="1451769" y="1206884"/>
                              </a:lnTo>
                              <a:lnTo>
                                <a:pt x="1476772" y="1209267"/>
                              </a:lnTo>
                              <a:lnTo>
                                <a:pt x="1502569" y="1212046"/>
                              </a:lnTo>
                              <a:lnTo>
                                <a:pt x="1527969" y="1214826"/>
                              </a:lnTo>
                              <a:lnTo>
                                <a:pt x="1553766" y="1218003"/>
                              </a:lnTo>
                              <a:lnTo>
                                <a:pt x="1555750" y="1218003"/>
                              </a:lnTo>
                              <a:lnTo>
                                <a:pt x="1558132" y="1218400"/>
                              </a:lnTo>
                              <a:lnTo>
                                <a:pt x="1560116" y="1219194"/>
                              </a:lnTo>
                              <a:lnTo>
                                <a:pt x="1562497" y="1219988"/>
                              </a:lnTo>
                              <a:lnTo>
                                <a:pt x="1564482" y="1221179"/>
                              </a:lnTo>
                              <a:lnTo>
                                <a:pt x="1566069" y="1222767"/>
                              </a:lnTo>
                              <a:lnTo>
                                <a:pt x="1569641" y="1226341"/>
                              </a:lnTo>
                              <a:lnTo>
                                <a:pt x="1572419" y="1230709"/>
                              </a:lnTo>
                              <a:lnTo>
                                <a:pt x="1574404" y="1235474"/>
                              </a:lnTo>
                              <a:lnTo>
                                <a:pt x="1575991" y="1240636"/>
                              </a:lnTo>
                              <a:lnTo>
                                <a:pt x="1576388" y="1246195"/>
                              </a:lnTo>
                              <a:lnTo>
                                <a:pt x="1575594" y="1267240"/>
                              </a:lnTo>
                              <a:lnTo>
                                <a:pt x="1574404" y="1289079"/>
                              </a:lnTo>
                              <a:lnTo>
                                <a:pt x="1572419" y="1310124"/>
                              </a:lnTo>
                              <a:lnTo>
                                <a:pt x="1570038" y="1331169"/>
                              </a:lnTo>
                              <a:lnTo>
                                <a:pt x="1567260" y="1352214"/>
                              </a:lnTo>
                              <a:lnTo>
                                <a:pt x="1563688" y="1373656"/>
                              </a:lnTo>
                              <a:lnTo>
                                <a:pt x="1559719" y="1394304"/>
                              </a:lnTo>
                              <a:lnTo>
                                <a:pt x="1555353" y="1415349"/>
                              </a:lnTo>
                              <a:lnTo>
                                <a:pt x="1553369" y="1420511"/>
                              </a:lnTo>
                              <a:lnTo>
                                <a:pt x="1550591" y="1425276"/>
                              </a:lnTo>
                              <a:lnTo>
                                <a:pt x="1547416" y="1429644"/>
                              </a:lnTo>
                              <a:lnTo>
                                <a:pt x="1543447" y="1432820"/>
                              </a:lnTo>
                              <a:lnTo>
                                <a:pt x="1539082" y="1435203"/>
                              </a:lnTo>
                              <a:lnTo>
                                <a:pt x="1536700" y="1435997"/>
                              </a:lnTo>
                              <a:lnTo>
                                <a:pt x="1534716" y="1436791"/>
                              </a:lnTo>
                              <a:lnTo>
                                <a:pt x="1532335" y="1437188"/>
                              </a:lnTo>
                              <a:lnTo>
                                <a:pt x="1530350" y="1437188"/>
                              </a:lnTo>
                              <a:lnTo>
                                <a:pt x="1527969" y="1436791"/>
                              </a:lnTo>
                              <a:lnTo>
                                <a:pt x="1525588" y="1436394"/>
                              </a:lnTo>
                              <a:lnTo>
                                <a:pt x="1474788" y="1429644"/>
                              </a:lnTo>
                              <a:lnTo>
                                <a:pt x="1448991" y="1425673"/>
                              </a:lnTo>
                              <a:lnTo>
                                <a:pt x="1423988" y="1421702"/>
                              </a:lnTo>
                              <a:lnTo>
                                <a:pt x="1419622" y="1420908"/>
                              </a:lnTo>
                              <a:lnTo>
                                <a:pt x="1415257" y="1420908"/>
                              </a:lnTo>
                              <a:lnTo>
                                <a:pt x="1410891" y="1421702"/>
                              </a:lnTo>
                              <a:lnTo>
                                <a:pt x="1406922" y="1422893"/>
                              </a:lnTo>
                              <a:lnTo>
                                <a:pt x="1402953" y="1424879"/>
                              </a:lnTo>
                              <a:lnTo>
                                <a:pt x="1399382" y="1427658"/>
                              </a:lnTo>
                              <a:lnTo>
                                <a:pt x="1396603" y="1430835"/>
                              </a:lnTo>
                              <a:lnTo>
                                <a:pt x="1394222" y="1434408"/>
                              </a:lnTo>
                              <a:lnTo>
                                <a:pt x="1388666" y="1449100"/>
                              </a:lnTo>
                              <a:lnTo>
                                <a:pt x="1383110" y="1464189"/>
                              </a:lnTo>
                              <a:lnTo>
                                <a:pt x="1377156" y="1478484"/>
                              </a:lnTo>
                              <a:lnTo>
                                <a:pt x="1371203" y="1492381"/>
                              </a:lnTo>
                              <a:lnTo>
                                <a:pt x="1364456" y="1507073"/>
                              </a:lnTo>
                              <a:lnTo>
                                <a:pt x="1357313" y="1520971"/>
                              </a:lnTo>
                              <a:lnTo>
                                <a:pt x="1350169" y="1534869"/>
                              </a:lnTo>
                              <a:lnTo>
                                <a:pt x="1343025" y="1548766"/>
                              </a:lnTo>
                              <a:lnTo>
                                <a:pt x="1335088" y="1561870"/>
                              </a:lnTo>
                              <a:lnTo>
                                <a:pt x="1326753" y="1574973"/>
                              </a:lnTo>
                              <a:lnTo>
                                <a:pt x="1318022" y="1588077"/>
                              </a:lnTo>
                              <a:lnTo>
                                <a:pt x="1308894" y="1601180"/>
                              </a:lnTo>
                              <a:lnTo>
                                <a:pt x="1299766" y="1613886"/>
                              </a:lnTo>
                              <a:lnTo>
                                <a:pt x="1290241" y="1626196"/>
                              </a:lnTo>
                              <a:lnTo>
                                <a:pt x="1280716" y="1638902"/>
                              </a:lnTo>
                              <a:lnTo>
                                <a:pt x="1270794" y="1650814"/>
                              </a:lnTo>
                              <a:lnTo>
                                <a:pt x="1268810" y="1654785"/>
                              </a:lnTo>
                              <a:lnTo>
                                <a:pt x="1267619" y="1658756"/>
                              </a:lnTo>
                              <a:lnTo>
                                <a:pt x="1266825" y="1663124"/>
                              </a:lnTo>
                              <a:lnTo>
                                <a:pt x="1267222" y="1667095"/>
                              </a:lnTo>
                              <a:lnTo>
                                <a:pt x="1268016" y="1671462"/>
                              </a:lnTo>
                              <a:lnTo>
                                <a:pt x="1269603" y="1675433"/>
                              </a:lnTo>
                              <a:lnTo>
                                <a:pt x="1271588" y="1679007"/>
                              </a:lnTo>
                              <a:lnTo>
                                <a:pt x="1274763" y="1682580"/>
                              </a:lnTo>
                              <a:lnTo>
                                <a:pt x="1339056" y="1762790"/>
                              </a:lnTo>
                              <a:lnTo>
                                <a:pt x="1340644" y="1764378"/>
                              </a:lnTo>
                              <a:lnTo>
                                <a:pt x="1341835" y="1766363"/>
                              </a:lnTo>
                              <a:lnTo>
                                <a:pt x="1343025" y="1768349"/>
                              </a:lnTo>
                              <a:lnTo>
                                <a:pt x="1343819" y="1770334"/>
                              </a:lnTo>
                              <a:lnTo>
                                <a:pt x="1344216" y="1772717"/>
                              </a:lnTo>
                              <a:lnTo>
                                <a:pt x="1344613" y="1774702"/>
                              </a:lnTo>
                              <a:lnTo>
                                <a:pt x="1344613" y="1779864"/>
                              </a:lnTo>
                              <a:lnTo>
                                <a:pt x="1343819" y="1785026"/>
                              </a:lnTo>
                              <a:lnTo>
                                <a:pt x="1341835" y="1789791"/>
                              </a:lnTo>
                              <a:lnTo>
                                <a:pt x="1339056" y="1794556"/>
                              </a:lnTo>
                              <a:lnTo>
                                <a:pt x="1335485" y="1798923"/>
                              </a:lnTo>
                              <a:lnTo>
                                <a:pt x="1320006" y="1813218"/>
                              </a:lnTo>
                              <a:lnTo>
                                <a:pt x="1303735" y="1827513"/>
                              </a:lnTo>
                              <a:lnTo>
                                <a:pt x="1287463" y="1841013"/>
                              </a:lnTo>
                              <a:lnTo>
                                <a:pt x="1271191" y="1854514"/>
                              </a:lnTo>
                              <a:lnTo>
                                <a:pt x="1253728" y="1867220"/>
                              </a:lnTo>
                              <a:lnTo>
                                <a:pt x="1236663" y="1879927"/>
                              </a:lnTo>
                              <a:lnTo>
                                <a:pt x="1218406" y="1891442"/>
                              </a:lnTo>
                              <a:lnTo>
                                <a:pt x="1200547" y="1902957"/>
                              </a:lnTo>
                              <a:lnTo>
                                <a:pt x="1195388" y="1905340"/>
                              </a:lnTo>
                              <a:lnTo>
                                <a:pt x="1190228" y="1906928"/>
                              </a:lnTo>
                              <a:lnTo>
                                <a:pt x="1185069" y="1907325"/>
                              </a:lnTo>
                              <a:lnTo>
                                <a:pt x="1179910" y="1906928"/>
                              </a:lnTo>
                              <a:lnTo>
                                <a:pt x="1175544" y="1906134"/>
                              </a:lnTo>
                              <a:lnTo>
                                <a:pt x="1172766" y="1904943"/>
                              </a:lnTo>
                              <a:lnTo>
                                <a:pt x="1170781" y="1903751"/>
                              </a:lnTo>
                              <a:lnTo>
                                <a:pt x="1169194" y="1902560"/>
                              </a:lnTo>
                              <a:lnTo>
                                <a:pt x="1167606" y="1900972"/>
                              </a:lnTo>
                              <a:lnTo>
                                <a:pt x="1166019" y="1899383"/>
                              </a:lnTo>
                              <a:lnTo>
                                <a:pt x="1164828" y="1897398"/>
                              </a:lnTo>
                              <a:lnTo>
                                <a:pt x="1149350" y="1877147"/>
                              </a:lnTo>
                              <a:lnTo>
                                <a:pt x="1133872" y="1856499"/>
                              </a:lnTo>
                              <a:lnTo>
                                <a:pt x="1103313" y="1815204"/>
                              </a:lnTo>
                              <a:lnTo>
                                <a:pt x="1100931" y="1811630"/>
                              </a:lnTo>
                              <a:lnTo>
                                <a:pt x="1097756" y="1808453"/>
                              </a:lnTo>
                              <a:lnTo>
                                <a:pt x="1094581" y="1806071"/>
                              </a:lnTo>
                              <a:lnTo>
                                <a:pt x="1090613" y="1804085"/>
                              </a:lnTo>
                              <a:lnTo>
                                <a:pt x="1086644" y="1802894"/>
                              </a:lnTo>
                              <a:lnTo>
                                <a:pt x="1081881" y="1802497"/>
                              </a:lnTo>
                              <a:lnTo>
                                <a:pt x="1077516" y="1802497"/>
                              </a:lnTo>
                              <a:lnTo>
                                <a:pt x="1073150" y="1803291"/>
                              </a:lnTo>
                              <a:lnTo>
                                <a:pt x="1058863" y="1810042"/>
                              </a:lnTo>
                              <a:lnTo>
                                <a:pt x="1044972" y="1815998"/>
                              </a:lnTo>
                              <a:lnTo>
                                <a:pt x="1029891" y="1821954"/>
                              </a:lnTo>
                              <a:lnTo>
                                <a:pt x="1015603" y="1828307"/>
                              </a:lnTo>
                              <a:lnTo>
                                <a:pt x="1000919" y="1833469"/>
                              </a:lnTo>
                              <a:lnTo>
                                <a:pt x="985838" y="1838631"/>
                              </a:lnTo>
                              <a:lnTo>
                                <a:pt x="971153" y="1843396"/>
                              </a:lnTo>
                              <a:lnTo>
                                <a:pt x="956469" y="1847764"/>
                              </a:lnTo>
                              <a:lnTo>
                                <a:pt x="940991" y="1851337"/>
                              </a:lnTo>
                              <a:lnTo>
                                <a:pt x="925909" y="1854911"/>
                              </a:lnTo>
                              <a:lnTo>
                                <a:pt x="910431" y="1857691"/>
                              </a:lnTo>
                              <a:lnTo>
                                <a:pt x="894953" y="1860470"/>
                              </a:lnTo>
                              <a:lnTo>
                                <a:pt x="879475" y="1863250"/>
                              </a:lnTo>
                              <a:lnTo>
                                <a:pt x="863997" y="1865235"/>
                              </a:lnTo>
                              <a:lnTo>
                                <a:pt x="848122" y="1867220"/>
                              </a:lnTo>
                              <a:lnTo>
                                <a:pt x="832644" y="1868412"/>
                              </a:lnTo>
                              <a:lnTo>
                                <a:pt x="828675" y="1870397"/>
                              </a:lnTo>
                              <a:lnTo>
                                <a:pt x="824706" y="1872382"/>
                              </a:lnTo>
                              <a:lnTo>
                                <a:pt x="821531" y="1875162"/>
                              </a:lnTo>
                              <a:lnTo>
                                <a:pt x="818753" y="1878339"/>
                              </a:lnTo>
                              <a:lnTo>
                                <a:pt x="816372" y="1881912"/>
                              </a:lnTo>
                              <a:lnTo>
                                <a:pt x="814388" y="1885883"/>
                              </a:lnTo>
                              <a:lnTo>
                                <a:pt x="813594" y="1889854"/>
                              </a:lnTo>
                              <a:lnTo>
                                <a:pt x="813197" y="1894222"/>
                              </a:lnTo>
                              <a:lnTo>
                                <a:pt x="810816" y="1920031"/>
                              </a:lnTo>
                              <a:lnTo>
                                <a:pt x="808038" y="1945444"/>
                              </a:lnTo>
                              <a:lnTo>
                                <a:pt x="804863" y="1970857"/>
                              </a:lnTo>
                              <a:lnTo>
                                <a:pt x="801688" y="1996270"/>
                              </a:lnTo>
                              <a:lnTo>
                                <a:pt x="801688" y="1998652"/>
                              </a:lnTo>
                              <a:lnTo>
                                <a:pt x="801291" y="2001035"/>
                              </a:lnTo>
                              <a:lnTo>
                                <a:pt x="800497" y="2003020"/>
                              </a:lnTo>
                              <a:lnTo>
                                <a:pt x="799703" y="2005005"/>
                              </a:lnTo>
                              <a:lnTo>
                                <a:pt x="798513" y="2007388"/>
                              </a:lnTo>
                              <a:lnTo>
                                <a:pt x="797322" y="2009373"/>
                              </a:lnTo>
                              <a:lnTo>
                                <a:pt x="793750" y="2012550"/>
                              </a:lnTo>
                              <a:lnTo>
                                <a:pt x="789384" y="2015329"/>
                              </a:lnTo>
                              <a:lnTo>
                                <a:pt x="784622" y="2017315"/>
                              </a:lnTo>
                              <a:lnTo>
                                <a:pt x="779463" y="2018903"/>
                              </a:lnTo>
                              <a:lnTo>
                                <a:pt x="773906" y="2019300"/>
                              </a:lnTo>
                              <a:lnTo>
                                <a:pt x="752078" y="2018506"/>
                              </a:lnTo>
                              <a:lnTo>
                                <a:pt x="731044" y="2017315"/>
                              </a:lnTo>
                              <a:lnTo>
                                <a:pt x="709613" y="2015727"/>
                              </a:lnTo>
                              <a:lnTo>
                                <a:pt x="688578" y="2013344"/>
                              </a:lnTo>
                              <a:lnTo>
                                <a:pt x="667147" y="2010167"/>
                              </a:lnTo>
                              <a:lnTo>
                                <a:pt x="646509" y="2006197"/>
                              </a:lnTo>
                              <a:lnTo>
                                <a:pt x="625475" y="2002226"/>
                              </a:lnTo>
                              <a:lnTo>
                                <a:pt x="604441" y="1997858"/>
                              </a:lnTo>
                              <a:lnTo>
                                <a:pt x="599281" y="1995873"/>
                              </a:lnTo>
                              <a:lnTo>
                                <a:pt x="594519" y="1993093"/>
                              </a:lnTo>
                              <a:lnTo>
                                <a:pt x="590550" y="1989917"/>
                              </a:lnTo>
                              <a:lnTo>
                                <a:pt x="586978" y="1986343"/>
                              </a:lnTo>
                              <a:lnTo>
                                <a:pt x="584597" y="1981975"/>
                              </a:lnTo>
                              <a:lnTo>
                                <a:pt x="583803" y="1979990"/>
                              </a:lnTo>
                              <a:lnTo>
                                <a:pt x="583009" y="1977607"/>
                              </a:lnTo>
                              <a:lnTo>
                                <a:pt x="583009" y="1975622"/>
                              </a:lnTo>
                              <a:lnTo>
                                <a:pt x="582612" y="1973239"/>
                              </a:lnTo>
                              <a:lnTo>
                                <a:pt x="583009" y="1970857"/>
                              </a:lnTo>
                              <a:lnTo>
                                <a:pt x="583406" y="1968872"/>
                              </a:lnTo>
                              <a:lnTo>
                                <a:pt x="586581" y="1943062"/>
                              </a:lnTo>
                              <a:lnTo>
                                <a:pt x="590153" y="1918046"/>
                              </a:lnTo>
                              <a:lnTo>
                                <a:pt x="598091" y="1866823"/>
                              </a:lnTo>
                              <a:lnTo>
                                <a:pt x="598884" y="1862456"/>
                              </a:lnTo>
                              <a:lnTo>
                                <a:pt x="598884" y="1858088"/>
                              </a:lnTo>
                              <a:lnTo>
                                <a:pt x="598487" y="1853720"/>
                              </a:lnTo>
                              <a:lnTo>
                                <a:pt x="596900" y="1849749"/>
                              </a:lnTo>
                              <a:lnTo>
                                <a:pt x="594916" y="1846175"/>
                              </a:lnTo>
                              <a:lnTo>
                                <a:pt x="592137" y="1842602"/>
                              </a:lnTo>
                              <a:lnTo>
                                <a:pt x="588962" y="1839822"/>
                              </a:lnTo>
                              <a:lnTo>
                                <a:pt x="585391" y="1837440"/>
                              </a:lnTo>
                              <a:lnTo>
                                <a:pt x="570309" y="1831881"/>
                              </a:lnTo>
                              <a:lnTo>
                                <a:pt x="556022" y="1826322"/>
                              </a:lnTo>
                              <a:lnTo>
                                <a:pt x="541734" y="1820366"/>
                              </a:lnTo>
                              <a:lnTo>
                                <a:pt x="527050" y="1814012"/>
                              </a:lnTo>
                              <a:lnTo>
                                <a:pt x="512762" y="1807659"/>
                              </a:lnTo>
                              <a:lnTo>
                                <a:pt x="498872" y="1800909"/>
                              </a:lnTo>
                              <a:lnTo>
                                <a:pt x="484584" y="1793762"/>
                              </a:lnTo>
                              <a:lnTo>
                                <a:pt x="471091" y="1786217"/>
                              </a:lnTo>
                              <a:lnTo>
                                <a:pt x="457597" y="1778276"/>
                              </a:lnTo>
                              <a:lnTo>
                                <a:pt x="444500" y="1769540"/>
                              </a:lnTo>
                              <a:lnTo>
                                <a:pt x="431006" y="1760804"/>
                              </a:lnTo>
                              <a:lnTo>
                                <a:pt x="418306" y="1752069"/>
                              </a:lnTo>
                              <a:lnTo>
                                <a:pt x="406003" y="1742936"/>
                              </a:lnTo>
                              <a:lnTo>
                                <a:pt x="392906" y="1733803"/>
                              </a:lnTo>
                              <a:lnTo>
                                <a:pt x="381000" y="1723479"/>
                              </a:lnTo>
                              <a:lnTo>
                                <a:pt x="369094" y="1713552"/>
                              </a:lnTo>
                              <a:lnTo>
                                <a:pt x="365125" y="1711567"/>
                              </a:lnTo>
                              <a:lnTo>
                                <a:pt x="360759" y="1710376"/>
                              </a:lnTo>
                              <a:lnTo>
                                <a:pt x="356791" y="1709979"/>
                              </a:lnTo>
                              <a:lnTo>
                                <a:pt x="352425" y="1709979"/>
                              </a:lnTo>
                              <a:lnTo>
                                <a:pt x="347662" y="1710773"/>
                              </a:lnTo>
                              <a:lnTo>
                                <a:pt x="343694" y="1712361"/>
                              </a:lnTo>
                              <a:lnTo>
                                <a:pt x="340122" y="1714744"/>
                              </a:lnTo>
                              <a:lnTo>
                                <a:pt x="336947" y="1717523"/>
                              </a:lnTo>
                              <a:lnTo>
                                <a:pt x="256778" y="1782246"/>
                              </a:lnTo>
                              <a:lnTo>
                                <a:pt x="254794" y="1783835"/>
                              </a:lnTo>
                              <a:lnTo>
                                <a:pt x="252809" y="1785026"/>
                              </a:lnTo>
                              <a:lnTo>
                                <a:pt x="250825" y="1786217"/>
                              </a:lnTo>
                              <a:lnTo>
                                <a:pt x="248840" y="1787011"/>
                              </a:lnTo>
                              <a:lnTo>
                                <a:pt x="246459" y="1787805"/>
                              </a:lnTo>
                              <a:lnTo>
                                <a:pt x="244475" y="1787805"/>
                              </a:lnTo>
                              <a:lnTo>
                                <a:pt x="239712" y="1788202"/>
                              </a:lnTo>
                              <a:lnTo>
                                <a:pt x="234553" y="1787011"/>
                              </a:lnTo>
                              <a:lnTo>
                                <a:pt x="229790" y="1785423"/>
                              </a:lnTo>
                              <a:lnTo>
                                <a:pt x="225028" y="1782643"/>
                              </a:lnTo>
                              <a:lnTo>
                                <a:pt x="222647" y="1780658"/>
                              </a:lnTo>
                              <a:lnTo>
                                <a:pt x="220662" y="1779070"/>
                              </a:lnTo>
                              <a:lnTo>
                                <a:pt x="205978" y="1762790"/>
                              </a:lnTo>
                              <a:lnTo>
                                <a:pt x="192087" y="1746907"/>
                              </a:lnTo>
                              <a:lnTo>
                                <a:pt x="178197" y="1731024"/>
                              </a:lnTo>
                              <a:lnTo>
                                <a:pt x="165100" y="1713949"/>
                              </a:lnTo>
                              <a:lnTo>
                                <a:pt x="152003" y="1696875"/>
                              </a:lnTo>
                              <a:lnTo>
                                <a:pt x="139700" y="1679404"/>
                              </a:lnTo>
                              <a:lnTo>
                                <a:pt x="127794" y="1661933"/>
                              </a:lnTo>
                              <a:lnTo>
                                <a:pt x="116284" y="1644064"/>
                              </a:lnTo>
                              <a:lnTo>
                                <a:pt x="113506" y="1638902"/>
                              </a:lnTo>
                              <a:lnTo>
                                <a:pt x="112315" y="1633343"/>
                              </a:lnTo>
                              <a:lnTo>
                                <a:pt x="111522" y="1628181"/>
                              </a:lnTo>
                              <a:lnTo>
                                <a:pt x="111919" y="1623019"/>
                              </a:lnTo>
                              <a:lnTo>
                                <a:pt x="113109" y="1618651"/>
                              </a:lnTo>
                              <a:lnTo>
                                <a:pt x="113903" y="1616269"/>
                              </a:lnTo>
                              <a:lnTo>
                                <a:pt x="115094" y="1614284"/>
                              </a:lnTo>
                              <a:lnTo>
                                <a:pt x="116284" y="1612695"/>
                              </a:lnTo>
                              <a:lnTo>
                                <a:pt x="117872" y="1610710"/>
                              </a:lnTo>
                              <a:lnTo>
                                <a:pt x="119856" y="1609519"/>
                              </a:lnTo>
                              <a:lnTo>
                                <a:pt x="121840" y="1608327"/>
                              </a:lnTo>
                              <a:lnTo>
                                <a:pt x="162322" y="1576958"/>
                              </a:lnTo>
                              <a:lnTo>
                                <a:pt x="183356" y="1561870"/>
                              </a:lnTo>
                              <a:lnTo>
                                <a:pt x="203994" y="1546781"/>
                              </a:lnTo>
                              <a:lnTo>
                                <a:pt x="207565" y="1544001"/>
                              </a:lnTo>
                              <a:lnTo>
                                <a:pt x="211137" y="1540825"/>
                              </a:lnTo>
                              <a:lnTo>
                                <a:pt x="213519" y="1537648"/>
                              </a:lnTo>
                              <a:lnTo>
                                <a:pt x="215503" y="1533677"/>
                              </a:lnTo>
                              <a:lnTo>
                                <a:pt x="216694" y="1529707"/>
                              </a:lnTo>
                              <a:lnTo>
                                <a:pt x="217090" y="1525339"/>
                              </a:lnTo>
                              <a:lnTo>
                                <a:pt x="217090" y="1520971"/>
                              </a:lnTo>
                              <a:lnTo>
                                <a:pt x="216297" y="1516603"/>
                              </a:lnTo>
                              <a:lnTo>
                                <a:pt x="209153" y="1502705"/>
                              </a:lnTo>
                              <a:lnTo>
                                <a:pt x="202803" y="1488014"/>
                              </a:lnTo>
                              <a:lnTo>
                                <a:pt x="196850" y="1473719"/>
                              </a:lnTo>
                              <a:lnTo>
                                <a:pt x="191294" y="1459027"/>
                              </a:lnTo>
                              <a:lnTo>
                                <a:pt x="186134" y="1444335"/>
                              </a:lnTo>
                              <a:lnTo>
                                <a:pt x="180975" y="1429644"/>
                              </a:lnTo>
                              <a:lnTo>
                                <a:pt x="176212" y="1414952"/>
                              </a:lnTo>
                              <a:lnTo>
                                <a:pt x="171847" y="1399466"/>
                              </a:lnTo>
                              <a:lnTo>
                                <a:pt x="167878" y="1384377"/>
                              </a:lnTo>
                              <a:lnTo>
                                <a:pt x="164703" y="1369288"/>
                              </a:lnTo>
                              <a:lnTo>
                                <a:pt x="161131" y="1353802"/>
                              </a:lnTo>
                              <a:lnTo>
                                <a:pt x="158353" y="1338713"/>
                              </a:lnTo>
                              <a:lnTo>
                                <a:pt x="155972" y="1323227"/>
                              </a:lnTo>
                              <a:lnTo>
                                <a:pt x="153987" y="1307344"/>
                              </a:lnTo>
                              <a:lnTo>
                                <a:pt x="152003" y="1291859"/>
                              </a:lnTo>
                              <a:lnTo>
                                <a:pt x="150812" y="1276373"/>
                              </a:lnTo>
                              <a:lnTo>
                                <a:pt x="149225" y="1272402"/>
                              </a:lnTo>
                              <a:lnTo>
                                <a:pt x="146844" y="1268034"/>
                              </a:lnTo>
                              <a:lnTo>
                                <a:pt x="144462" y="1264857"/>
                              </a:lnTo>
                              <a:lnTo>
                                <a:pt x="141287" y="1262078"/>
                              </a:lnTo>
                              <a:lnTo>
                                <a:pt x="137715" y="1259695"/>
                              </a:lnTo>
                              <a:lnTo>
                                <a:pt x="133747" y="1257710"/>
                              </a:lnTo>
                              <a:lnTo>
                                <a:pt x="129778" y="1256916"/>
                              </a:lnTo>
                              <a:lnTo>
                                <a:pt x="125015" y="1256519"/>
                              </a:lnTo>
                              <a:lnTo>
                                <a:pt x="99219" y="1254136"/>
                              </a:lnTo>
                              <a:lnTo>
                                <a:pt x="74215" y="1251357"/>
                              </a:lnTo>
                              <a:lnTo>
                                <a:pt x="22622" y="1245401"/>
                              </a:lnTo>
                              <a:lnTo>
                                <a:pt x="20240" y="1245401"/>
                              </a:lnTo>
                              <a:lnTo>
                                <a:pt x="18256" y="1245004"/>
                              </a:lnTo>
                              <a:lnTo>
                                <a:pt x="15875" y="1244209"/>
                              </a:lnTo>
                              <a:lnTo>
                                <a:pt x="13890" y="1243415"/>
                              </a:lnTo>
                              <a:lnTo>
                                <a:pt x="11906" y="1242224"/>
                              </a:lnTo>
                              <a:lnTo>
                                <a:pt x="9922" y="1241033"/>
                              </a:lnTo>
                              <a:lnTo>
                                <a:pt x="6747" y="1237459"/>
                              </a:lnTo>
                              <a:lnTo>
                                <a:pt x="3969" y="1233488"/>
                              </a:lnTo>
                              <a:lnTo>
                                <a:pt x="1984" y="1228724"/>
                              </a:lnTo>
                              <a:lnTo>
                                <a:pt x="397" y="1222767"/>
                              </a:lnTo>
                              <a:lnTo>
                                <a:pt x="0" y="1219988"/>
                              </a:lnTo>
                              <a:lnTo>
                                <a:pt x="0" y="1217208"/>
                              </a:lnTo>
                              <a:lnTo>
                                <a:pt x="794" y="1196163"/>
                              </a:lnTo>
                              <a:lnTo>
                                <a:pt x="1984" y="1174721"/>
                              </a:lnTo>
                              <a:lnTo>
                                <a:pt x="3572" y="1153676"/>
                              </a:lnTo>
                              <a:lnTo>
                                <a:pt x="6350" y="1132631"/>
                              </a:lnTo>
                              <a:lnTo>
                                <a:pt x="9128" y="1111189"/>
                              </a:lnTo>
                              <a:lnTo>
                                <a:pt x="12700" y="1090541"/>
                              </a:lnTo>
                              <a:lnTo>
                                <a:pt x="16669" y="1069099"/>
                              </a:lnTo>
                              <a:lnTo>
                                <a:pt x="21034" y="1048451"/>
                              </a:lnTo>
                              <a:lnTo>
                                <a:pt x="23019" y="1043289"/>
                              </a:lnTo>
                              <a:lnTo>
                                <a:pt x="25797" y="1038127"/>
                              </a:lnTo>
                              <a:lnTo>
                                <a:pt x="29369" y="1034157"/>
                              </a:lnTo>
                              <a:lnTo>
                                <a:pt x="32940" y="1030583"/>
                              </a:lnTo>
                              <a:lnTo>
                                <a:pt x="37306" y="1028201"/>
                              </a:lnTo>
                              <a:lnTo>
                                <a:pt x="39290" y="1027406"/>
                              </a:lnTo>
                              <a:lnTo>
                                <a:pt x="41672" y="1026612"/>
                              </a:lnTo>
                              <a:lnTo>
                                <a:pt x="44053" y="1026612"/>
                              </a:lnTo>
                              <a:lnTo>
                                <a:pt x="46037" y="1026215"/>
                              </a:lnTo>
                              <a:lnTo>
                                <a:pt x="48419" y="1026612"/>
                              </a:lnTo>
                              <a:lnTo>
                                <a:pt x="50800" y="1027009"/>
                              </a:lnTo>
                              <a:lnTo>
                                <a:pt x="101600" y="1033760"/>
                              </a:lnTo>
                              <a:lnTo>
                                <a:pt x="127000" y="1037730"/>
                              </a:lnTo>
                              <a:lnTo>
                                <a:pt x="152400" y="1042098"/>
                              </a:lnTo>
                              <a:lnTo>
                                <a:pt x="156765" y="1042892"/>
                              </a:lnTo>
                              <a:lnTo>
                                <a:pt x="161131" y="1042892"/>
                              </a:lnTo>
                              <a:lnTo>
                                <a:pt x="165497" y="1042495"/>
                              </a:lnTo>
                              <a:lnTo>
                                <a:pt x="169862" y="1040907"/>
                              </a:lnTo>
                              <a:lnTo>
                                <a:pt x="173434" y="1038525"/>
                              </a:lnTo>
                              <a:lnTo>
                                <a:pt x="177006" y="1035745"/>
                              </a:lnTo>
                              <a:lnTo>
                                <a:pt x="179784" y="1032568"/>
                              </a:lnTo>
                              <a:lnTo>
                                <a:pt x="182165" y="1028995"/>
                              </a:lnTo>
                              <a:lnTo>
                                <a:pt x="187325" y="1014303"/>
                              </a:lnTo>
                              <a:lnTo>
                                <a:pt x="192881" y="1000008"/>
                              </a:lnTo>
                              <a:lnTo>
                                <a:pt x="198834" y="985316"/>
                              </a:lnTo>
                              <a:lnTo>
                                <a:pt x="205184" y="971022"/>
                              </a:lnTo>
                              <a:lnTo>
                                <a:pt x="211931" y="957124"/>
                              </a:lnTo>
                              <a:lnTo>
                                <a:pt x="218678" y="942432"/>
                              </a:lnTo>
                              <a:lnTo>
                                <a:pt x="225822" y="928932"/>
                              </a:lnTo>
                              <a:lnTo>
                                <a:pt x="233362" y="915034"/>
                              </a:lnTo>
                              <a:lnTo>
                                <a:pt x="241300" y="901931"/>
                              </a:lnTo>
                              <a:lnTo>
                                <a:pt x="249634" y="888430"/>
                              </a:lnTo>
                              <a:lnTo>
                                <a:pt x="258762" y="875327"/>
                              </a:lnTo>
                              <a:lnTo>
                                <a:pt x="267494" y="862620"/>
                              </a:lnTo>
                              <a:lnTo>
                                <a:pt x="276622" y="849517"/>
                              </a:lnTo>
                              <a:lnTo>
                                <a:pt x="286147" y="837207"/>
                              </a:lnTo>
                              <a:lnTo>
                                <a:pt x="295672" y="825295"/>
                              </a:lnTo>
                              <a:lnTo>
                                <a:pt x="305990" y="812986"/>
                              </a:lnTo>
                              <a:lnTo>
                                <a:pt x="307975" y="809015"/>
                              </a:lnTo>
                              <a:lnTo>
                                <a:pt x="309165" y="804647"/>
                              </a:lnTo>
                              <a:lnTo>
                                <a:pt x="309562" y="800279"/>
                              </a:lnTo>
                              <a:lnTo>
                                <a:pt x="309562" y="796309"/>
                              </a:lnTo>
                              <a:lnTo>
                                <a:pt x="308769" y="791941"/>
                              </a:lnTo>
                              <a:lnTo>
                                <a:pt x="307181" y="787970"/>
                              </a:lnTo>
                              <a:lnTo>
                                <a:pt x="304800" y="784396"/>
                              </a:lnTo>
                              <a:lnTo>
                                <a:pt x="301625" y="780823"/>
                              </a:lnTo>
                              <a:lnTo>
                                <a:pt x="237331" y="700614"/>
                              </a:lnTo>
                              <a:lnTo>
                                <a:pt x="235744" y="699025"/>
                              </a:lnTo>
                              <a:lnTo>
                                <a:pt x="234553" y="697437"/>
                              </a:lnTo>
                              <a:lnTo>
                                <a:pt x="233362" y="695452"/>
                              </a:lnTo>
                              <a:lnTo>
                                <a:pt x="232569" y="693069"/>
                              </a:lnTo>
                              <a:lnTo>
                                <a:pt x="231775" y="691084"/>
                              </a:lnTo>
                              <a:lnTo>
                                <a:pt x="231775" y="688701"/>
                              </a:lnTo>
                              <a:lnTo>
                                <a:pt x="231775" y="683936"/>
                              </a:lnTo>
                              <a:lnTo>
                                <a:pt x="232569" y="678774"/>
                              </a:lnTo>
                              <a:lnTo>
                                <a:pt x="234156" y="674010"/>
                              </a:lnTo>
                              <a:lnTo>
                                <a:pt x="236934" y="668848"/>
                              </a:lnTo>
                              <a:lnTo>
                                <a:pt x="240506" y="664480"/>
                              </a:lnTo>
                              <a:lnTo>
                                <a:pt x="256778" y="650185"/>
                              </a:lnTo>
                              <a:lnTo>
                                <a:pt x="272653" y="636287"/>
                              </a:lnTo>
                              <a:lnTo>
                                <a:pt x="288925" y="622390"/>
                              </a:lnTo>
                              <a:lnTo>
                                <a:pt x="305594" y="609286"/>
                              </a:lnTo>
                              <a:lnTo>
                                <a:pt x="322659" y="596183"/>
                              </a:lnTo>
                              <a:lnTo>
                                <a:pt x="339725" y="583874"/>
                              </a:lnTo>
                              <a:lnTo>
                                <a:pt x="357584" y="571961"/>
                              </a:lnTo>
                              <a:lnTo>
                                <a:pt x="375841" y="560446"/>
                              </a:lnTo>
                              <a:lnTo>
                                <a:pt x="381000" y="558064"/>
                              </a:lnTo>
                              <a:lnTo>
                                <a:pt x="386159" y="556475"/>
                              </a:lnTo>
                              <a:lnTo>
                                <a:pt x="391319" y="556078"/>
                              </a:lnTo>
                              <a:lnTo>
                                <a:pt x="396478" y="556475"/>
                              </a:lnTo>
                              <a:lnTo>
                                <a:pt x="401241" y="557667"/>
                              </a:lnTo>
                              <a:lnTo>
                                <a:pt x="403225" y="558461"/>
                              </a:lnTo>
                              <a:lnTo>
                                <a:pt x="405606" y="559652"/>
                              </a:lnTo>
                              <a:lnTo>
                                <a:pt x="407194" y="560843"/>
                              </a:lnTo>
                              <a:lnTo>
                                <a:pt x="408781" y="562431"/>
                              </a:lnTo>
                              <a:lnTo>
                                <a:pt x="410369" y="564020"/>
                              </a:lnTo>
                              <a:lnTo>
                                <a:pt x="411559" y="566005"/>
                              </a:lnTo>
                              <a:lnTo>
                                <a:pt x="427037" y="586653"/>
                              </a:lnTo>
                              <a:lnTo>
                                <a:pt x="442912" y="606904"/>
                              </a:lnTo>
                              <a:lnTo>
                                <a:pt x="457994" y="627552"/>
                              </a:lnTo>
                              <a:lnTo>
                                <a:pt x="472678" y="648200"/>
                              </a:lnTo>
                              <a:lnTo>
                                <a:pt x="475456" y="652170"/>
                              </a:lnTo>
                              <a:lnTo>
                                <a:pt x="478234" y="654950"/>
                              </a:lnTo>
                              <a:lnTo>
                                <a:pt x="481806" y="657729"/>
                              </a:lnTo>
                              <a:lnTo>
                                <a:pt x="486172" y="659318"/>
                              </a:lnTo>
                              <a:lnTo>
                                <a:pt x="490141" y="660509"/>
                              </a:lnTo>
                              <a:lnTo>
                                <a:pt x="494506" y="661303"/>
                              </a:lnTo>
                              <a:lnTo>
                                <a:pt x="498872" y="660906"/>
                              </a:lnTo>
                              <a:lnTo>
                                <a:pt x="503237" y="660112"/>
                              </a:lnTo>
                              <a:lnTo>
                                <a:pt x="517128" y="653759"/>
                              </a:lnTo>
                              <a:lnTo>
                                <a:pt x="531416" y="647406"/>
                              </a:lnTo>
                              <a:lnTo>
                                <a:pt x="546100" y="641449"/>
                              </a:lnTo>
                              <a:lnTo>
                                <a:pt x="560387" y="635890"/>
                              </a:lnTo>
                              <a:lnTo>
                                <a:pt x="575072" y="630331"/>
                              </a:lnTo>
                              <a:lnTo>
                                <a:pt x="590153" y="625566"/>
                              </a:lnTo>
                              <a:lnTo>
                                <a:pt x="604837" y="620404"/>
                              </a:lnTo>
                              <a:lnTo>
                                <a:pt x="619919" y="615640"/>
                              </a:lnTo>
                              <a:lnTo>
                                <a:pt x="635397" y="612066"/>
                              </a:lnTo>
                              <a:lnTo>
                                <a:pt x="650478" y="608492"/>
                              </a:lnTo>
                              <a:lnTo>
                                <a:pt x="665956" y="605713"/>
                              </a:lnTo>
                              <a:lnTo>
                                <a:pt x="681434" y="602933"/>
                              </a:lnTo>
                              <a:lnTo>
                                <a:pt x="696913" y="600154"/>
                              </a:lnTo>
                              <a:lnTo>
                                <a:pt x="711994" y="598168"/>
                              </a:lnTo>
                              <a:lnTo>
                                <a:pt x="727869" y="596580"/>
                              </a:lnTo>
                              <a:lnTo>
                                <a:pt x="743347" y="594992"/>
                              </a:lnTo>
                              <a:lnTo>
                                <a:pt x="747713" y="593403"/>
                              </a:lnTo>
                              <a:lnTo>
                                <a:pt x="751284" y="591418"/>
                              </a:lnTo>
                              <a:lnTo>
                                <a:pt x="754856" y="588638"/>
                              </a:lnTo>
                              <a:lnTo>
                                <a:pt x="757634" y="585462"/>
                              </a:lnTo>
                              <a:lnTo>
                                <a:pt x="760016" y="582285"/>
                              </a:lnTo>
                              <a:lnTo>
                                <a:pt x="762397" y="577917"/>
                              </a:lnTo>
                              <a:lnTo>
                                <a:pt x="763191" y="573550"/>
                              </a:lnTo>
                              <a:lnTo>
                                <a:pt x="763588" y="569182"/>
                              </a:lnTo>
                              <a:lnTo>
                                <a:pt x="765969" y="543769"/>
                              </a:lnTo>
                              <a:lnTo>
                                <a:pt x="768747" y="517959"/>
                              </a:lnTo>
                              <a:lnTo>
                                <a:pt x="771525" y="492943"/>
                              </a:lnTo>
                              <a:lnTo>
                                <a:pt x="774700" y="467133"/>
                              </a:lnTo>
                              <a:lnTo>
                                <a:pt x="774700" y="464751"/>
                              </a:lnTo>
                              <a:lnTo>
                                <a:pt x="775097" y="462766"/>
                              </a:lnTo>
                              <a:lnTo>
                                <a:pt x="775891" y="460383"/>
                              </a:lnTo>
                              <a:lnTo>
                                <a:pt x="776684" y="458398"/>
                              </a:lnTo>
                              <a:lnTo>
                                <a:pt x="777875" y="456412"/>
                              </a:lnTo>
                              <a:lnTo>
                                <a:pt x="779066" y="454824"/>
                              </a:lnTo>
                              <a:lnTo>
                                <a:pt x="782638" y="451250"/>
                              </a:lnTo>
                              <a:lnTo>
                                <a:pt x="786606" y="448471"/>
                              </a:lnTo>
                              <a:lnTo>
                                <a:pt x="791369" y="446486"/>
                              </a:lnTo>
                              <a:lnTo>
                                <a:pt x="796925" y="444897"/>
                              </a:lnTo>
                              <a:lnTo>
                                <a:pt x="802481" y="444500"/>
                              </a:lnTo>
                              <a:close/>
                              <a:moveTo>
                                <a:pt x="1780579" y="266729"/>
                              </a:moveTo>
                              <a:lnTo>
                                <a:pt x="1770667" y="267126"/>
                              </a:lnTo>
                              <a:lnTo>
                                <a:pt x="1761944" y="267921"/>
                              </a:lnTo>
                              <a:lnTo>
                                <a:pt x="1752824" y="269113"/>
                              </a:lnTo>
                              <a:lnTo>
                                <a:pt x="1744101" y="270304"/>
                              </a:lnTo>
                              <a:lnTo>
                                <a:pt x="1735378" y="272688"/>
                              </a:lnTo>
                              <a:lnTo>
                                <a:pt x="1727052" y="275071"/>
                              </a:lnTo>
                              <a:lnTo>
                                <a:pt x="1718329" y="277852"/>
                              </a:lnTo>
                              <a:lnTo>
                                <a:pt x="1710399" y="281030"/>
                              </a:lnTo>
                              <a:lnTo>
                                <a:pt x="1702469" y="284605"/>
                              </a:lnTo>
                              <a:lnTo>
                                <a:pt x="1694539" y="288578"/>
                              </a:lnTo>
                              <a:lnTo>
                                <a:pt x="1687005" y="292550"/>
                              </a:lnTo>
                              <a:lnTo>
                                <a:pt x="1679472" y="297317"/>
                              </a:lnTo>
                              <a:lnTo>
                                <a:pt x="1672731" y="302482"/>
                              </a:lnTo>
                              <a:lnTo>
                                <a:pt x="1665991" y="308043"/>
                              </a:lnTo>
                              <a:lnTo>
                                <a:pt x="1659250" y="313605"/>
                              </a:lnTo>
                              <a:lnTo>
                                <a:pt x="1653303" y="319563"/>
                              </a:lnTo>
                              <a:lnTo>
                                <a:pt x="1647355" y="325919"/>
                              </a:lnTo>
                              <a:lnTo>
                                <a:pt x="1641804" y="332275"/>
                              </a:lnTo>
                              <a:lnTo>
                                <a:pt x="1636253" y="339029"/>
                              </a:lnTo>
                              <a:lnTo>
                                <a:pt x="1631098" y="346179"/>
                              </a:lnTo>
                              <a:lnTo>
                                <a:pt x="1626340" y="353727"/>
                              </a:lnTo>
                              <a:lnTo>
                                <a:pt x="1621979" y="361275"/>
                              </a:lnTo>
                              <a:lnTo>
                                <a:pt x="1618014" y="368822"/>
                              </a:lnTo>
                              <a:lnTo>
                                <a:pt x="1614445" y="376767"/>
                              </a:lnTo>
                              <a:lnTo>
                                <a:pt x="1611273" y="384712"/>
                              </a:lnTo>
                              <a:lnTo>
                                <a:pt x="1608498" y="393055"/>
                              </a:lnTo>
                              <a:lnTo>
                                <a:pt x="1606119" y="401794"/>
                              </a:lnTo>
                              <a:lnTo>
                                <a:pt x="1604136" y="410534"/>
                              </a:lnTo>
                              <a:lnTo>
                                <a:pt x="1602550" y="419273"/>
                              </a:lnTo>
                              <a:lnTo>
                                <a:pt x="1601361" y="428410"/>
                              </a:lnTo>
                              <a:lnTo>
                                <a:pt x="1600568" y="437547"/>
                              </a:lnTo>
                              <a:lnTo>
                                <a:pt x="1600171" y="447081"/>
                              </a:lnTo>
                              <a:lnTo>
                                <a:pt x="1600568" y="456218"/>
                              </a:lnTo>
                              <a:lnTo>
                                <a:pt x="1601361" y="465354"/>
                              </a:lnTo>
                              <a:lnTo>
                                <a:pt x="1602550" y="474094"/>
                              </a:lnTo>
                              <a:lnTo>
                                <a:pt x="1604136" y="482833"/>
                              </a:lnTo>
                              <a:lnTo>
                                <a:pt x="1606119" y="491970"/>
                              </a:lnTo>
                              <a:lnTo>
                                <a:pt x="1608498" y="500312"/>
                              </a:lnTo>
                              <a:lnTo>
                                <a:pt x="1611273" y="508655"/>
                              </a:lnTo>
                              <a:lnTo>
                                <a:pt x="1614445" y="516997"/>
                              </a:lnTo>
                              <a:lnTo>
                                <a:pt x="1618014" y="524545"/>
                              </a:lnTo>
                              <a:lnTo>
                                <a:pt x="1621979" y="532490"/>
                              </a:lnTo>
                              <a:lnTo>
                                <a:pt x="1626340" y="540435"/>
                              </a:lnTo>
                              <a:lnTo>
                                <a:pt x="1631098" y="547585"/>
                              </a:lnTo>
                              <a:lnTo>
                                <a:pt x="1636253" y="554338"/>
                              </a:lnTo>
                              <a:lnTo>
                                <a:pt x="1641804" y="561092"/>
                              </a:lnTo>
                              <a:lnTo>
                                <a:pt x="1647355" y="567845"/>
                              </a:lnTo>
                              <a:lnTo>
                                <a:pt x="1653303" y="573804"/>
                              </a:lnTo>
                              <a:lnTo>
                                <a:pt x="1659250" y="580160"/>
                              </a:lnTo>
                              <a:lnTo>
                                <a:pt x="1665991" y="585721"/>
                              </a:lnTo>
                              <a:lnTo>
                                <a:pt x="1672731" y="591283"/>
                              </a:lnTo>
                              <a:lnTo>
                                <a:pt x="1679472" y="596050"/>
                              </a:lnTo>
                              <a:lnTo>
                                <a:pt x="1687005" y="600817"/>
                              </a:lnTo>
                              <a:lnTo>
                                <a:pt x="1694539" y="605186"/>
                              </a:lnTo>
                              <a:lnTo>
                                <a:pt x="1702469" y="609159"/>
                              </a:lnTo>
                              <a:lnTo>
                                <a:pt x="1710399" y="612734"/>
                              </a:lnTo>
                              <a:lnTo>
                                <a:pt x="1718329" y="615912"/>
                              </a:lnTo>
                              <a:lnTo>
                                <a:pt x="1727052" y="618693"/>
                              </a:lnTo>
                              <a:lnTo>
                                <a:pt x="1735378" y="621076"/>
                              </a:lnTo>
                              <a:lnTo>
                                <a:pt x="1744101" y="623063"/>
                              </a:lnTo>
                              <a:lnTo>
                                <a:pt x="1752824" y="624652"/>
                              </a:lnTo>
                              <a:lnTo>
                                <a:pt x="1761944" y="626241"/>
                              </a:lnTo>
                              <a:lnTo>
                                <a:pt x="1770667" y="626638"/>
                              </a:lnTo>
                              <a:lnTo>
                                <a:pt x="1780579" y="627035"/>
                              </a:lnTo>
                              <a:lnTo>
                                <a:pt x="1789699" y="626638"/>
                              </a:lnTo>
                              <a:lnTo>
                                <a:pt x="1798819" y="626241"/>
                              </a:lnTo>
                              <a:lnTo>
                                <a:pt x="1807542" y="624652"/>
                              </a:lnTo>
                              <a:lnTo>
                                <a:pt x="1816265" y="623063"/>
                              </a:lnTo>
                              <a:lnTo>
                                <a:pt x="1825384" y="621076"/>
                              </a:lnTo>
                              <a:lnTo>
                                <a:pt x="1833711" y="618693"/>
                              </a:lnTo>
                              <a:lnTo>
                                <a:pt x="1842037" y="615912"/>
                              </a:lnTo>
                              <a:lnTo>
                                <a:pt x="1850364" y="612734"/>
                              </a:lnTo>
                              <a:lnTo>
                                <a:pt x="1858294" y="609159"/>
                              </a:lnTo>
                              <a:lnTo>
                                <a:pt x="1866224" y="605186"/>
                              </a:lnTo>
                              <a:lnTo>
                                <a:pt x="1873757" y="600817"/>
                              </a:lnTo>
                              <a:lnTo>
                                <a:pt x="1880894" y="596050"/>
                              </a:lnTo>
                              <a:lnTo>
                                <a:pt x="1888031" y="591283"/>
                              </a:lnTo>
                              <a:lnTo>
                                <a:pt x="1894772" y="585721"/>
                              </a:lnTo>
                              <a:lnTo>
                                <a:pt x="1901116" y="580160"/>
                              </a:lnTo>
                              <a:lnTo>
                                <a:pt x="1907460" y="573804"/>
                              </a:lnTo>
                              <a:lnTo>
                                <a:pt x="1913804" y="567845"/>
                              </a:lnTo>
                              <a:lnTo>
                                <a:pt x="1919355" y="561092"/>
                              </a:lnTo>
                              <a:lnTo>
                                <a:pt x="1924509" y="554338"/>
                              </a:lnTo>
                              <a:lnTo>
                                <a:pt x="1929664" y="547585"/>
                              </a:lnTo>
                              <a:lnTo>
                                <a:pt x="1934026" y="540435"/>
                              </a:lnTo>
                              <a:lnTo>
                                <a:pt x="1938387" y="532490"/>
                              </a:lnTo>
                              <a:lnTo>
                                <a:pt x="1942352" y="524545"/>
                              </a:lnTo>
                              <a:lnTo>
                                <a:pt x="1945921" y="516997"/>
                              </a:lnTo>
                              <a:lnTo>
                                <a:pt x="1949093" y="508655"/>
                              </a:lnTo>
                              <a:lnTo>
                                <a:pt x="1951868" y="500312"/>
                              </a:lnTo>
                              <a:lnTo>
                                <a:pt x="1954247" y="491970"/>
                              </a:lnTo>
                              <a:lnTo>
                                <a:pt x="1957023" y="482833"/>
                              </a:lnTo>
                              <a:lnTo>
                                <a:pt x="1958212" y="474094"/>
                              </a:lnTo>
                              <a:lnTo>
                                <a:pt x="1959402" y="465354"/>
                              </a:lnTo>
                              <a:lnTo>
                                <a:pt x="1960195" y="456218"/>
                              </a:lnTo>
                              <a:lnTo>
                                <a:pt x="1960591" y="447081"/>
                              </a:lnTo>
                              <a:lnTo>
                                <a:pt x="1960195" y="437547"/>
                              </a:lnTo>
                              <a:lnTo>
                                <a:pt x="1959402" y="428410"/>
                              </a:lnTo>
                              <a:lnTo>
                                <a:pt x="1958212" y="419273"/>
                              </a:lnTo>
                              <a:lnTo>
                                <a:pt x="1957023" y="410534"/>
                              </a:lnTo>
                              <a:lnTo>
                                <a:pt x="1954247" y="401794"/>
                              </a:lnTo>
                              <a:lnTo>
                                <a:pt x="1951868" y="393055"/>
                              </a:lnTo>
                              <a:lnTo>
                                <a:pt x="1949093" y="384712"/>
                              </a:lnTo>
                              <a:lnTo>
                                <a:pt x="1945921" y="376767"/>
                              </a:lnTo>
                              <a:lnTo>
                                <a:pt x="1942352" y="368822"/>
                              </a:lnTo>
                              <a:lnTo>
                                <a:pt x="1938387" y="361275"/>
                              </a:lnTo>
                              <a:lnTo>
                                <a:pt x="1934026" y="353727"/>
                              </a:lnTo>
                              <a:lnTo>
                                <a:pt x="1929664" y="346179"/>
                              </a:lnTo>
                              <a:lnTo>
                                <a:pt x="1924509" y="339029"/>
                              </a:lnTo>
                              <a:lnTo>
                                <a:pt x="1919355" y="332275"/>
                              </a:lnTo>
                              <a:lnTo>
                                <a:pt x="1913804" y="325919"/>
                              </a:lnTo>
                              <a:lnTo>
                                <a:pt x="1907460" y="319563"/>
                              </a:lnTo>
                              <a:lnTo>
                                <a:pt x="1901116" y="313605"/>
                              </a:lnTo>
                              <a:lnTo>
                                <a:pt x="1894772" y="308043"/>
                              </a:lnTo>
                              <a:lnTo>
                                <a:pt x="1888031" y="302482"/>
                              </a:lnTo>
                              <a:lnTo>
                                <a:pt x="1880894" y="297317"/>
                              </a:lnTo>
                              <a:lnTo>
                                <a:pt x="1873757" y="292550"/>
                              </a:lnTo>
                              <a:lnTo>
                                <a:pt x="1866224" y="288578"/>
                              </a:lnTo>
                              <a:lnTo>
                                <a:pt x="1858294" y="284605"/>
                              </a:lnTo>
                              <a:lnTo>
                                <a:pt x="1850364" y="281030"/>
                              </a:lnTo>
                              <a:lnTo>
                                <a:pt x="1842037" y="277852"/>
                              </a:lnTo>
                              <a:lnTo>
                                <a:pt x="1833711" y="275071"/>
                              </a:lnTo>
                              <a:lnTo>
                                <a:pt x="1825384" y="272688"/>
                              </a:lnTo>
                              <a:lnTo>
                                <a:pt x="1816265" y="270304"/>
                              </a:lnTo>
                              <a:lnTo>
                                <a:pt x="1807542" y="269113"/>
                              </a:lnTo>
                              <a:lnTo>
                                <a:pt x="1798819" y="267921"/>
                              </a:lnTo>
                              <a:lnTo>
                                <a:pt x="1789699" y="267126"/>
                              </a:lnTo>
                              <a:lnTo>
                                <a:pt x="1780579" y="266729"/>
                              </a:lnTo>
                              <a:close/>
                              <a:moveTo>
                                <a:pt x="1769477" y="236538"/>
                              </a:moveTo>
                              <a:lnTo>
                                <a:pt x="1780579" y="236538"/>
                              </a:lnTo>
                              <a:lnTo>
                                <a:pt x="1791285" y="236538"/>
                              </a:lnTo>
                              <a:lnTo>
                                <a:pt x="1801594" y="237333"/>
                              </a:lnTo>
                              <a:lnTo>
                                <a:pt x="1812300" y="238922"/>
                              </a:lnTo>
                              <a:lnTo>
                                <a:pt x="1823005" y="240511"/>
                              </a:lnTo>
                              <a:lnTo>
                                <a:pt x="1832918" y="242894"/>
                              </a:lnTo>
                              <a:lnTo>
                                <a:pt x="1842830" y="245675"/>
                              </a:lnTo>
                              <a:lnTo>
                                <a:pt x="1852346" y="248853"/>
                              </a:lnTo>
                              <a:lnTo>
                                <a:pt x="1861862" y="252825"/>
                              </a:lnTo>
                              <a:lnTo>
                                <a:pt x="1871775" y="256798"/>
                              </a:lnTo>
                              <a:lnTo>
                                <a:pt x="1880498" y="261962"/>
                              </a:lnTo>
                              <a:lnTo>
                                <a:pt x="1889221" y="267126"/>
                              </a:lnTo>
                              <a:lnTo>
                                <a:pt x="1897944" y="272291"/>
                              </a:lnTo>
                              <a:lnTo>
                                <a:pt x="1905874" y="278249"/>
                              </a:lnTo>
                              <a:lnTo>
                                <a:pt x="1914200" y="284208"/>
                              </a:lnTo>
                              <a:lnTo>
                                <a:pt x="1921734" y="290961"/>
                              </a:lnTo>
                              <a:lnTo>
                                <a:pt x="1929268" y="297715"/>
                              </a:lnTo>
                              <a:lnTo>
                                <a:pt x="1936008" y="305660"/>
                              </a:lnTo>
                              <a:lnTo>
                                <a:pt x="1942352" y="313207"/>
                              </a:lnTo>
                              <a:lnTo>
                                <a:pt x="1948696" y="320755"/>
                              </a:lnTo>
                              <a:lnTo>
                                <a:pt x="1954644" y="329097"/>
                              </a:lnTo>
                              <a:lnTo>
                                <a:pt x="1960195" y="337440"/>
                              </a:lnTo>
                              <a:lnTo>
                                <a:pt x="1965349" y="346179"/>
                              </a:lnTo>
                              <a:lnTo>
                                <a:pt x="1970107" y="355713"/>
                              </a:lnTo>
                              <a:lnTo>
                                <a:pt x="1974072" y="364850"/>
                              </a:lnTo>
                              <a:lnTo>
                                <a:pt x="1978037" y="374384"/>
                              </a:lnTo>
                              <a:lnTo>
                                <a:pt x="1981209" y="384315"/>
                              </a:lnTo>
                              <a:lnTo>
                                <a:pt x="1983985" y="393849"/>
                              </a:lnTo>
                              <a:lnTo>
                                <a:pt x="1986364" y="404575"/>
                              </a:lnTo>
                              <a:lnTo>
                                <a:pt x="1988346" y="414903"/>
                              </a:lnTo>
                              <a:lnTo>
                                <a:pt x="1989536" y="425232"/>
                              </a:lnTo>
                              <a:lnTo>
                                <a:pt x="1990329" y="435958"/>
                              </a:lnTo>
                              <a:lnTo>
                                <a:pt x="1990725" y="447081"/>
                              </a:lnTo>
                              <a:lnTo>
                                <a:pt x="1990329" y="457807"/>
                              </a:lnTo>
                              <a:lnTo>
                                <a:pt x="1989536" y="468135"/>
                              </a:lnTo>
                              <a:lnTo>
                                <a:pt x="1988346" y="478861"/>
                              </a:lnTo>
                              <a:lnTo>
                                <a:pt x="1986364" y="489587"/>
                              </a:lnTo>
                              <a:lnTo>
                                <a:pt x="1983985" y="499518"/>
                              </a:lnTo>
                              <a:lnTo>
                                <a:pt x="1981209" y="509449"/>
                              </a:lnTo>
                              <a:lnTo>
                                <a:pt x="1978037" y="518983"/>
                              </a:lnTo>
                              <a:lnTo>
                                <a:pt x="1974072" y="528517"/>
                              </a:lnTo>
                              <a:lnTo>
                                <a:pt x="1970107" y="538051"/>
                              </a:lnTo>
                              <a:lnTo>
                                <a:pt x="1965349" y="547188"/>
                              </a:lnTo>
                              <a:lnTo>
                                <a:pt x="1960195" y="555927"/>
                              </a:lnTo>
                              <a:lnTo>
                                <a:pt x="1954644" y="564270"/>
                              </a:lnTo>
                              <a:lnTo>
                                <a:pt x="1948696" y="572612"/>
                              </a:lnTo>
                              <a:lnTo>
                                <a:pt x="1942352" y="580954"/>
                              </a:lnTo>
                              <a:lnTo>
                                <a:pt x="1936008" y="588502"/>
                              </a:lnTo>
                              <a:lnTo>
                                <a:pt x="1929268" y="595652"/>
                              </a:lnTo>
                              <a:lnTo>
                                <a:pt x="1921734" y="602406"/>
                              </a:lnTo>
                              <a:lnTo>
                                <a:pt x="1914200" y="609159"/>
                              </a:lnTo>
                              <a:lnTo>
                                <a:pt x="1905874" y="615118"/>
                              </a:lnTo>
                              <a:lnTo>
                                <a:pt x="1897944" y="621076"/>
                              </a:lnTo>
                              <a:lnTo>
                                <a:pt x="1889221" y="627035"/>
                              </a:lnTo>
                              <a:lnTo>
                                <a:pt x="1880498" y="631802"/>
                              </a:lnTo>
                              <a:lnTo>
                                <a:pt x="1871775" y="636569"/>
                              </a:lnTo>
                              <a:lnTo>
                                <a:pt x="1861862" y="640542"/>
                              </a:lnTo>
                              <a:lnTo>
                                <a:pt x="1852346" y="644514"/>
                              </a:lnTo>
                              <a:lnTo>
                                <a:pt x="1842830" y="647692"/>
                              </a:lnTo>
                              <a:lnTo>
                                <a:pt x="1832918" y="650473"/>
                              </a:lnTo>
                              <a:lnTo>
                                <a:pt x="1823005" y="652856"/>
                              </a:lnTo>
                              <a:lnTo>
                                <a:pt x="1812300" y="654843"/>
                              </a:lnTo>
                              <a:lnTo>
                                <a:pt x="1801594" y="656034"/>
                              </a:lnTo>
                              <a:lnTo>
                                <a:pt x="1791285" y="656829"/>
                              </a:lnTo>
                              <a:lnTo>
                                <a:pt x="1780579" y="657226"/>
                              </a:lnTo>
                              <a:lnTo>
                                <a:pt x="1769477" y="656829"/>
                              </a:lnTo>
                              <a:lnTo>
                                <a:pt x="1758772" y="656034"/>
                              </a:lnTo>
                              <a:lnTo>
                                <a:pt x="1748463" y="654843"/>
                              </a:lnTo>
                              <a:lnTo>
                                <a:pt x="1738154" y="652856"/>
                              </a:lnTo>
                              <a:lnTo>
                                <a:pt x="1727845" y="650473"/>
                              </a:lnTo>
                              <a:lnTo>
                                <a:pt x="1717536" y="647692"/>
                              </a:lnTo>
                              <a:lnTo>
                                <a:pt x="1708020" y="644514"/>
                              </a:lnTo>
                              <a:lnTo>
                                <a:pt x="1698504" y="640542"/>
                              </a:lnTo>
                              <a:lnTo>
                                <a:pt x="1689384" y="636569"/>
                              </a:lnTo>
                              <a:lnTo>
                                <a:pt x="1680265" y="631802"/>
                              </a:lnTo>
                              <a:lnTo>
                                <a:pt x="1671145" y="627035"/>
                              </a:lnTo>
                              <a:lnTo>
                                <a:pt x="1662819" y="621076"/>
                              </a:lnTo>
                              <a:lnTo>
                                <a:pt x="1654492" y="615118"/>
                              </a:lnTo>
                              <a:lnTo>
                                <a:pt x="1646562" y="609159"/>
                              </a:lnTo>
                              <a:lnTo>
                                <a:pt x="1639028" y="602406"/>
                              </a:lnTo>
                              <a:lnTo>
                                <a:pt x="1631495" y="595652"/>
                              </a:lnTo>
                              <a:lnTo>
                                <a:pt x="1624358" y="588502"/>
                              </a:lnTo>
                              <a:lnTo>
                                <a:pt x="1618014" y="580954"/>
                              </a:lnTo>
                              <a:lnTo>
                                <a:pt x="1611670" y="572612"/>
                              </a:lnTo>
                              <a:lnTo>
                                <a:pt x="1606119" y="564270"/>
                              </a:lnTo>
                              <a:lnTo>
                                <a:pt x="1600568" y="555927"/>
                              </a:lnTo>
                              <a:lnTo>
                                <a:pt x="1595413" y="547188"/>
                              </a:lnTo>
                              <a:lnTo>
                                <a:pt x="1591052" y="538051"/>
                              </a:lnTo>
                              <a:lnTo>
                                <a:pt x="1586294" y="528517"/>
                              </a:lnTo>
                              <a:lnTo>
                                <a:pt x="1582725" y="518983"/>
                              </a:lnTo>
                              <a:lnTo>
                                <a:pt x="1579553" y="509449"/>
                              </a:lnTo>
                              <a:lnTo>
                                <a:pt x="1576381" y="499518"/>
                              </a:lnTo>
                              <a:lnTo>
                                <a:pt x="1574399" y="489587"/>
                              </a:lnTo>
                              <a:lnTo>
                                <a:pt x="1572416" y="478861"/>
                              </a:lnTo>
                              <a:lnTo>
                                <a:pt x="1571227" y="468135"/>
                              </a:lnTo>
                              <a:lnTo>
                                <a:pt x="1570434" y="457807"/>
                              </a:lnTo>
                              <a:lnTo>
                                <a:pt x="1570037" y="447081"/>
                              </a:lnTo>
                              <a:lnTo>
                                <a:pt x="1570434" y="435958"/>
                              </a:lnTo>
                              <a:lnTo>
                                <a:pt x="1571227" y="425232"/>
                              </a:lnTo>
                              <a:lnTo>
                                <a:pt x="1572416" y="414903"/>
                              </a:lnTo>
                              <a:lnTo>
                                <a:pt x="1574399" y="404575"/>
                              </a:lnTo>
                              <a:lnTo>
                                <a:pt x="1576381" y="393849"/>
                              </a:lnTo>
                              <a:lnTo>
                                <a:pt x="1579553" y="384315"/>
                              </a:lnTo>
                              <a:lnTo>
                                <a:pt x="1582725" y="374384"/>
                              </a:lnTo>
                              <a:lnTo>
                                <a:pt x="1586294" y="364850"/>
                              </a:lnTo>
                              <a:lnTo>
                                <a:pt x="1591052" y="355713"/>
                              </a:lnTo>
                              <a:lnTo>
                                <a:pt x="1595413" y="346179"/>
                              </a:lnTo>
                              <a:lnTo>
                                <a:pt x="1600568" y="337440"/>
                              </a:lnTo>
                              <a:lnTo>
                                <a:pt x="1606119" y="329097"/>
                              </a:lnTo>
                              <a:lnTo>
                                <a:pt x="1611670" y="320755"/>
                              </a:lnTo>
                              <a:lnTo>
                                <a:pt x="1618014" y="313207"/>
                              </a:lnTo>
                              <a:lnTo>
                                <a:pt x="1624358" y="305660"/>
                              </a:lnTo>
                              <a:lnTo>
                                <a:pt x="1631495" y="297715"/>
                              </a:lnTo>
                              <a:lnTo>
                                <a:pt x="1639028" y="290961"/>
                              </a:lnTo>
                              <a:lnTo>
                                <a:pt x="1646562" y="284208"/>
                              </a:lnTo>
                              <a:lnTo>
                                <a:pt x="1654492" y="278249"/>
                              </a:lnTo>
                              <a:lnTo>
                                <a:pt x="1662819" y="272291"/>
                              </a:lnTo>
                              <a:lnTo>
                                <a:pt x="1671145" y="267126"/>
                              </a:lnTo>
                              <a:lnTo>
                                <a:pt x="1680265" y="261962"/>
                              </a:lnTo>
                              <a:lnTo>
                                <a:pt x="1689384" y="256798"/>
                              </a:lnTo>
                              <a:lnTo>
                                <a:pt x="1698504" y="252825"/>
                              </a:lnTo>
                              <a:lnTo>
                                <a:pt x="1708020" y="248853"/>
                              </a:lnTo>
                              <a:lnTo>
                                <a:pt x="1717536" y="245675"/>
                              </a:lnTo>
                              <a:lnTo>
                                <a:pt x="1727845" y="242894"/>
                              </a:lnTo>
                              <a:lnTo>
                                <a:pt x="1738154" y="240511"/>
                              </a:lnTo>
                              <a:lnTo>
                                <a:pt x="1748463" y="238922"/>
                              </a:lnTo>
                              <a:lnTo>
                                <a:pt x="1758772" y="237333"/>
                              </a:lnTo>
                              <a:lnTo>
                                <a:pt x="1769477" y="236538"/>
                              </a:lnTo>
                              <a:close/>
                              <a:moveTo>
                                <a:pt x="1775815" y="217488"/>
                              </a:moveTo>
                              <a:lnTo>
                                <a:pt x="1764301" y="218281"/>
                              </a:lnTo>
                              <a:lnTo>
                                <a:pt x="1752786" y="219472"/>
                              </a:lnTo>
                              <a:lnTo>
                                <a:pt x="1741669" y="221059"/>
                              </a:lnTo>
                              <a:lnTo>
                                <a:pt x="1730154" y="223441"/>
                              </a:lnTo>
                              <a:lnTo>
                                <a:pt x="1718243" y="226219"/>
                              </a:lnTo>
                              <a:lnTo>
                                <a:pt x="1707125" y="229791"/>
                              </a:lnTo>
                              <a:lnTo>
                                <a:pt x="1696405" y="233759"/>
                              </a:lnTo>
                              <a:lnTo>
                                <a:pt x="1685684" y="238125"/>
                              </a:lnTo>
                              <a:lnTo>
                                <a:pt x="1674964" y="243285"/>
                              </a:lnTo>
                              <a:lnTo>
                                <a:pt x="1665038" y="248841"/>
                              </a:lnTo>
                              <a:lnTo>
                                <a:pt x="1655509" y="254794"/>
                              </a:lnTo>
                              <a:lnTo>
                                <a:pt x="1646376" y="261541"/>
                              </a:lnTo>
                              <a:lnTo>
                                <a:pt x="1637641" y="268288"/>
                              </a:lnTo>
                              <a:lnTo>
                                <a:pt x="1628906" y="275035"/>
                              </a:lnTo>
                              <a:lnTo>
                                <a:pt x="1620568" y="282575"/>
                              </a:lnTo>
                              <a:lnTo>
                                <a:pt x="1613024" y="290513"/>
                              </a:lnTo>
                              <a:lnTo>
                                <a:pt x="1605877" y="298847"/>
                              </a:lnTo>
                              <a:lnTo>
                                <a:pt x="1598730" y="307578"/>
                              </a:lnTo>
                              <a:lnTo>
                                <a:pt x="1592377" y="316707"/>
                              </a:lnTo>
                              <a:lnTo>
                                <a:pt x="1586025" y="325835"/>
                              </a:lnTo>
                              <a:lnTo>
                                <a:pt x="1580466" y="334963"/>
                              </a:lnTo>
                              <a:lnTo>
                                <a:pt x="1575304" y="344885"/>
                              </a:lnTo>
                              <a:lnTo>
                                <a:pt x="1570937" y="355203"/>
                              </a:lnTo>
                              <a:lnTo>
                                <a:pt x="1566569" y="365125"/>
                              </a:lnTo>
                              <a:lnTo>
                                <a:pt x="1562995" y="375444"/>
                              </a:lnTo>
                              <a:lnTo>
                                <a:pt x="1559819" y="385763"/>
                              </a:lnTo>
                              <a:lnTo>
                                <a:pt x="1557039" y="396875"/>
                              </a:lnTo>
                              <a:lnTo>
                                <a:pt x="1555054" y="407988"/>
                              </a:lnTo>
                              <a:lnTo>
                                <a:pt x="1553466" y="418703"/>
                              </a:lnTo>
                              <a:lnTo>
                                <a:pt x="1552275" y="429816"/>
                              </a:lnTo>
                              <a:lnTo>
                                <a:pt x="1551481" y="440929"/>
                              </a:lnTo>
                              <a:lnTo>
                                <a:pt x="1551481" y="452438"/>
                              </a:lnTo>
                              <a:lnTo>
                                <a:pt x="1552275" y="463947"/>
                              </a:lnTo>
                              <a:lnTo>
                                <a:pt x="1553466" y="475060"/>
                              </a:lnTo>
                              <a:lnTo>
                                <a:pt x="1555054" y="486569"/>
                              </a:lnTo>
                              <a:lnTo>
                                <a:pt x="1557437" y="498079"/>
                              </a:lnTo>
                              <a:lnTo>
                                <a:pt x="1560216" y="509588"/>
                              </a:lnTo>
                              <a:lnTo>
                                <a:pt x="1563789" y="520700"/>
                              </a:lnTo>
                              <a:lnTo>
                                <a:pt x="1567760" y="531416"/>
                              </a:lnTo>
                              <a:lnTo>
                                <a:pt x="1572525" y="542529"/>
                              </a:lnTo>
                              <a:lnTo>
                                <a:pt x="1577290" y="552847"/>
                              </a:lnTo>
                              <a:lnTo>
                                <a:pt x="1582848" y="562769"/>
                              </a:lnTo>
                              <a:lnTo>
                                <a:pt x="1589201" y="572294"/>
                              </a:lnTo>
                              <a:lnTo>
                                <a:pt x="1595554" y="581819"/>
                              </a:lnTo>
                              <a:lnTo>
                                <a:pt x="1602304" y="590550"/>
                              </a:lnTo>
                              <a:lnTo>
                                <a:pt x="1609451" y="598885"/>
                              </a:lnTo>
                              <a:lnTo>
                                <a:pt x="1616995" y="607219"/>
                              </a:lnTo>
                              <a:lnTo>
                                <a:pt x="1624936" y="614760"/>
                              </a:lnTo>
                              <a:lnTo>
                                <a:pt x="1632877" y="621904"/>
                              </a:lnTo>
                              <a:lnTo>
                                <a:pt x="1642009" y="629047"/>
                              </a:lnTo>
                              <a:lnTo>
                                <a:pt x="1650744" y="635794"/>
                              </a:lnTo>
                              <a:lnTo>
                                <a:pt x="1659876" y="641747"/>
                              </a:lnTo>
                              <a:lnTo>
                                <a:pt x="1669405" y="647304"/>
                              </a:lnTo>
                              <a:lnTo>
                                <a:pt x="1678935" y="652066"/>
                              </a:lnTo>
                              <a:lnTo>
                                <a:pt x="1689258" y="656829"/>
                              </a:lnTo>
                              <a:lnTo>
                                <a:pt x="1699581" y="661194"/>
                              </a:lnTo>
                              <a:lnTo>
                                <a:pt x="1709905" y="664766"/>
                              </a:lnTo>
                              <a:lnTo>
                                <a:pt x="1720228" y="667941"/>
                              </a:lnTo>
                              <a:lnTo>
                                <a:pt x="1731345" y="670719"/>
                              </a:lnTo>
                              <a:lnTo>
                                <a:pt x="1742066" y="673101"/>
                              </a:lnTo>
                              <a:lnTo>
                                <a:pt x="1753183" y="674688"/>
                              </a:lnTo>
                              <a:lnTo>
                                <a:pt x="1764301" y="675879"/>
                              </a:lnTo>
                              <a:lnTo>
                                <a:pt x="1775815" y="676276"/>
                              </a:lnTo>
                              <a:lnTo>
                                <a:pt x="1786932" y="676276"/>
                              </a:lnTo>
                              <a:lnTo>
                                <a:pt x="1798447" y="675879"/>
                              </a:lnTo>
                              <a:lnTo>
                                <a:pt x="1809564" y="674688"/>
                              </a:lnTo>
                              <a:lnTo>
                                <a:pt x="1821476" y="673101"/>
                              </a:lnTo>
                              <a:lnTo>
                                <a:pt x="1832593" y="670322"/>
                              </a:lnTo>
                              <a:lnTo>
                                <a:pt x="1844108" y="667544"/>
                              </a:lnTo>
                              <a:lnTo>
                                <a:pt x="1855225" y="663972"/>
                              </a:lnTo>
                              <a:lnTo>
                                <a:pt x="1866740" y="660004"/>
                              </a:lnTo>
                              <a:lnTo>
                                <a:pt x="1877063" y="655241"/>
                              </a:lnTo>
                              <a:lnTo>
                                <a:pt x="1887386" y="650479"/>
                              </a:lnTo>
                              <a:lnTo>
                                <a:pt x="1897313" y="644922"/>
                              </a:lnTo>
                              <a:lnTo>
                                <a:pt x="1906842" y="638969"/>
                              </a:lnTo>
                              <a:lnTo>
                                <a:pt x="1916371" y="632619"/>
                              </a:lnTo>
                              <a:lnTo>
                                <a:pt x="1925503" y="625872"/>
                              </a:lnTo>
                              <a:lnTo>
                                <a:pt x="1933841" y="618332"/>
                              </a:lnTo>
                              <a:lnTo>
                                <a:pt x="1941782" y="610791"/>
                              </a:lnTo>
                              <a:lnTo>
                                <a:pt x="1949723" y="603250"/>
                              </a:lnTo>
                              <a:lnTo>
                                <a:pt x="1957267" y="594916"/>
                              </a:lnTo>
                              <a:lnTo>
                                <a:pt x="1964017" y="586185"/>
                              </a:lnTo>
                              <a:lnTo>
                                <a:pt x="1970370" y="577057"/>
                              </a:lnTo>
                              <a:lnTo>
                                <a:pt x="1976326" y="567929"/>
                              </a:lnTo>
                              <a:lnTo>
                                <a:pt x="1981884" y="558404"/>
                              </a:lnTo>
                              <a:lnTo>
                                <a:pt x="1987046" y="548879"/>
                              </a:lnTo>
                              <a:lnTo>
                                <a:pt x="1991811" y="538957"/>
                              </a:lnTo>
                              <a:lnTo>
                                <a:pt x="1995781" y="528638"/>
                              </a:lnTo>
                              <a:lnTo>
                                <a:pt x="1999752" y="518319"/>
                              </a:lnTo>
                              <a:lnTo>
                                <a:pt x="2003325" y="507604"/>
                              </a:lnTo>
                              <a:lnTo>
                                <a:pt x="2005708" y="496888"/>
                              </a:lnTo>
                              <a:lnTo>
                                <a:pt x="2008090" y="485775"/>
                              </a:lnTo>
                              <a:lnTo>
                                <a:pt x="2009678" y="475060"/>
                              </a:lnTo>
                              <a:lnTo>
                                <a:pt x="2010869" y="463947"/>
                              </a:lnTo>
                              <a:lnTo>
                                <a:pt x="2011266" y="452835"/>
                              </a:lnTo>
                              <a:lnTo>
                                <a:pt x="2011266" y="441325"/>
                              </a:lnTo>
                              <a:lnTo>
                                <a:pt x="2010869" y="429816"/>
                              </a:lnTo>
                              <a:lnTo>
                                <a:pt x="2009678" y="418703"/>
                              </a:lnTo>
                              <a:lnTo>
                                <a:pt x="2007693" y="407194"/>
                              </a:lnTo>
                              <a:lnTo>
                                <a:pt x="2005311" y="395288"/>
                              </a:lnTo>
                              <a:lnTo>
                                <a:pt x="2002531" y="384175"/>
                              </a:lnTo>
                              <a:lnTo>
                                <a:pt x="1998561" y="373063"/>
                              </a:lnTo>
                              <a:lnTo>
                                <a:pt x="1994590" y="361950"/>
                              </a:lnTo>
                              <a:lnTo>
                                <a:pt x="1990223" y="351632"/>
                              </a:lnTo>
                              <a:lnTo>
                                <a:pt x="1985061" y="340916"/>
                              </a:lnTo>
                              <a:lnTo>
                                <a:pt x="1979899" y="330994"/>
                              </a:lnTo>
                              <a:lnTo>
                                <a:pt x="1973943" y="321469"/>
                              </a:lnTo>
                              <a:lnTo>
                                <a:pt x="1967591" y="312341"/>
                              </a:lnTo>
                              <a:lnTo>
                                <a:pt x="1960841" y="303213"/>
                              </a:lnTo>
                              <a:lnTo>
                                <a:pt x="1953297" y="294482"/>
                              </a:lnTo>
                              <a:lnTo>
                                <a:pt x="1945753" y="286544"/>
                              </a:lnTo>
                              <a:lnTo>
                                <a:pt x="1937812" y="279003"/>
                              </a:lnTo>
                              <a:lnTo>
                                <a:pt x="1929474" y="271860"/>
                              </a:lnTo>
                              <a:lnTo>
                                <a:pt x="1921136" y="264716"/>
                              </a:lnTo>
                              <a:lnTo>
                                <a:pt x="1912004" y="258366"/>
                              </a:lnTo>
                              <a:lnTo>
                                <a:pt x="1902474" y="252016"/>
                              </a:lnTo>
                              <a:lnTo>
                                <a:pt x="1893342" y="246460"/>
                              </a:lnTo>
                              <a:lnTo>
                                <a:pt x="1883416" y="241300"/>
                              </a:lnTo>
                              <a:lnTo>
                                <a:pt x="1873490" y="236935"/>
                              </a:lnTo>
                              <a:lnTo>
                                <a:pt x="1863166" y="232569"/>
                              </a:lnTo>
                              <a:lnTo>
                                <a:pt x="1852843" y="228997"/>
                              </a:lnTo>
                              <a:lnTo>
                                <a:pt x="1842123" y="225822"/>
                              </a:lnTo>
                              <a:lnTo>
                                <a:pt x="1831402" y="223044"/>
                              </a:lnTo>
                              <a:lnTo>
                                <a:pt x="1820682" y="221059"/>
                              </a:lnTo>
                              <a:lnTo>
                                <a:pt x="1809564" y="219472"/>
                              </a:lnTo>
                              <a:lnTo>
                                <a:pt x="1798447" y="218281"/>
                              </a:lnTo>
                              <a:lnTo>
                                <a:pt x="1787330" y="217488"/>
                              </a:lnTo>
                              <a:lnTo>
                                <a:pt x="1775815" y="217488"/>
                              </a:lnTo>
                              <a:close/>
                              <a:moveTo>
                                <a:pt x="1712287" y="0"/>
                              </a:moveTo>
                              <a:lnTo>
                                <a:pt x="1715860" y="0"/>
                              </a:lnTo>
                              <a:lnTo>
                                <a:pt x="1718640" y="397"/>
                              </a:lnTo>
                              <a:lnTo>
                                <a:pt x="1721816" y="1191"/>
                              </a:lnTo>
                              <a:lnTo>
                                <a:pt x="1724198" y="2778"/>
                              </a:lnTo>
                              <a:lnTo>
                                <a:pt x="1726978" y="4366"/>
                              </a:lnTo>
                              <a:lnTo>
                                <a:pt x="1728566" y="6350"/>
                              </a:lnTo>
                              <a:lnTo>
                                <a:pt x="1729757" y="8731"/>
                              </a:lnTo>
                              <a:lnTo>
                                <a:pt x="1730551" y="11112"/>
                              </a:lnTo>
                              <a:lnTo>
                                <a:pt x="1737698" y="39687"/>
                              </a:lnTo>
                              <a:lnTo>
                                <a:pt x="1744448" y="68262"/>
                              </a:lnTo>
                              <a:lnTo>
                                <a:pt x="1744845" y="70644"/>
                              </a:lnTo>
                              <a:lnTo>
                                <a:pt x="1746036" y="73025"/>
                              </a:lnTo>
                              <a:lnTo>
                                <a:pt x="1747227" y="75406"/>
                              </a:lnTo>
                              <a:lnTo>
                                <a:pt x="1748816" y="77391"/>
                              </a:lnTo>
                              <a:lnTo>
                                <a:pt x="1750801" y="78978"/>
                              </a:lnTo>
                              <a:lnTo>
                                <a:pt x="1752786" y="80169"/>
                              </a:lnTo>
                              <a:lnTo>
                                <a:pt x="1755168" y="80962"/>
                              </a:lnTo>
                              <a:lnTo>
                                <a:pt x="1757551" y="81756"/>
                              </a:lnTo>
                              <a:lnTo>
                                <a:pt x="1775815" y="80962"/>
                              </a:lnTo>
                              <a:lnTo>
                                <a:pt x="1793682" y="81359"/>
                              </a:lnTo>
                              <a:lnTo>
                                <a:pt x="1811550" y="82153"/>
                              </a:lnTo>
                              <a:lnTo>
                                <a:pt x="1829814" y="84137"/>
                              </a:lnTo>
                              <a:lnTo>
                                <a:pt x="1847284" y="86916"/>
                              </a:lnTo>
                              <a:lnTo>
                                <a:pt x="1865152" y="90487"/>
                              </a:lnTo>
                              <a:lnTo>
                                <a:pt x="1882225" y="94853"/>
                              </a:lnTo>
                              <a:lnTo>
                                <a:pt x="1899298" y="100012"/>
                              </a:lnTo>
                              <a:lnTo>
                                <a:pt x="1902077" y="100409"/>
                              </a:lnTo>
                              <a:lnTo>
                                <a:pt x="1904460" y="100012"/>
                              </a:lnTo>
                              <a:lnTo>
                                <a:pt x="1906842" y="99616"/>
                              </a:lnTo>
                              <a:lnTo>
                                <a:pt x="1908827" y="98425"/>
                              </a:lnTo>
                              <a:lnTo>
                                <a:pt x="1911606" y="97234"/>
                              </a:lnTo>
                              <a:lnTo>
                                <a:pt x="1913195" y="95250"/>
                              </a:lnTo>
                              <a:lnTo>
                                <a:pt x="1914783" y="93266"/>
                              </a:lnTo>
                              <a:lnTo>
                                <a:pt x="1915974" y="91281"/>
                              </a:lnTo>
                              <a:lnTo>
                                <a:pt x="1944165" y="39687"/>
                              </a:lnTo>
                              <a:lnTo>
                                <a:pt x="1945356" y="37306"/>
                              </a:lnTo>
                              <a:lnTo>
                                <a:pt x="1947341" y="35322"/>
                              </a:lnTo>
                              <a:lnTo>
                                <a:pt x="1949326" y="34131"/>
                              </a:lnTo>
                              <a:lnTo>
                                <a:pt x="1952106" y="32941"/>
                              </a:lnTo>
                              <a:lnTo>
                                <a:pt x="1954885" y="32147"/>
                              </a:lnTo>
                              <a:lnTo>
                                <a:pt x="1958061" y="32147"/>
                              </a:lnTo>
                              <a:lnTo>
                                <a:pt x="1961238" y="32544"/>
                              </a:lnTo>
                              <a:lnTo>
                                <a:pt x="1964414" y="33734"/>
                              </a:lnTo>
                              <a:lnTo>
                                <a:pt x="1975532" y="38894"/>
                              </a:lnTo>
                              <a:lnTo>
                                <a:pt x="1986252" y="44053"/>
                              </a:lnTo>
                              <a:lnTo>
                                <a:pt x="1996972" y="50006"/>
                              </a:lnTo>
                              <a:lnTo>
                                <a:pt x="2008090" y="55959"/>
                              </a:lnTo>
                              <a:lnTo>
                                <a:pt x="2018413" y="61912"/>
                              </a:lnTo>
                              <a:lnTo>
                                <a:pt x="2028737" y="68659"/>
                              </a:lnTo>
                              <a:lnTo>
                                <a:pt x="2039060" y="75803"/>
                              </a:lnTo>
                              <a:lnTo>
                                <a:pt x="2049383" y="82550"/>
                              </a:lnTo>
                              <a:lnTo>
                                <a:pt x="2051765" y="84931"/>
                              </a:lnTo>
                              <a:lnTo>
                                <a:pt x="2053751" y="87312"/>
                              </a:lnTo>
                              <a:lnTo>
                                <a:pt x="2054942" y="90091"/>
                              </a:lnTo>
                              <a:lnTo>
                                <a:pt x="2055736" y="92472"/>
                              </a:lnTo>
                              <a:lnTo>
                                <a:pt x="2056133" y="95250"/>
                              </a:lnTo>
                              <a:lnTo>
                                <a:pt x="2056133" y="98028"/>
                              </a:lnTo>
                              <a:lnTo>
                                <a:pt x="2055339" y="100409"/>
                              </a:lnTo>
                              <a:lnTo>
                                <a:pt x="2054148" y="102791"/>
                              </a:lnTo>
                              <a:lnTo>
                                <a:pt x="2038663" y="128191"/>
                              </a:lnTo>
                              <a:lnTo>
                                <a:pt x="2023575" y="153194"/>
                              </a:lnTo>
                              <a:lnTo>
                                <a:pt x="2021987" y="155178"/>
                              </a:lnTo>
                              <a:lnTo>
                                <a:pt x="2021193" y="157559"/>
                              </a:lnTo>
                              <a:lnTo>
                                <a:pt x="2020398" y="159941"/>
                              </a:lnTo>
                              <a:lnTo>
                                <a:pt x="2020398" y="162322"/>
                              </a:lnTo>
                              <a:lnTo>
                                <a:pt x="2020398" y="164703"/>
                              </a:lnTo>
                              <a:lnTo>
                                <a:pt x="2021193" y="167481"/>
                              </a:lnTo>
                              <a:lnTo>
                                <a:pt x="2022384" y="169863"/>
                              </a:lnTo>
                              <a:lnTo>
                                <a:pt x="2023575" y="171847"/>
                              </a:lnTo>
                              <a:lnTo>
                                <a:pt x="2036678" y="184150"/>
                              </a:lnTo>
                              <a:lnTo>
                                <a:pt x="2049383" y="196850"/>
                              </a:lnTo>
                              <a:lnTo>
                                <a:pt x="2061295" y="210344"/>
                              </a:lnTo>
                              <a:lnTo>
                                <a:pt x="2072809" y="224234"/>
                              </a:lnTo>
                              <a:lnTo>
                                <a:pt x="2083133" y="238919"/>
                              </a:lnTo>
                              <a:lnTo>
                                <a:pt x="2092662" y="253603"/>
                              </a:lnTo>
                              <a:lnTo>
                                <a:pt x="2102191" y="269478"/>
                              </a:lnTo>
                              <a:lnTo>
                                <a:pt x="2110529" y="284956"/>
                              </a:lnTo>
                              <a:lnTo>
                                <a:pt x="2112514" y="286941"/>
                              </a:lnTo>
                              <a:lnTo>
                                <a:pt x="2114102" y="288528"/>
                              </a:lnTo>
                              <a:lnTo>
                                <a:pt x="2116485" y="289719"/>
                              </a:lnTo>
                              <a:lnTo>
                                <a:pt x="2118867" y="290513"/>
                              </a:lnTo>
                              <a:lnTo>
                                <a:pt x="2121249" y="290910"/>
                              </a:lnTo>
                              <a:lnTo>
                                <a:pt x="2123632" y="291307"/>
                              </a:lnTo>
                              <a:lnTo>
                                <a:pt x="2126014" y="290910"/>
                              </a:lnTo>
                              <a:lnTo>
                                <a:pt x="2128396" y="290116"/>
                              </a:lnTo>
                              <a:lnTo>
                                <a:pt x="2156984" y="281781"/>
                              </a:lnTo>
                              <a:lnTo>
                                <a:pt x="2185572" y="273844"/>
                              </a:lnTo>
                              <a:lnTo>
                                <a:pt x="2187954" y="273447"/>
                              </a:lnTo>
                              <a:lnTo>
                                <a:pt x="2190733" y="273050"/>
                              </a:lnTo>
                              <a:lnTo>
                                <a:pt x="2193116" y="273844"/>
                              </a:lnTo>
                              <a:lnTo>
                                <a:pt x="2195498" y="274638"/>
                              </a:lnTo>
                              <a:lnTo>
                                <a:pt x="2197880" y="276225"/>
                              </a:lnTo>
                              <a:lnTo>
                                <a:pt x="2200263" y="278210"/>
                              </a:lnTo>
                              <a:lnTo>
                                <a:pt x="2202248" y="280988"/>
                              </a:lnTo>
                              <a:lnTo>
                                <a:pt x="2203439" y="283766"/>
                              </a:lnTo>
                              <a:lnTo>
                                <a:pt x="2207807" y="295275"/>
                              </a:lnTo>
                              <a:lnTo>
                                <a:pt x="2211777" y="307182"/>
                              </a:lnTo>
                              <a:lnTo>
                                <a:pt x="2215350" y="318691"/>
                              </a:lnTo>
                              <a:lnTo>
                                <a:pt x="2218527" y="330200"/>
                              </a:lnTo>
                              <a:lnTo>
                                <a:pt x="2221703" y="342107"/>
                              </a:lnTo>
                              <a:lnTo>
                                <a:pt x="2224086" y="354410"/>
                              </a:lnTo>
                              <a:lnTo>
                                <a:pt x="2226468" y="366316"/>
                              </a:lnTo>
                              <a:lnTo>
                                <a:pt x="2228850" y="378222"/>
                              </a:lnTo>
                              <a:lnTo>
                                <a:pt x="2228850" y="381397"/>
                              </a:lnTo>
                              <a:lnTo>
                                <a:pt x="2228453" y="384572"/>
                              </a:lnTo>
                              <a:lnTo>
                                <a:pt x="2227659" y="387350"/>
                              </a:lnTo>
                              <a:lnTo>
                                <a:pt x="2226468" y="390128"/>
                              </a:lnTo>
                              <a:lnTo>
                                <a:pt x="2224880" y="392113"/>
                              </a:lnTo>
                              <a:lnTo>
                                <a:pt x="2222894" y="393700"/>
                              </a:lnTo>
                              <a:lnTo>
                                <a:pt x="2220512" y="394891"/>
                              </a:lnTo>
                              <a:lnTo>
                                <a:pt x="2217733" y="396082"/>
                              </a:lnTo>
                              <a:lnTo>
                                <a:pt x="2189542" y="403225"/>
                              </a:lnTo>
                              <a:lnTo>
                                <a:pt x="2160557" y="409972"/>
                              </a:lnTo>
                              <a:lnTo>
                                <a:pt x="2158175" y="410766"/>
                              </a:lnTo>
                              <a:lnTo>
                                <a:pt x="2155793" y="411560"/>
                              </a:lnTo>
                              <a:lnTo>
                                <a:pt x="2153808" y="412750"/>
                              </a:lnTo>
                              <a:lnTo>
                                <a:pt x="2151822" y="414338"/>
                              </a:lnTo>
                              <a:lnTo>
                                <a:pt x="2150234" y="416322"/>
                              </a:lnTo>
                              <a:lnTo>
                                <a:pt x="2149043" y="418307"/>
                              </a:lnTo>
                              <a:lnTo>
                                <a:pt x="2148249" y="420688"/>
                              </a:lnTo>
                              <a:lnTo>
                                <a:pt x="2147852" y="423069"/>
                              </a:lnTo>
                              <a:lnTo>
                                <a:pt x="2148249" y="440929"/>
                              </a:lnTo>
                              <a:lnTo>
                                <a:pt x="2147852" y="459185"/>
                              </a:lnTo>
                              <a:lnTo>
                                <a:pt x="2147058" y="477044"/>
                              </a:lnTo>
                              <a:lnTo>
                                <a:pt x="2145072" y="494904"/>
                              </a:lnTo>
                              <a:lnTo>
                                <a:pt x="2142293" y="512763"/>
                              </a:lnTo>
                              <a:lnTo>
                                <a:pt x="2138323" y="530225"/>
                              </a:lnTo>
                              <a:lnTo>
                                <a:pt x="2133955" y="547688"/>
                              </a:lnTo>
                              <a:lnTo>
                                <a:pt x="2128793" y="564754"/>
                              </a:lnTo>
                              <a:lnTo>
                                <a:pt x="2128396" y="567135"/>
                              </a:lnTo>
                              <a:lnTo>
                                <a:pt x="2128793" y="569913"/>
                              </a:lnTo>
                              <a:lnTo>
                                <a:pt x="2129190" y="572294"/>
                              </a:lnTo>
                              <a:lnTo>
                                <a:pt x="2130382" y="574279"/>
                              </a:lnTo>
                              <a:lnTo>
                                <a:pt x="2131573" y="576263"/>
                              </a:lnTo>
                              <a:lnTo>
                                <a:pt x="2133558" y="578247"/>
                              </a:lnTo>
                              <a:lnTo>
                                <a:pt x="2135543" y="580232"/>
                              </a:lnTo>
                              <a:lnTo>
                                <a:pt x="2137926" y="581025"/>
                              </a:lnTo>
                              <a:lnTo>
                                <a:pt x="2189542" y="609600"/>
                              </a:lnTo>
                              <a:lnTo>
                                <a:pt x="2191924" y="610791"/>
                              </a:lnTo>
                              <a:lnTo>
                                <a:pt x="2193910" y="612379"/>
                              </a:lnTo>
                              <a:lnTo>
                                <a:pt x="2195498" y="614760"/>
                              </a:lnTo>
                              <a:lnTo>
                                <a:pt x="2196292" y="617141"/>
                              </a:lnTo>
                              <a:lnTo>
                                <a:pt x="2197086" y="619919"/>
                              </a:lnTo>
                              <a:lnTo>
                                <a:pt x="2197086" y="623094"/>
                              </a:lnTo>
                              <a:lnTo>
                                <a:pt x="2196689" y="626666"/>
                              </a:lnTo>
                              <a:lnTo>
                                <a:pt x="2195498" y="629841"/>
                              </a:lnTo>
                              <a:lnTo>
                                <a:pt x="2190336" y="640557"/>
                              </a:lnTo>
                              <a:lnTo>
                                <a:pt x="2184778" y="651669"/>
                              </a:lnTo>
                              <a:lnTo>
                                <a:pt x="2178822" y="662385"/>
                              </a:lnTo>
                              <a:lnTo>
                                <a:pt x="2173263" y="673101"/>
                              </a:lnTo>
                              <a:lnTo>
                                <a:pt x="2166910" y="683816"/>
                              </a:lnTo>
                              <a:lnTo>
                                <a:pt x="2160557" y="693738"/>
                              </a:lnTo>
                              <a:lnTo>
                                <a:pt x="2153808" y="704057"/>
                              </a:lnTo>
                              <a:lnTo>
                                <a:pt x="2146661" y="713979"/>
                              </a:lnTo>
                              <a:lnTo>
                                <a:pt x="2144278" y="716360"/>
                              </a:lnTo>
                              <a:lnTo>
                                <a:pt x="2141896" y="718741"/>
                              </a:lnTo>
                              <a:lnTo>
                                <a:pt x="2138720" y="719932"/>
                              </a:lnTo>
                              <a:lnTo>
                                <a:pt x="2136337" y="721122"/>
                              </a:lnTo>
                              <a:lnTo>
                                <a:pt x="2133558" y="721519"/>
                              </a:lnTo>
                              <a:lnTo>
                                <a:pt x="2130779" y="721122"/>
                              </a:lnTo>
                              <a:lnTo>
                                <a:pt x="2128396" y="720329"/>
                              </a:lnTo>
                              <a:lnTo>
                                <a:pt x="2126014" y="719138"/>
                              </a:lnTo>
                              <a:lnTo>
                                <a:pt x="2101000" y="703660"/>
                              </a:lnTo>
                              <a:lnTo>
                                <a:pt x="2075589" y="688579"/>
                              </a:lnTo>
                              <a:lnTo>
                                <a:pt x="2073603" y="686991"/>
                              </a:lnTo>
                              <a:lnTo>
                                <a:pt x="2071221" y="686197"/>
                              </a:lnTo>
                              <a:lnTo>
                                <a:pt x="2068839" y="685801"/>
                              </a:lnTo>
                              <a:lnTo>
                                <a:pt x="2066456" y="685404"/>
                              </a:lnTo>
                              <a:lnTo>
                                <a:pt x="2064074" y="685801"/>
                              </a:lnTo>
                              <a:lnTo>
                                <a:pt x="2061692" y="686197"/>
                              </a:lnTo>
                              <a:lnTo>
                                <a:pt x="2059309" y="687388"/>
                              </a:lnTo>
                              <a:lnTo>
                                <a:pt x="2057324" y="688579"/>
                              </a:lnTo>
                              <a:lnTo>
                                <a:pt x="2044619" y="701676"/>
                              </a:lnTo>
                              <a:lnTo>
                                <a:pt x="2031913" y="713979"/>
                              </a:lnTo>
                              <a:lnTo>
                                <a:pt x="2018413" y="726282"/>
                              </a:lnTo>
                              <a:lnTo>
                                <a:pt x="2004913" y="737791"/>
                              </a:lnTo>
                              <a:lnTo>
                                <a:pt x="1989826" y="748110"/>
                              </a:lnTo>
                              <a:lnTo>
                                <a:pt x="1974738" y="757635"/>
                              </a:lnTo>
                              <a:lnTo>
                                <a:pt x="1959650" y="767160"/>
                              </a:lnTo>
                              <a:lnTo>
                                <a:pt x="1943371" y="775494"/>
                              </a:lnTo>
                              <a:lnTo>
                                <a:pt x="1941385" y="777082"/>
                              </a:lnTo>
                              <a:lnTo>
                                <a:pt x="1939797" y="779066"/>
                              </a:lnTo>
                              <a:lnTo>
                                <a:pt x="1938606" y="781447"/>
                              </a:lnTo>
                              <a:lnTo>
                                <a:pt x="1937812" y="783432"/>
                              </a:lnTo>
                              <a:lnTo>
                                <a:pt x="1937415" y="785813"/>
                              </a:lnTo>
                              <a:lnTo>
                                <a:pt x="1937018" y="788591"/>
                              </a:lnTo>
                              <a:lnTo>
                                <a:pt x="1937415" y="790972"/>
                              </a:lnTo>
                              <a:lnTo>
                                <a:pt x="1938209" y="793354"/>
                              </a:lnTo>
                              <a:lnTo>
                                <a:pt x="1946547" y="821532"/>
                              </a:lnTo>
                              <a:lnTo>
                                <a:pt x="1954488" y="849710"/>
                              </a:lnTo>
                              <a:lnTo>
                                <a:pt x="1955282" y="852488"/>
                              </a:lnTo>
                              <a:lnTo>
                                <a:pt x="1955282" y="854869"/>
                              </a:lnTo>
                              <a:lnTo>
                                <a:pt x="1954885" y="858044"/>
                              </a:lnTo>
                              <a:lnTo>
                                <a:pt x="1953694" y="860426"/>
                              </a:lnTo>
                              <a:lnTo>
                                <a:pt x="1952106" y="862807"/>
                              </a:lnTo>
                              <a:lnTo>
                                <a:pt x="1950120" y="864791"/>
                              </a:lnTo>
                              <a:lnTo>
                                <a:pt x="1947341" y="866776"/>
                              </a:lnTo>
                              <a:lnTo>
                                <a:pt x="1944562" y="868363"/>
                              </a:lnTo>
                              <a:lnTo>
                                <a:pt x="1933047" y="872332"/>
                              </a:lnTo>
                              <a:lnTo>
                                <a:pt x="1921533" y="876301"/>
                              </a:lnTo>
                              <a:lnTo>
                                <a:pt x="1910018" y="879873"/>
                              </a:lnTo>
                              <a:lnTo>
                                <a:pt x="1898107" y="883444"/>
                              </a:lnTo>
                              <a:lnTo>
                                <a:pt x="1886195" y="886223"/>
                              </a:lnTo>
                              <a:lnTo>
                                <a:pt x="1874284" y="889001"/>
                              </a:lnTo>
                              <a:lnTo>
                                <a:pt x="1861975" y="891382"/>
                              </a:lnTo>
                              <a:lnTo>
                                <a:pt x="1850064" y="893366"/>
                              </a:lnTo>
                              <a:lnTo>
                                <a:pt x="1846887" y="893763"/>
                              </a:lnTo>
                              <a:lnTo>
                                <a:pt x="1843711" y="893366"/>
                              </a:lnTo>
                              <a:lnTo>
                                <a:pt x="1840931" y="892176"/>
                              </a:lnTo>
                              <a:lnTo>
                                <a:pt x="1838152" y="890985"/>
                              </a:lnTo>
                              <a:lnTo>
                                <a:pt x="1836167" y="889398"/>
                              </a:lnTo>
                              <a:lnTo>
                                <a:pt x="1834182" y="887413"/>
                              </a:lnTo>
                              <a:lnTo>
                                <a:pt x="1832990" y="885032"/>
                              </a:lnTo>
                              <a:lnTo>
                                <a:pt x="1832593" y="882651"/>
                              </a:lnTo>
                              <a:lnTo>
                                <a:pt x="1825049" y="853679"/>
                              </a:lnTo>
                              <a:lnTo>
                                <a:pt x="1818300" y="825501"/>
                              </a:lnTo>
                              <a:lnTo>
                                <a:pt x="1817902" y="823119"/>
                              </a:lnTo>
                              <a:lnTo>
                                <a:pt x="1816711" y="820738"/>
                              </a:lnTo>
                              <a:lnTo>
                                <a:pt x="1815520" y="818357"/>
                              </a:lnTo>
                              <a:lnTo>
                                <a:pt x="1813535" y="816769"/>
                              </a:lnTo>
                              <a:lnTo>
                                <a:pt x="1811947" y="815182"/>
                              </a:lnTo>
                              <a:lnTo>
                                <a:pt x="1809564" y="813991"/>
                              </a:lnTo>
                              <a:lnTo>
                                <a:pt x="1807182" y="812801"/>
                              </a:lnTo>
                              <a:lnTo>
                                <a:pt x="1804800" y="812404"/>
                              </a:lnTo>
                              <a:lnTo>
                                <a:pt x="1786932" y="813197"/>
                              </a:lnTo>
                              <a:lnTo>
                                <a:pt x="1769065" y="812801"/>
                              </a:lnTo>
                              <a:lnTo>
                                <a:pt x="1751198" y="812007"/>
                              </a:lnTo>
                              <a:lnTo>
                                <a:pt x="1733331" y="810022"/>
                              </a:lnTo>
                              <a:lnTo>
                                <a:pt x="1715463" y="806847"/>
                              </a:lnTo>
                              <a:lnTo>
                                <a:pt x="1697993" y="803276"/>
                              </a:lnTo>
                              <a:lnTo>
                                <a:pt x="1680523" y="798513"/>
                              </a:lnTo>
                              <a:lnTo>
                                <a:pt x="1663053" y="793354"/>
                              </a:lnTo>
                              <a:lnTo>
                                <a:pt x="1660670" y="793354"/>
                              </a:lnTo>
                              <a:lnTo>
                                <a:pt x="1658288" y="793751"/>
                              </a:lnTo>
                              <a:lnTo>
                                <a:pt x="1655906" y="794147"/>
                              </a:lnTo>
                              <a:lnTo>
                                <a:pt x="1653523" y="795338"/>
                              </a:lnTo>
                              <a:lnTo>
                                <a:pt x="1651538" y="796529"/>
                              </a:lnTo>
                              <a:lnTo>
                                <a:pt x="1649553" y="798116"/>
                              </a:lnTo>
                              <a:lnTo>
                                <a:pt x="1648362" y="800101"/>
                              </a:lnTo>
                              <a:lnTo>
                                <a:pt x="1647171" y="802482"/>
                              </a:lnTo>
                              <a:lnTo>
                                <a:pt x="1618186" y="854076"/>
                              </a:lnTo>
                              <a:lnTo>
                                <a:pt x="1616995" y="856854"/>
                              </a:lnTo>
                              <a:lnTo>
                                <a:pt x="1615406" y="858838"/>
                              </a:lnTo>
                              <a:lnTo>
                                <a:pt x="1613024" y="860029"/>
                              </a:lnTo>
                              <a:lnTo>
                                <a:pt x="1610642" y="861219"/>
                              </a:lnTo>
                              <a:lnTo>
                                <a:pt x="1607862" y="861616"/>
                              </a:lnTo>
                              <a:lnTo>
                                <a:pt x="1604686" y="861616"/>
                              </a:lnTo>
                              <a:lnTo>
                                <a:pt x="1601510" y="861219"/>
                              </a:lnTo>
                              <a:lnTo>
                                <a:pt x="1598333" y="860426"/>
                              </a:lnTo>
                              <a:lnTo>
                                <a:pt x="1587216" y="854869"/>
                              </a:lnTo>
                              <a:lnTo>
                                <a:pt x="1576098" y="849313"/>
                              </a:lnTo>
                              <a:lnTo>
                                <a:pt x="1565378" y="843757"/>
                              </a:lnTo>
                              <a:lnTo>
                                <a:pt x="1555054" y="837804"/>
                              </a:lnTo>
                              <a:lnTo>
                                <a:pt x="1544334" y="831454"/>
                              </a:lnTo>
                              <a:lnTo>
                                <a:pt x="1533613" y="825104"/>
                              </a:lnTo>
                              <a:lnTo>
                                <a:pt x="1523687" y="818357"/>
                              </a:lnTo>
                              <a:lnTo>
                                <a:pt x="1513761" y="811213"/>
                              </a:lnTo>
                              <a:lnTo>
                                <a:pt x="1511379" y="808832"/>
                              </a:lnTo>
                              <a:lnTo>
                                <a:pt x="1509393" y="806451"/>
                              </a:lnTo>
                              <a:lnTo>
                                <a:pt x="1507805" y="803672"/>
                              </a:lnTo>
                              <a:lnTo>
                                <a:pt x="1507011" y="800894"/>
                              </a:lnTo>
                              <a:lnTo>
                                <a:pt x="1506614" y="798116"/>
                              </a:lnTo>
                              <a:lnTo>
                                <a:pt x="1507011" y="795735"/>
                              </a:lnTo>
                              <a:lnTo>
                                <a:pt x="1507408" y="793354"/>
                              </a:lnTo>
                              <a:lnTo>
                                <a:pt x="1508996" y="790972"/>
                              </a:lnTo>
                              <a:lnTo>
                                <a:pt x="1523687" y="765969"/>
                              </a:lnTo>
                              <a:lnTo>
                                <a:pt x="1539172" y="740569"/>
                              </a:lnTo>
                              <a:lnTo>
                                <a:pt x="1540363" y="738585"/>
                              </a:lnTo>
                              <a:lnTo>
                                <a:pt x="1541554" y="736204"/>
                              </a:lnTo>
                              <a:lnTo>
                                <a:pt x="1542349" y="733822"/>
                              </a:lnTo>
                              <a:lnTo>
                                <a:pt x="1542746" y="731441"/>
                              </a:lnTo>
                              <a:lnTo>
                                <a:pt x="1542349" y="729060"/>
                              </a:lnTo>
                              <a:lnTo>
                                <a:pt x="1541554" y="726679"/>
                              </a:lnTo>
                              <a:lnTo>
                                <a:pt x="1540363" y="724297"/>
                              </a:lnTo>
                              <a:lnTo>
                                <a:pt x="1539172" y="722313"/>
                              </a:lnTo>
                              <a:lnTo>
                                <a:pt x="1526069" y="709613"/>
                              </a:lnTo>
                              <a:lnTo>
                                <a:pt x="1513364" y="696913"/>
                              </a:lnTo>
                              <a:lnTo>
                                <a:pt x="1501849" y="683419"/>
                              </a:lnTo>
                              <a:lnTo>
                                <a:pt x="1489938" y="669529"/>
                              </a:lnTo>
                              <a:lnTo>
                                <a:pt x="1479615" y="654844"/>
                              </a:lnTo>
                              <a:lnTo>
                                <a:pt x="1470085" y="640160"/>
                              </a:lnTo>
                              <a:lnTo>
                                <a:pt x="1460953" y="624285"/>
                              </a:lnTo>
                              <a:lnTo>
                                <a:pt x="1452218" y="608410"/>
                              </a:lnTo>
                              <a:lnTo>
                                <a:pt x="1450630" y="606822"/>
                              </a:lnTo>
                              <a:lnTo>
                                <a:pt x="1448247" y="605235"/>
                              </a:lnTo>
                              <a:lnTo>
                                <a:pt x="1446262" y="604044"/>
                              </a:lnTo>
                              <a:lnTo>
                                <a:pt x="1443880" y="602854"/>
                              </a:lnTo>
                              <a:lnTo>
                                <a:pt x="1441498" y="602457"/>
                              </a:lnTo>
                              <a:lnTo>
                                <a:pt x="1439115" y="602457"/>
                              </a:lnTo>
                              <a:lnTo>
                                <a:pt x="1436733" y="602854"/>
                              </a:lnTo>
                              <a:lnTo>
                                <a:pt x="1433954" y="603647"/>
                              </a:lnTo>
                              <a:lnTo>
                                <a:pt x="1406160" y="611982"/>
                              </a:lnTo>
                              <a:lnTo>
                                <a:pt x="1377572" y="619522"/>
                              </a:lnTo>
                              <a:lnTo>
                                <a:pt x="1375190" y="620316"/>
                              </a:lnTo>
                              <a:lnTo>
                                <a:pt x="1372411" y="620713"/>
                              </a:lnTo>
                              <a:lnTo>
                                <a:pt x="1369631" y="619919"/>
                              </a:lnTo>
                              <a:lnTo>
                                <a:pt x="1367249" y="619126"/>
                              </a:lnTo>
                              <a:lnTo>
                                <a:pt x="1364867" y="617538"/>
                              </a:lnTo>
                              <a:lnTo>
                                <a:pt x="1362882" y="615157"/>
                              </a:lnTo>
                              <a:lnTo>
                                <a:pt x="1360896" y="612775"/>
                              </a:lnTo>
                              <a:lnTo>
                                <a:pt x="1359308" y="609600"/>
                              </a:lnTo>
                              <a:lnTo>
                                <a:pt x="1354941" y="598488"/>
                              </a:lnTo>
                              <a:lnTo>
                                <a:pt x="1350970" y="586979"/>
                              </a:lnTo>
                              <a:lnTo>
                                <a:pt x="1347397" y="575072"/>
                              </a:lnTo>
                              <a:lnTo>
                                <a:pt x="1343823" y="563166"/>
                              </a:lnTo>
                              <a:lnTo>
                                <a:pt x="1341044" y="551657"/>
                              </a:lnTo>
                              <a:lnTo>
                                <a:pt x="1338264" y="539750"/>
                              </a:lnTo>
                              <a:lnTo>
                                <a:pt x="1335882" y="527447"/>
                              </a:lnTo>
                              <a:lnTo>
                                <a:pt x="1333897" y="515541"/>
                              </a:lnTo>
                              <a:lnTo>
                                <a:pt x="1333500" y="512366"/>
                              </a:lnTo>
                              <a:lnTo>
                                <a:pt x="1333897" y="509191"/>
                              </a:lnTo>
                              <a:lnTo>
                                <a:pt x="1335088" y="506413"/>
                              </a:lnTo>
                              <a:lnTo>
                                <a:pt x="1336279" y="503635"/>
                              </a:lnTo>
                              <a:lnTo>
                                <a:pt x="1337867" y="501650"/>
                              </a:lnTo>
                              <a:lnTo>
                                <a:pt x="1339853" y="499666"/>
                              </a:lnTo>
                              <a:lnTo>
                                <a:pt x="1342235" y="498475"/>
                              </a:lnTo>
                              <a:lnTo>
                                <a:pt x="1345014" y="498079"/>
                              </a:lnTo>
                              <a:lnTo>
                                <a:pt x="1373602" y="490538"/>
                              </a:lnTo>
                              <a:lnTo>
                                <a:pt x="1401793" y="483394"/>
                              </a:lnTo>
                              <a:lnTo>
                                <a:pt x="1404969" y="482997"/>
                              </a:lnTo>
                              <a:lnTo>
                                <a:pt x="1407351" y="482204"/>
                              </a:lnTo>
                              <a:lnTo>
                                <a:pt x="1409336" y="481013"/>
                              </a:lnTo>
                              <a:lnTo>
                                <a:pt x="1411322" y="479029"/>
                              </a:lnTo>
                              <a:lnTo>
                                <a:pt x="1412513" y="477441"/>
                              </a:lnTo>
                              <a:lnTo>
                                <a:pt x="1414101" y="475060"/>
                              </a:lnTo>
                              <a:lnTo>
                                <a:pt x="1414895" y="473075"/>
                              </a:lnTo>
                              <a:lnTo>
                                <a:pt x="1415292" y="470297"/>
                              </a:lnTo>
                              <a:lnTo>
                                <a:pt x="1414895" y="452835"/>
                              </a:lnTo>
                              <a:lnTo>
                                <a:pt x="1414895" y="434579"/>
                              </a:lnTo>
                              <a:lnTo>
                                <a:pt x="1416086" y="416719"/>
                              </a:lnTo>
                              <a:lnTo>
                                <a:pt x="1417675" y="398860"/>
                              </a:lnTo>
                              <a:lnTo>
                                <a:pt x="1420454" y="381000"/>
                              </a:lnTo>
                              <a:lnTo>
                                <a:pt x="1424424" y="363538"/>
                              </a:lnTo>
                              <a:lnTo>
                                <a:pt x="1428792" y="346075"/>
                              </a:lnTo>
                              <a:lnTo>
                                <a:pt x="1433954" y="329010"/>
                              </a:lnTo>
                              <a:lnTo>
                                <a:pt x="1434351" y="326232"/>
                              </a:lnTo>
                              <a:lnTo>
                                <a:pt x="1433954" y="323850"/>
                              </a:lnTo>
                              <a:lnTo>
                                <a:pt x="1433160" y="321469"/>
                              </a:lnTo>
                              <a:lnTo>
                                <a:pt x="1432365" y="319485"/>
                              </a:lnTo>
                              <a:lnTo>
                                <a:pt x="1430777" y="317103"/>
                              </a:lnTo>
                              <a:lnTo>
                                <a:pt x="1429189" y="315516"/>
                              </a:lnTo>
                              <a:lnTo>
                                <a:pt x="1427204" y="313928"/>
                              </a:lnTo>
                              <a:lnTo>
                                <a:pt x="1424821" y="312738"/>
                              </a:lnTo>
                              <a:lnTo>
                                <a:pt x="1373205" y="284163"/>
                              </a:lnTo>
                              <a:lnTo>
                                <a:pt x="1370823" y="282972"/>
                              </a:lnTo>
                              <a:lnTo>
                                <a:pt x="1369234" y="280988"/>
                              </a:lnTo>
                              <a:lnTo>
                                <a:pt x="1367646" y="279003"/>
                              </a:lnTo>
                              <a:lnTo>
                                <a:pt x="1366455" y="276225"/>
                              </a:lnTo>
                              <a:lnTo>
                                <a:pt x="1366058" y="273447"/>
                              </a:lnTo>
                              <a:lnTo>
                                <a:pt x="1366058" y="270669"/>
                              </a:lnTo>
                              <a:lnTo>
                                <a:pt x="1366455" y="267494"/>
                              </a:lnTo>
                              <a:lnTo>
                                <a:pt x="1367249" y="264319"/>
                              </a:lnTo>
                              <a:lnTo>
                                <a:pt x="1372411" y="252810"/>
                              </a:lnTo>
                              <a:lnTo>
                                <a:pt x="1377969" y="242094"/>
                              </a:lnTo>
                              <a:lnTo>
                                <a:pt x="1383528" y="231378"/>
                              </a:lnTo>
                              <a:lnTo>
                                <a:pt x="1389484" y="220663"/>
                              </a:lnTo>
                              <a:lnTo>
                                <a:pt x="1395837" y="209947"/>
                              </a:lnTo>
                              <a:lnTo>
                                <a:pt x="1402190" y="199628"/>
                              </a:lnTo>
                              <a:lnTo>
                                <a:pt x="1409336" y="189706"/>
                              </a:lnTo>
                              <a:lnTo>
                                <a:pt x="1416483" y="179784"/>
                              </a:lnTo>
                              <a:lnTo>
                                <a:pt x="1418469" y="177403"/>
                              </a:lnTo>
                              <a:lnTo>
                                <a:pt x="1421248" y="175419"/>
                              </a:lnTo>
                              <a:lnTo>
                                <a:pt x="1423630" y="173831"/>
                              </a:lnTo>
                              <a:lnTo>
                                <a:pt x="1426410" y="173038"/>
                              </a:lnTo>
                              <a:lnTo>
                                <a:pt x="1429189" y="172641"/>
                              </a:lnTo>
                              <a:lnTo>
                                <a:pt x="1431571" y="173038"/>
                              </a:lnTo>
                              <a:lnTo>
                                <a:pt x="1434351" y="173831"/>
                              </a:lnTo>
                              <a:lnTo>
                                <a:pt x="1436336" y="175022"/>
                              </a:lnTo>
                              <a:lnTo>
                                <a:pt x="1462144" y="189706"/>
                              </a:lnTo>
                              <a:lnTo>
                                <a:pt x="1486761" y="205184"/>
                              </a:lnTo>
                              <a:lnTo>
                                <a:pt x="1489144" y="206375"/>
                              </a:lnTo>
                              <a:lnTo>
                                <a:pt x="1491526" y="207566"/>
                              </a:lnTo>
                              <a:lnTo>
                                <a:pt x="1493908" y="207963"/>
                              </a:lnTo>
                              <a:lnTo>
                                <a:pt x="1496688" y="208359"/>
                              </a:lnTo>
                              <a:lnTo>
                                <a:pt x="1499070" y="207963"/>
                              </a:lnTo>
                              <a:lnTo>
                                <a:pt x="1501452" y="207169"/>
                              </a:lnTo>
                              <a:lnTo>
                                <a:pt x="1503835" y="206375"/>
                              </a:lnTo>
                              <a:lnTo>
                                <a:pt x="1505820" y="205184"/>
                              </a:lnTo>
                              <a:lnTo>
                                <a:pt x="1518128" y="192088"/>
                              </a:lnTo>
                              <a:lnTo>
                                <a:pt x="1530834" y="179784"/>
                              </a:lnTo>
                              <a:lnTo>
                                <a:pt x="1544731" y="167878"/>
                              </a:lnTo>
                              <a:lnTo>
                                <a:pt x="1558231" y="155972"/>
                              </a:lnTo>
                              <a:lnTo>
                                <a:pt x="1572922" y="145653"/>
                              </a:lnTo>
                              <a:lnTo>
                                <a:pt x="1587613" y="136128"/>
                              </a:lnTo>
                              <a:lnTo>
                                <a:pt x="1603495" y="127000"/>
                              </a:lnTo>
                              <a:lnTo>
                                <a:pt x="1619377" y="118269"/>
                              </a:lnTo>
                              <a:lnTo>
                                <a:pt x="1620965" y="116284"/>
                              </a:lnTo>
                              <a:lnTo>
                                <a:pt x="1622553" y="114300"/>
                              </a:lnTo>
                              <a:lnTo>
                                <a:pt x="1623745" y="112316"/>
                              </a:lnTo>
                              <a:lnTo>
                                <a:pt x="1624936" y="109934"/>
                              </a:lnTo>
                              <a:lnTo>
                                <a:pt x="1625333" y="107553"/>
                              </a:lnTo>
                              <a:lnTo>
                                <a:pt x="1625333" y="105172"/>
                              </a:lnTo>
                              <a:lnTo>
                                <a:pt x="1624936" y="102791"/>
                              </a:lnTo>
                              <a:lnTo>
                                <a:pt x="1624142" y="100409"/>
                              </a:lnTo>
                              <a:lnTo>
                                <a:pt x="1615803" y="71834"/>
                              </a:lnTo>
                              <a:lnTo>
                                <a:pt x="1608260" y="44053"/>
                              </a:lnTo>
                              <a:lnTo>
                                <a:pt x="1607465" y="41275"/>
                              </a:lnTo>
                              <a:lnTo>
                                <a:pt x="1607465" y="38894"/>
                              </a:lnTo>
                              <a:lnTo>
                                <a:pt x="1607862" y="36116"/>
                              </a:lnTo>
                              <a:lnTo>
                                <a:pt x="1609054" y="33734"/>
                              </a:lnTo>
                              <a:lnTo>
                                <a:pt x="1610245" y="31353"/>
                              </a:lnTo>
                              <a:lnTo>
                                <a:pt x="1612627" y="28972"/>
                              </a:lnTo>
                              <a:lnTo>
                                <a:pt x="1615009" y="26987"/>
                              </a:lnTo>
                              <a:lnTo>
                                <a:pt x="1617789" y="25400"/>
                              </a:lnTo>
                              <a:lnTo>
                                <a:pt x="1629303" y="21034"/>
                              </a:lnTo>
                              <a:lnTo>
                                <a:pt x="1641215" y="17066"/>
                              </a:lnTo>
                              <a:lnTo>
                                <a:pt x="1652729" y="13494"/>
                              </a:lnTo>
                              <a:lnTo>
                                <a:pt x="1664641" y="10319"/>
                              </a:lnTo>
                              <a:lnTo>
                                <a:pt x="1676155" y="7541"/>
                              </a:lnTo>
                              <a:lnTo>
                                <a:pt x="1688464" y="4762"/>
                              </a:lnTo>
                              <a:lnTo>
                                <a:pt x="1700375" y="2381"/>
                              </a:lnTo>
                              <a:lnTo>
                                <a:pt x="171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38.95pt;margin-top:530.15pt;height:11.5pt;width:12.7pt;z-index:251669504;v-text-anchor:middle;mso-width-relative:page;mso-height-relative:page;" fillcolor="#FFFFFF" filled="t" stroked="f" coordsize="2228850,2019300" o:gfxdata="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<v:path o:connectlocs="35406,84707;49434,109881;76459,99663;70234,71474;74824,69580;79012,103940;45561,113010;31734,81291;55113,60236;30500,77497;29696,98691;52356,117617;78175,108858;85900,86428;67979,62333;71569,34504;82856,50816;102156,54205;99370,70547;112897,88180;104855,103114;91702,120576;85067,137865;64762,134562;52901,145906;41270,132494;17834,129306;14761,111874;9965,91110;2125,74797;18064,64257;20907,45015;37421,47284;56089,33470;118406,24520;119640,41501;136626,42765;140270,26129;132638,17567;143972,33858;129625,47506;113930,35410;123600,17998;113996,24944;119455,45985;141091,43631;141895,21930;125747,2870;141062,2468;146262,12113;159767,21356;155227,35794;155342,51639;140286,56519;132729,64183;117099,61772;111611,53075;98624,44492;102388,32752;101009,15184;117185,855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D14590" wp14:editId="27668DEA">
                <wp:simplePos x="0" y="0"/>
                <wp:positionH relativeFrom="column">
                  <wp:posOffset>1270635</wp:posOffset>
                </wp:positionH>
                <wp:positionV relativeFrom="paragraph">
                  <wp:posOffset>6090920</wp:posOffset>
                </wp:positionV>
                <wp:extent cx="1465580" cy="335280"/>
                <wp:effectExtent l="0" t="0" r="0" b="0"/>
                <wp:wrapNone/>
                <wp:docPr id="4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6C1021" w14:textId="77777777" w:rsidR="00412457" w:rsidRDefault="00000000">
                            <w:pPr>
                              <w:pStyle w:val="a7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技能荣誉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14590" id="文本框 72" o:spid="_x0000_s1094" type="#_x0000_t202" style="position:absolute;left:0;text-align:left;margin-left:100.05pt;margin-top:479.6pt;width:115.4pt;height:26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" filled="f" stroked="f">
                <v:textbox style="mso-fit-shape-to-text:t">
                  <w:txbxContent>
                    <w:p w14:paraId="2D6C1021" w14:textId="77777777" w:rsidR="00412457" w:rsidRDefault="00000000">
                      <w:pPr>
                        <w:pStyle w:val="a7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p w14:paraId="722E6B8A" w14:textId="77777777" w:rsidR="00412457" w:rsidRDefault="00412457"/>
    <w:p w14:paraId="79E075CE" w14:textId="77777777" w:rsidR="00412457" w:rsidRDefault="00412457"/>
    <w:p w14:paraId="33145699" w14:textId="77777777" w:rsidR="00412457" w:rsidRDefault="00412457"/>
    <w:p w14:paraId="2E4B01AD" w14:textId="77777777" w:rsidR="00412457" w:rsidRDefault="00412457"/>
    <w:p w14:paraId="0E8C1860" w14:textId="77777777" w:rsidR="00412457" w:rsidRDefault="00412457"/>
    <w:p w14:paraId="2F8FDC24" w14:textId="77777777" w:rsidR="00412457" w:rsidRDefault="00412457"/>
    <w:p w14:paraId="3CFD0C92" w14:textId="77777777" w:rsidR="00412457" w:rsidRDefault="00412457"/>
    <w:p w14:paraId="52D81F6B" w14:textId="77777777" w:rsidR="00412457" w:rsidRDefault="00412457"/>
    <w:p w14:paraId="483A38AB" w14:textId="77777777" w:rsidR="00412457" w:rsidRDefault="00412457"/>
    <w:p w14:paraId="7C9CC811" w14:textId="77777777" w:rsidR="00412457" w:rsidRDefault="00412457"/>
    <w:p w14:paraId="25B42D1D" w14:textId="77777777" w:rsidR="00412457" w:rsidRDefault="00412457"/>
    <w:p w14:paraId="0C336B9C" w14:textId="77777777" w:rsidR="00412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F135D" wp14:editId="6E76A9F4">
                <wp:simplePos x="0" y="0"/>
                <wp:positionH relativeFrom="column">
                  <wp:posOffset>-531495</wp:posOffset>
                </wp:positionH>
                <wp:positionV relativeFrom="paragraph">
                  <wp:posOffset>240030</wp:posOffset>
                </wp:positionV>
                <wp:extent cx="6111240" cy="0"/>
                <wp:effectExtent l="0" t="0" r="0" b="0"/>
                <wp:wrapNone/>
                <wp:docPr id="23213516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4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59" o:spid="_x0000_s1026" o:spt="20" style="position:absolute;left:0pt;margin-left:-41.85pt;margin-top:18.9pt;height:0pt;width:481.2pt;z-index:251712512;mso-width-relative:page;mso-height-relative:page;" filled="f" stroked="t" coordsize="21600,21600" o:gfxdata="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48dA0wAAAAkBAAAPAAAAAAAAAAEAIAAAACIAAABkcnMvZG93bnJldi54bWxQSwECFAAUAAAACACH&#10;TuJA0zZOYfABAAC7AwAADgAAAAAAAAABACAAAAAiAQAAZHJzL2Uyb0RvYy54bWxQSwUGAAAAAAYA&#10;BgBZAQAAhAUAAAAA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B3EA62" w14:textId="77777777" w:rsidR="00412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2E74E" wp14:editId="42508A4E">
                <wp:simplePos x="0" y="0"/>
                <wp:positionH relativeFrom="column">
                  <wp:posOffset>-490220</wp:posOffset>
                </wp:positionH>
                <wp:positionV relativeFrom="paragraph">
                  <wp:posOffset>62230</wp:posOffset>
                </wp:positionV>
                <wp:extent cx="6156325" cy="2107565"/>
                <wp:effectExtent l="0" t="0" r="0" b="0"/>
                <wp:wrapNone/>
                <wp:docPr id="5952379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107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6B05D0" w14:textId="77777777" w:rsidR="00412457" w:rsidRDefault="00000000">
                            <w:pPr>
                              <w:pStyle w:val="a3"/>
                              <w:tabs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 xml:space="preserve">项目名称：日志审计系统 </w:t>
                            </w:r>
                          </w:p>
                          <w:p w14:paraId="02CB0071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asciiTheme="minorEastAsia" w:hAnsiTheme="minor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系统分为主要日志展示、日志记录服务、日志分析告警等模块。主要对外提供日志收集接口，收集各个机构系统下的应用日志并入库，定制分析告警模型、实时监控用户行为，对可疑行为进行告警，必要时结合用户管理系统，冻结用户。对审计员提供对应机构的日志数据供审计员审计核查。并进行用户行为分析数据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40DC968A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Alibaba+SpringBoot+vue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、PostgreSQL、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Gaussdb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、WebSocket、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6987FB68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担任系统开发负责人，负责项目架构设计、把握整体项目进度，按迭代定时交付用户，负责日志分析、日志处理、日志告警等核心模块的开发；分析项目性能瓶颈，提升项目QPS达到</w:t>
                            </w:r>
                            <w:r>
                              <w:rPr>
                                <w:rFonts w:asciiTheme="minorEastAsia" w:hAnsiTheme="minor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3000+</w:t>
                            </w:r>
                          </w:p>
                          <w:p w14:paraId="20C4BC5E" w14:textId="77777777" w:rsidR="00412457" w:rsidRDefault="00412457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2E74E" id="_x0000_s1095" style="position:absolute;left:0;text-align:left;margin-left:-38.6pt;margin-top:4.9pt;width:484.75pt;height:16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" filled="f" stroked="f">
                <v:textbox>
                  <w:txbxContent>
                    <w:p w14:paraId="766B05D0" w14:textId="77777777" w:rsidR="00412457" w:rsidRDefault="00000000">
                      <w:pPr>
                        <w:pStyle w:val="a3"/>
                        <w:tabs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 xml:space="preserve">项目名称：日志审计系统 </w:t>
                      </w:r>
                    </w:p>
                    <w:p w14:paraId="02CB0071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asciiTheme="minorEastAsia" w:hAnsiTheme="minor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系统分为主要日志展示、日志记录服务、日志分析告警等模块。主要对外提供日志收集接口，收集各个机构系统下的应用日志并入库，定制分析告警模型、实时监控用户行为，对可疑行为进行告警，必要时结合用户管理系统，冻结用户。对审计员提供对应机构的日志数据供审计员审计核查。并进行用户行为分析数据</w:t>
                      </w:r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。</w:t>
                      </w:r>
                    </w:p>
                    <w:p w14:paraId="40DC968A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SpringCloud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Alibaba+SpringBoot+vue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Mybatis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kafka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、PostgreSQL、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Gaussdb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、WebSocket、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Echarts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等。</w:t>
                      </w:r>
                    </w:p>
                    <w:p w14:paraId="6987FB68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担任系统开发负责人，负责项目架构设计、把握整体项目进度，按迭代定时交付用户，负责日志分析、日志处理、日志告警等核心模块的开发；分析项目性能瓶颈，提升项目QPS达到</w:t>
                      </w:r>
                      <w:r>
                        <w:rPr>
                          <w:rFonts w:asciiTheme="minorEastAsia" w:hAnsiTheme="minor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3000+</w:t>
                      </w:r>
                    </w:p>
                    <w:p w14:paraId="20C4BC5E" w14:textId="77777777" w:rsidR="00412457" w:rsidRDefault="00412457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6AC8D" wp14:editId="14A66B60">
                <wp:simplePos x="0" y="0"/>
                <wp:positionH relativeFrom="column">
                  <wp:posOffset>-617220</wp:posOffset>
                </wp:positionH>
                <wp:positionV relativeFrom="paragraph">
                  <wp:posOffset>192405</wp:posOffset>
                </wp:positionV>
                <wp:extent cx="145415" cy="75565"/>
                <wp:effectExtent l="0" t="3175" r="3810" b="3810"/>
                <wp:wrapNone/>
                <wp:docPr id="135" name="等腰三角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-48.6pt;margin-top:15.15pt;height:5.95pt;width:11.45pt;rotation:5898240f;z-index:251692032;v-text-anchor:middle;mso-width-relative:page;mso-height-relative:page;" fillcolor="#0093C2" filled="t" stroked="f" coordsize="21600,21600" o:gfxdata="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JupDHaAAAACQEAAA8AAAAAAAAAAQAg&#10;AAAAIgAAAGRycy9kb3ducmV2LnhtbFBLAQIUABQAAAAIAIdO4kCa2ogkDAIAAOMDAAAOAAAAAAAA&#10;AAEAIAAAACkBAABkcnMvZTJvRG9jLnhtbFBLBQYAAAAABgAGAFkBAACn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033799C" w14:textId="77777777" w:rsidR="00412457" w:rsidRDefault="00412457"/>
    <w:p w14:paraId="41CD1E81" w14:textId="77777777" w:rsidR="00412457" w:rsidRDefault="00412457"/>
    <w:p w14:paraId="7518039E" w14:textId="77777777" w:rsidR="00412457" w:rsidRDefault="00412457"/>
    <w:p w14:paraId="354FAC8D" w14:textId="77777777" w:rsidR="00412457" w:rsidRDefault="00412457"/>
    <w:p w14:paraId="4C9B6348" w14:textId="77777777" w:rsidR="00412457" w:rsidRDefault="00412457"/>
    <w:p w14:paraId="003C94A1" w14:textId="77777777" w:rsidR="00412457" w:rsidRDefault="00412457"/>
    <w:p w14:paraId="2F1EA54D" w14:textId="77777777" w:rsidR="00412457" w:rsidRDefault="00412457"/>
    <w:p w14:paraId="45B85962" w14:textId="77777777" w:rsidR="00412457" w:rsidRDefault="00412457"/>
    <w:p w14:paraId="4C49E7BB" w14:textId="77777777" w:rsidR="00412457" w:rsidRDefault="00412457"/>
    <w:p w14:paraId="4A4BD6B0" w14:textId="77777777" w:rsidR="00412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206A9" wp14:editId="6476517E">
                <wp:simplePos x="0" y="0"/>
                <wp:positionH relativeFrom="column">
                  <wp:posOffset>-507365</wp:posOffset>
                </wp:positionH>
                <wp:positionV relativeFrom="paragraph">
                  <wp:posOffset>260985</wp:posOffset>
                </wp:positionV>
                <wp:extent cx="6156325" cy="1929130"/>
                <wp:effectExtent l="0" t="0" r="0" b="0"/>
                <wp:wrapNone/>
                <wp:docPr id="11359830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19292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23B14F" w14:textId="77777777" w:rsidR="00412457" w:rsidRDefault="00000000">
                            <w:pPr>
                              <w:pStyle w:val="a3"/>
                              <w:tabs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项目名称：大数据治理系统</w:t>
                            </w:r>
                            <w:r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6455ED34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主要为打造数据中台的基础建设，主要分为标准管理、数据探查、数据预清洗、数据定义等流程。让杂乱的数据以符合规范标准的格式接入我们的大数据平台。为公司其他业务提供数据支撑。开发上分为大数据部分和系统配置管理程序。</w:t>
                            </w:r>
                          </w:p>
                          <w:p w14:paraId="4F79C4FF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Alibaba+SpringBoot+Thymeleaf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activemq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、PostgreSQL、hive，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0D875410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担任项目系统配置管理模块负责人，负责项目系统配置管理模块整体设计、定义与大数据组件程序间的接口，负责协调各部门间开发问题，带领团队开发项目系统配置管理模块。</w:t>
                            </w:r>
                          </w:p>
                          <w:p w14:paraId="1BB0B318" w14:textId="77777777" w:rsidR="00412457" w:rsidRDefault="00412457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206A9" id="_x0000_s1096" style="position:absolute;left:0;text-align:left;margin-left:-39.95pt;margin-top:20.55pt;width:484.75pt;height:15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" filled="f" stroked="f">
                <v:textbox>
                  <w:txbxContent>
                    <w:p w14:paraId="3023B14F" w14:textId="77777777" w:rsidR="00412457" w:rsidRDefault="00000000">
                      <w:pPr>
                        <w:pStyle w:val="a3"/>
                        <w:tabs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项目名称：大数据治理系统</w:t>
                      </w:r>
                      <w:r>
                        <w:rPr>
                          <w:rFonts w:asciiTheme="minorEastAsia" w:hAnsiTheme="minorEastAsia" w:cs="Times New Roman"/>
                          <w:b/>
                          <w:bCs/>
                          <w:color w:val="2F91B4"/>
                          <w:sz w:val="21"/>
                          <w:szCs w:val="21"/>
                        </w:rPr>
                        <w:tab/>
                      </w:r>
                    </w:p>
                    <w:p w14:paraId="6455ED34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主要为打造数据中台的基础建设，主要分为标准管理、数据探查、数据预清洗、数据定义等流程。让杂乱的数据以符合规范标准的格式接入我们的大数据平台。为公司其他业务提供数据支撑。开发上分为大数据部分和系统配置管理程序。</w:t>
                      </w:r>
                    </w:p>
                    <w:p w14:paraId="4F79C4FF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Alibaba+SpringBoot+Thymeleaf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activemq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、PostgreSQL、hive，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mongodb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。</w:t>
                      </w:r>
                    </w:p>
                    <w:p w14:paraId="0D875410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担任项目系统配置管理模块负责人，负责项目系统配置管理模块整体设计、定义与大数据组件程序间的接口，负责协调各部门间开发问题，带领团队开发项目系统配置管理模块。</w:t>
                      </w:r>
                    </w:p>
                    <w:p w14:paraId="1BB0B318" w14:textId="77777777" w:rsidR="00412457" w:rsidRDefault="00412457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12F48" wp14:editId="561FB532">
                <wp:simplePos x="0" y="0"/>
                <wp:positionH relativeFrom="column">
                  <wp:posOffset>-511810</wp:posOffset>
                </wp:positionH>
                <wp:positionV relativeFrom="paragraph">
                  <wp:posOffset>265430</wp:posOffset>
                </wp:positionV>
                <wp:extent cx="6111240" cy="0"/>
                <wp:effectExtent l="0" t="0" r="0" b="0"/>
                <wp:wrapNone/>
                <wp:docPr id="201823505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4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59" o:spid="_x0000_s1026" o:spt="20" style="position:absolute;left:0pt;margin-left:-40.3pt;margin-top:20.9pt;height:0pt;width:481.2pt;z-index:251713536;mso-width-relative:page;mso-height-relative:page;" filled="f" stroked="t" coordsize="21600,21600" o:gfxdata="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XSNWtQAAAAJAQAADwAAAAAAAAABACAAAAAiAAAAZHJzL2Rvd25yZXYueG1sUEsBAhQAFAAAAAgA&#10;h07iQPIzmNzwAQAAvAMAAA4AAAAAAAAAAQAgAAAAIwEAAGRycy9lMm9Eb2MueG1sUEsFBgAAAAAG&#10;AAYAWQEAAIUFAAAAAA==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A77EB0A" w14:textId="77777777" w:rsidR="00412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7296A" wp14:editId="0B7C90B7">
                <wp:simplePos x="0" y="0"/>
                <wp:positionH relativeFrom="column">
                  <wp:posOffset>-642620</wp:posOffset>
                </wp:positionH>
                <wp:positionV relativeFrom="paragraph">
                  <wp:posOffset>205105</wp:posOffset>
                </wp:positionV>
                <wp:extent cx="145415" cy="75565"/>
                <wp:effectExtent l="0" t="3175" r="3810" b="3810"/>
                <wp:wrapNone/>
                <wp:docPr id="558496579" name="等腰三角形 558496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-50.6pt;margin-top:16.15pt;height:5.95pt;width:11.45pt;rotation:5898240f;z-index:251709440;v-text-anchor:middle;mso-width-relative:page;mso-height-relative:page;" fillcolor="#0093C2" filled="t" stroked="f" coordsize="21600,21600" o:gfxdata="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RnaUdoAAAAKAQAADwAAAAAA&#10;AAABACAAAAAiAAAAZHJzL2Rvd25yZXYueG1sUEsBAhQAFAAAAAgAh07iQOzOJvkRAgAA7wMAAA4A&#10;AAAAAAAAAQAgAAAAKQEAAGRycy9lMm9Eb2MueG1sUEsFBgAAAAAGAAYAWQEAAKw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580B4F3" w14:textId="77777777" w:rsidR="00412457" w:rsidRDefault="00412457"/>
    <w:p w14:paraId="75AAB1B4" w14:textId="77777777" w:rsidR="00412457" w:rsidRDefault="00412457"/>
    <w:p w14:paraId="30704805" w14:textId="77777777" w:rsidR="00412457" w:rsidRDefault="00412457"/>
    <w:p w14:paraId="5E87A495" w14:textId="77777777" w:rsidR="00412457" w:rsidRDefault="00412457"/>
    <w:p w14:paraId="14C1CDE2" w14:textId="77777777" w:rsidR="00412457" w:rsidRDefault="00412457"/>
    <w:p w14:paraId="6A042433" w14:textId="77777777" w:rsidR="00412457" w:rsidRDefault="00412457"/>
    <w:p w14:paraId="3BEDB535" w14:textId="77777777" w:rsidR="00412457" w:rsidRDefault="00412457"/>
    <w:p w14:paraId="294D95AF" w14:textId="77777777" w:rsidR="00412457" w:rsidRDefault="00412457"/>
    <w:p w14:paraId="207435D7" w14:textId="77777777" w:rsidR="00412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881B7" wp14:editId="5B251D06">
                <wp:simplePos x="0" y="0"/>
                <wp:positionH relativeFrom="column">
                  <wp:posOffset>-529590</wp:posOffset>
                </wp:positionH>
                <wp:positionV relativeFrom="paragraph">
                  <wp:posOffset>272415</wp:posOffset>
                </wp:positionV>
                <wp:extent cx="6156325" cy="1924050"/>
                <wp:effectExtent l="0" t="0" r="0" b="0"/>
                <wp:wrapNone/>
                <wp:docPr id="5629000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1923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E00C29" w14:textId="77777777" w:rsidR="00412457" w:rsidRDefault="00000000">
                            <w:pPr>
                              <w:pStyle w:val="a3"/>
                              <w:tabs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项目名称：公共开发平台建设</w:t>
                            </w:r>
                            <w:r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73F490D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参入公司架构转型，并作为架构转型的主力，负责公司整体架构由Struts为主的传统架构整体升级为以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为主的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color w:val="34495E"/>
                                <w:sz w:val="21"/>
                                <w:szCs w:val="21"/>
                                <w:shd w:val="clear" w:color="auto" w:fill="FFFFFF"/>
                              </w:rPr>
                              <w:t>架构。搭建具有公司特色和业务特性的公共开发平台，包含公共组件封装：统一异常处理、统一结果返回、动态数据源、文件加密、字段展示加密、业务日志记录框架、字典翻译服务、消息通知服务等等。</w:t>
                            </w:r>
                          </w:p>
                          <w:p w14:paraId="11E24E7E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主要技术：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Alibaba+SpringBoot+Thymeleaf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、PostgreSQL、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。WebSocket等</w:t>
                            </w:r>
                          </w:p>
                          <w:p w14:paraId="31E9F84A" w14:textId="77777777" w:rsidR="00412457" w:rsidRDefault="0000000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="Times New Roman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91B4"/>
                                <w:sz w:val="21"/>
                                <w:szCs w:val="21"/>
                              </w:rPr>
                              <w:t>主要工作：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设计各个服务的能力范围，带领项目组开发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各基础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服务，参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入核心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逻辑的开发。</w:t>
                            </w:r>
                          </w:p>
                          <w:p w14:paraId="77E6F16B" w14:textId="77777777" w:rsidR="00412457" w:rsidRDefault="00412457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81B7" id="_x0000_s1097" style="position:absolute;left:0;text-align:left;margin-left:-41.7pt;margin-top:21.45pt;width:484.75pt;height:15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" filled="f" stroked="f">
                <v:textbox>
                  <w:txbxContent>
                    <w:p w14:paraId="1DE00C29" w14:textId="77777777" w:rsidR="00412457" w:rsidRDefault="00000000">
                      <w:pPr>
                        <w:pStyle w:val="a3"/>
                        <w:tabs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b/>
                          <w:bCs/>
                          <w:color w:val="2F91B4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项目名称：公共开发平台建设</w:t>
                      </w:r>
                      <w:r>
                        <w:rPr>
                          <w:rFonts w:asciiTheme="minorEastAsia" w:hAnsiTheme="minorEastAsia" w:cs="Times New Roman"/>
                          <w:b/>
                          <w:bCs/>
                          <w:color w:val="2F91B4"/>
                          <w:sz w:val="21"/>
                          <w:szCs w:val="21"/>
                        </w:rPr>
                        <w:tab/>
                      </w:r>
                    </w:p>
                    <w:p w14:paraId="373F490D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项目介绍：</w:t>
                      </w:r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参入公司架构转型，并作为架构转型的主力，负责公司整体架构由Struts为主的传统架构整体升级为以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SpringCLoud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和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SpringBoot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为主的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微服务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color w:val="34495E"/>
                          <w:sz w:val="21"/>
                          <w:szCs w:val="21"/>
                          <w:shd w:val="clear" w:color="auto" w:fill="FFFFFF"/>
                        </w:rPr>
                        <w:t>架构。搭建具有公司特色和业务特性的公共开发平台，包含公共组件封装：统一异常处理、统一结果返回、动态数据源、文件加密、字段展示加密、业务日志记录框架、字典翻译服务、消息通知服务等等。</w:t>
                      </w:r>
                    </w:p>
                    <w:p w14:paraId="11E24E7E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主要技术：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Alibaba+SpringBoot+Thymeleaf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、PostgreSQL、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。WebSocket等</w:t>
                      </w:r>
                    </w:p>
                    <w:p w14:paraId="31E9F84A" w14:textId="77777777" w:rsidR="00412457" w:rsidRDefault="0000000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Theme="minorEastAsia" w:hAnsiTheme="minorEastAsia" w:cs="Times New Roman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91B4"/>
                          <w:sz w:val="21"/>
                          <w:szCs w:val="21"/>
                        </w:rPr>
                        <w:t>主要工作：</w:t>
                      </w:r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设计各个服务的能力范围，带领项目组开发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各基础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服务，参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入核心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逻辑的开发。</w:t>
                      </w:r>
                    </w:p>
                    <w:p w14:paraId="77E6F16B" w14:textId="77777777" w:rsidR="00412457" w:rsidRDefault="00412457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75D53" wp14:editId="16241372">
                <wp:simplePos x="0" y="0"/>
                <wp:positionH relativeFrom="column">
                  <wp:posOffset>-542290</wp:posOffset>
                </wp:positionH>
                <wp:positionV relativeFrom="paragraph">
                  <wp:posOffset>266065</wp:posOffset>
                </wp:positionV>
                <wp:extent cx="6111240" cy="0"/>
                <wp:effectExtent l="0" t="0" r="0" b="0"/>
                <wp:wrapNone/>
                <wp:docPr id="2089761874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4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59" o:spid="_x0000_s1026" o:spt="20" style="position:absolute;left:0pt;margin-left:-42.7pt;margin-top:20.95pt;height:0pt;width:481.2pt;z-index:251714560;mso-width-relative:page;mso-height-relative:page;" filled="f" stroked="t" coordsize="21600,21600" o:gfxdata="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MeWl9UAAAAJAQAADwAAAAAAAAABACAAAAAiAAAAZHJzL2Rvd25yZXYueG1sUEsBAhQAFAAA&#10;AAgAh07iQHTcuFzyAQAAvQMAAA4AAAAAAAAAAQAgAAAAJAEAAGRycy9lMm9Eb2MueG1sUEsFBgAA&#10;AAAGAAYAWQEAAIgFAAAAAA==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54235B9" w14:textId="77777777" w:rsidR="00412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AAB2C" wp14:editId="115577A7">
                <wp:simplePos x="0" y="0"/>
                <wp:positionH relativeFrom="column">
                  <wp:posOffset>-672465</wp:posOffset>
                </wp:positionH>
                <wp:positionV relativeFrom="paragraph">
                  <wp:posOffset>216535</wp:posOffset>
                </wp:positionV>
                <wp:extent cx="145415" cy="75565"/>
                <wp:effectExtent l="0" t="3175" r="3810" b="3810"/>
                <wp:wrapNone/>
                <wp:docPr id="1892390370" name="等腰三角形 1892390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5" cy="75565"/>
                        </a:xfrm>
                        <a:prstGeom prst="triangle">
                          <a:avLst/>
                        </a:prstGeom>
                        <a:solidFill>
                          <a:srgbClr val="0093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-52.95pt;margin-top:17.05pt;height:5.95pt;width:11.45pt;rotation:5898240f;z-index:251710464;v-text-anchor:middle;mso-width-relative:page;mso-height-relative:page;" fillcolor="#0093C2" filled="t" stroked="f" coordsize="21600,21600" o:gfxdata="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QLl3aAAAACgEAAA8AAAAA&#10;AAAAAQAgAAAAIgAAAGRycy9kb3ducmV2LnhtbFBLAQIUABQAAAAIAIdO4kDSO4wgEgIAAPEDAAAO&#10;AAAAAAAAAAEAIAAAACkBAABkcnMvZTJvRG9jLnhtbFBLBQYAAAAABgAGAFkBAACt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813D205" w14:textId="77777777" w:rsidR="00412457" w:rsidRDefault="00412457"/>
    <w:p w14:paraId="2B6D0586" w14:textId="77777777" w:rsidR="00412457" w:rsidRDefault="00412457"/>
    <w:p w14:paraId="1079BB53" w14:textId="77777777" w:rsidR="00412457" w:rsidRDefault="00412457"/>
    <w:p w14:paraId="29142A3B" w14:textId="77777777" w:rsidR="00412457" w:rsidRDefault="00412457"/>
    <w:p w14:paraId="05A4F36D" w14:textId="77777777" w:rsidR="00412457" w:rsidRDefault="00412457"/>
    <w:p w14:paraId="241B55D8" w14:textId="77777777" w:rsidR="00412457" w:rsidRDefault="00412457"/>
    <w:p w14:paraId="47B9109E" w14:textId="77777777" w:rsidR="00412457" w:rsidRDefault="00412457"/>
    <w:p w14:paraId="21BF4C60" w14:textId="77777777" w:rsidR="0041245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BEBC8" wp14:editId="0DF119C9">
                <wp:simplePos x="0" y="0"/>
                <wp:positionH relativeFrom="column">
                  <wp:posOffset>-361950</wp:posOffset>
                </wp:positionH>
                <wp:positionV relativeFrom="paragraph">
                  <wp:posOffset>922020</wp:posOffset>
                </wp:positionV>
                <wp:extent cx="132715" cy="160655"/>
                <wp:effectExtent l="0" t="0" r="635" b="10795"/>
                <wp:wrapNone/>
                <wp:docPr id="14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715" cy="16065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28.5pt;margin-top:72.6pt;height:12.65pt;width:10.45pt;z-index:251695104;v-text-anchor:middle-center;mso-width-relative:page;mso-height-relative:page;" fillcolor="#FFFFFF" filled="t" stroked="f" coordsize="2244,2719" o:gfxdata="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DKDwGzdAAAACwEAAA8AAAAAAAAAAQAgAAAAIgAAAGRycy9kb3ducmV2LnhtbFBLAQIU&#10;ABQAAAAIAIdO4kCmfMtOfgUAAMgVAAAOAAAAAAAAAAEAIAAAACwBAABkcnMvZTJvRG9jLnhtbFBL&#10;BQYAAAAABgAGAFkBAAAcCQ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6DFBD" wp14:editId="6C724231">
                <wp:simplePos x="0" y="0"/>
                <wp:positionH relativeFrom="column">
                  <wp:posOffset>-356870</wp:posOffset>
                </wp:positionH>
                <wp:positionV relativeFrom="paragraph">
                  <wp:posOffset>173990</wp:posOffset>
                </wp:positionV>
                <wp:extent cx="132715" cy="160655"/>
                <wp:effectExtent l="0" t="0" r="635" b="10795"/>
                <wp:wrapNone/>
                <wp:docPr id="1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715" cy="16065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28.1pt;margin-top:13.7pt;height:12.65pt;width:10.45pt;z-index:251698176;v-text-anchor:middle-center;mso-width-relative:page;mso-height-relative:page;" fillcolor="#FFFFFF" filled="t" stroked="f" coordsize="2244,2719" o:gfxdata="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bpqkAdwAAAAJAQAADwAAAAAAAAABACAAAAAiAAAAZHJzL2Rvd25yZXYueG1sUEsBAhQAFAAAAAgA&#10;h07iQOiZt7Z4BQAAyBUAAA4AAAAAAAAAAQAgAAAAKwEAAGRycy9lMm9Eb2MueG1sUEsFBgAAAAAG&#10;AAYAWQEAABUJ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6624304" wp14:editId="32B1DBFA">
                <wp:simplePos x="0" y="0"/>
                <wp:positionH relativeFrom="column">
                  <wp:posOffset>548640</wp:posOffset>
                </wp:positionH>
                <wp:positionV relativeFrom="paragraph">
                  <wp:posOffset>7720965</wp:posOffset>
                </wp:positionV>
                <wp:extent cx="262890" cy="984250"/>
                <wp:effectExtent l="1270" t="0" r="5715" b="5715"/>
                <wp:wrapNone/>
                <wp:docPr id="17" name="流程图: 手动输入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759" cy="984080"/>
                        </a:xfrm>
                        <a:prstGeom prst="flowChartManualInput">
                          <a:avLst/>
                        </a:prstGeom>
                        <a:solidFill>
                          <a:srgbClr val="0093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8" type="#_x0000_t118" style="position:absolute;left:0pt;margin-left:43.2pt;margin-top:607.95pt;height:77.5pt;width:20.7pt;rotation:5898240f;z-index:251664384;v-text-anchor:middle;mso-width-relative:page;mso-height-relative:page;" fillcolor="#0093C2" filled="t" stroked="f" coordsize="21600,21600" o:gfxdata="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sREOtoAAAAMAQAADwAAAAAAAAABACAAAAAiAAAAZHJzL2Rvd25y&#10;ZXYueG1sUEsBAhQAFAAAAAgAh07iQIDH0R01AgAALAQAAA4AAAAAAAAAAQAgAAAAKQEAAGRycy9l&#10;Mm9Eb2MueG1sUEsFBgAAAAAGAAYAWQEAAN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C50D278" wp14:editId="73A73ED3">
                <wp:simplePos x="0" y="0"/>
                <wp:positionH relativeFrom="column">
                  <wp:posOffset>-631190</wp:posOffset>
                </wp:positionH>
                <wp:positionV relativeFrom="paragraph">
                  <wp:posOffset>8081010</wp:posOffset>
                </wp:positionV>
                <wp:extent cx="1550670" cy="262890"/>
                <wp:effectExtent l="0" t="0" r="0" b="44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0361" cy="262762"/>
                        </a:xfrm>
                        <a:prstGeom prst="rect">
                          <a:avLst/>
                        </a:prstGeom>
                        <a:solidFill>
                          <a:srgbClr val="0093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flip:y;margin-left:-49.7pt;margin-top:636.3pt;height:20.7pt;width:122.1pt;z-index:251665408;v-text-anchor:middle;mso-width-relative:page;mso-height-relative:page;" fillcolor="#0093C2" filled="t" stroked="f" coordsize="21600,21600" o:gfxdata="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lc7QXYAAAADQEAAA8AAAAAAAAAAQAgAAAA&#10;IgAAAGRycy9kb3ducmV2LnhtbFBLAQIUABQAAAAIAIdO4kCXqLAJCwIAAAgEAAAOAAAAAAAAAAEA&#10;IAAAACc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22220F5" wp14:editId="22573E08">
                <wp:simplePos x="0" y="0"/>
                <wp:positionH relativeFrom="column">
                  <wp:posOffset>-485775</wp:posOffset>
                </wp:positionH>
                <wp:positionV relativeFrom="paragraph">
                  <wp:posOffset>3217545</wp:posOffset>
                </wp:positionV>
                <wp:extent cx="143510" cy="121920"/>
                <wp:effectExtent l="0" t="0" r="8890" b="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52" cy="121779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38.25pt;margin-top:253.35pt;height:9.6pt;width:11.3pt;z-index:251666432;v-text-anchor:middle;mso-width-relative:page;mso-height-relative:page;" fillcolor="#FFFFFF" filled="t" stroked="f" coordsize="3261356,2766950" o:gfxdata="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3552,60991;143552,115936;143478,116602;143330,117194;143182,117711;142812,118229;142516,118747;142146,119264;141628,119708;140962,120152;139778,120891;138298,121409;136670,121705;134968,121779;8657,121779;6955,121705;5327,121409;3847,120891;2515,120152;2071,119708;1553,119264;1109,118747;739,118229;369,117711;221,117194;73,116602;0,115936;0,61139;8657,63431;17907,65798;29080,68460;35000,69939;41067,71270;46987,72453;52833,73563;58382,74524;63488,75189;68002,75707;69926,75855;71776,75929;73625,75855;75697,75707;80137,75189;85169,74524;90718,73563;96564,72453;102558,71122;108551,69791;114545,68386;125644,65724;134968,63283;66402,53099;62380,57121;62380,57850;66402,61871;77149,61871;81171,57850;81171,57121;77149,53099;71776,7671;49061,20643;48911,21681;94640,21681;94490,20643;71776,7671;71776,0;99916,21500;99926,21681;134968,21681;136670,21755;138298,22051;139778,22569;140962,23308;141628,23752;142146,24196;142516,24713;142812,25231;143182,25749;143330,26266;143478,26858;143552,27523;143552,58398;143551,58398;143551,58398;134968,60690;125645,63131;114545,65793;108552,67198;102558,68529;96564,69860;90719,70970;85169,71931;80137,72597;75697,73114;73626,73262;71776,73336;69926,73262;68002,73114;63488,72597;58382,71931;52833,70970;46987,69860;41067,68677;35000,67346;29080,65867;17907,63205;8657,60838;0,58546;0,58638;0,58638;0,42758;0,27523;74,26858;222,26266;369,25749;740,25231;1109,24713;1553,24196;2071,23752;2515,23308;3847,22569;5327,22051;6955,21755;8657,21681;43625,21681;43635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F38975" wp14:editId="24ED0B19">
                <wp:simplePos x="0" y="0"/>
                <wp:positionH relativeFrom="column">
                  <wp:posOffset>-485775</wp:posOffset>
                </wp:positionH>
                <wp:positionV relativeFrom="paragraph">
                  <wp:posOffset>8137525</wp:posOffset>
                </wp:positionV>
                <wp:extent cx="132715" cy="160655"/>
                <wp:effectExtent l="0" t="0" r="1270" b="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429" cy="160443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38.25pt;margin-top:640.75pt;height:12.65pt;width:10.45pt;z-index:251667456;v-text-anchor:middle-center;mso-width-relative:page;mso-height-relative:page;" fillcolor="#FFFFFF" filled="t" stroked="f" coordsize="2244,2719" o:gfxdata="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Gh+7jLeAAAADQEAAA8AAAAAAAAAAQAgAAAAIgAAAGRycy9kb3ducmV2LnhtbFBLAQIU&#10;ABQAAAAIAIdO4kCagak+fQUAAMcVAAAOAAAAAAAAAAEAIAAAAC0BAABkcnMvZTJvRG9jLnhtbFBL&#10;BQYAAAAABgAGAFkBAAAcCQ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4CF7D66" wp14:editId="170A7831">
                <wp:simplePos x="0" y="0"/>
                <wp:positionH relativeFrom="column">
                  <wp:posOffset>-494665</wp:posOffset>
                </wp:positionH>
                <wp:positionV relativeFrom="paragraph">
                  <wp:posOffset>6724650</wp:posOffset>
                </wp:positionV>
                <wp:extent cx="161290" cy="146050"/>
                <wp:effectExtent l="0" t="0" r="0" b="635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156" cy="146115"/>
                        </a:xfrm>
                        <a:custGeom>
                          <a:avLst/>
                          <a:gdLst>
                            <a:gd name="T0" fmla="*/ 489274 w 2228850"/>
                            <a:gd name="T1" fmla="*/ 1171178 h 2019300"/>
                            <a:gd name="T2" fmla="*/ 683136 w 2228850"/>
                            <a:gd name="T3" fmla="*/ 1519238 h 2019300"/>
                            <a:gd name="T4" fmla="*/ 1056587 w 2228850"/>
                            <a:gd name="T5" fmla="*/ 1377950 h 2019300"/>
                            <a:gd name="T6" fmla="*/ 970559 w 2228850"/>
                            <a:gd name="T7" fmla="*/ 988219 h 2019300"/>
                            <a:gd name="T8" fmla="*/ 1033990 w 2228850"/>
                            <a:gd name="T9" fmla="*/ 962025 h 2019300"/>
                            <a:gd name="T10" fmla="*/ 1091871 w 2228850"/>
                            <a:gd name="T11" fmla="*/ 1437085 h 2019300"/>
                            <a:gd name="T12" fmla="*/ 629616 w 2228850"/>
                            <a:gd name="T13" fmla="*/ 1562498 h 2019300"/>
                            <a:gd name="T14" fmla="*/ 438529 w 2228850"/>
                            <a:gd name="T15" fmla="*/ 1123950 h 2019300"/>
                            <a:gd name="T16" fmla="*/ 761603 w 2228850"/>
                            <a:gd name="T17" fmla="*/ 832840 h 2019300"/>
                            <a:gd name="T18" fmla="*/ 421481 w 2228850"/>
                            <a:gd name="T19" fmla="*/ 1071482 h 2019300"/>
                            <a:gd name="T20" fmla="*/ 410369 w 2228850"/>
                            <a:gd name="T21" fmla="*/ 1364523 h 2019300"/>
                            <a:gd name="T22" fmla="*/ 723503 w 2228850"/>
                            <a:gd name="T23" fmla="*/ 1626196 h 2019300"/>
                            <a:gd name="T24" fmla="*/ 1080294 w 2228850"/>
                            <a:gd name="T25" fmla="*/ 1505088 h 2019300"/>
                            <a:gd name="T26" fmla="*/ 1187053 w 2228850"/>
                            <a:gd name="T27" fmla="*/ 1194972 h 2019300"/>
                            <a:gd name="T28" fmla="*/ 939403 w 2228850"/>
                            <a:gd name="T29" fmla="*/ 861826 h 2019300"/>
                            <a:gd name="T30" fmla="*/ 989013 w 2228850"/>
                            <a:gd name="T31" fmla="*/ 477060 h 2019300"/>
                            <a:gd name="T32" fmla="*/ 1144985 w 2228850"/>
                            <a:gd name="T33" fmla="*/ 702599 h 2019300"/>
                            <a:gd name="T34" fmla="*/ 1411685 w 2228850"/>
                            <a:gd name="T35" fmla="*/ 749454 h 2019300"/>
                            <a:gd name="T36" fmla="*/ 1373188 w 2228850"/>
                            <a:gd name="T37" fmla="*/ 975390 h 2019300"/>
                            <a:gd name="T38" fmla="*/ 1560116 w 2228850"/>
                            <a:gd name="T39" fmla="*/ 1219194 h 2019300"/>
                            <a:gd name="T40" fmla="*/ 1448991 w 2228850"/>
                            <a:gd name="T41" fmla="*/ 1425673 h 2019300"/>
                            <a:gd name="T42" fmla="*/ 1267222 w 2228850"/>
                            <a:gd name="T43" fmla="*/ 1667095 h 2019300"/>
                            <a:gd name="T44" fmla="*/ 1175544 w 2228850"/>
                            <a:gd name="T45" fmla="*/ 1906134 h 2019300"/>
                            <a:gd name="T46" fmla="*/ 894953 w 2228850"/>
                            <a:gd name="T47" fmla="*/ 1860470 h 2019300"/>
                            <a:gd name="T48" fmla="*/ 731044 w 2228850"/>
                            <a:gd name="T49" fmla="*/ 2017315 h 2019300"/>
                            <a:gd name="T50" fmla="*/ 570309 w 2228850"/>
                            <a:gd name="T51" fmla="*/ 1831881 h 2019300"/>
                            <a:gd name="T52" fmla="*/ 246459 w 2228850"/>
                            <a:gd name="T53" fmla="*/ 1787805 h 2019300"/>
                            <a:gd name="T54" fmla="*/ 203994 w 2228850"/>
                            <a:gd name="T55" fmla="*/ 1546781 h 2019300"/>
                            <a:gd name="T56" fmla="*/ 137715 w 2228850"/>
                            <a:gd name="T57" fmla="*/ 1259695 h 2019300"/>
                            <a:gd name="T58" fmla="*/ 29369 w 2228850"/>
                            <a:gd name="T59" fmla="*/ 1034157 h 2019300"/>
                            <a:gd name="T60" fmla="*/ 249634 w 2228850"/>
                            <a:gd name="T61" fmla="*/ 888430 h 2019300"/>
                            <a:gd name="T62" fmla="*/ 288925 w 2228850"/>
                            <a:gd name="T63" fmla="*/ 622390 h 2019300"/>
                            <a:gd name="T64" fmla="*/ 517128 w 2228850"/>
                            <a:gd name="T65" fmla="*/ 653759 h 2019300"/>
                            <a:gd name="T66" fmla="*/ 775097 w 2228850"/>
                            <a:gd name="T67" fmla="*/ 462766 h 2019300"/>
                            <a:gd name="T68" fmla="*/ 1636253 w 2228850"/>
                            <a:gd name="T69" fmla="*/ 339029 h 2019300"/>
                            <a:gd name="T70" fmla="*/ 1653303 w 2228850"/>
                            <a:gd name="T71" fmla="*/ 573804 h 2019300"/>
                            <a:gd name="T72" fmla="*/ 1888031 w 2228850"/>
                            <a:gd name="T73" fmla="*/ 591283 h 2019300"/>
                            <a:gd name="T74" fmla="*/ 1938387 w 2228850"/>
                            <a:gd name="T75" fmla="*/ 361275 h 2019300"/>
                            <a:gd name="T76" fmla="*/ 1832918 w 2228850"/>
                            <a:gd name="T77" fmla="*/ 242894 h 2019300"/>
                            <a:gd name="T78" fmla="*/ 1989536 w 2228850"/>
                            <a:gd name="T79" fmla="*/ 468135 h 2019300"/>
                            <a:gd name="T80" fmla="*/ 1791285 w 2228850"/>
                            <a:gd name="T81" fmla="*/ 656829 h 2019300"/>
                            <a:gd name="T82" fmla="*/ 1574399 w 2228850"/>
                            <a:gd name="T83" fmla="*/ 489587 h 2019300"/>
                            <a:gd name="T84" fmla="*/ 1708020 w 2228850"/>
                            <a:gd name="T85" fmla="*/ 248853 h 2019300"/>
                            <a:gd name="T86" fmla="*/ 1575304 w 2228850"/>
                            <a:gd name="T87" fmla="*/ 344885 h 2019300"/>
                            <a:gd name="T88" fmla="*/ 1650744 w 2228850"/>
                            <a:gd name="T89" fmla="*/ 635794 h 2019300"/>
                            <a:gd name="T90" fmla="*/ 1949723 w 2228850"/>
                            <a:gd name="T91" fmla="*/ 603250 h 2019300"/>
                            <a:gd name="T92" fmla="*/ 1960841 w 2228850"/>
                            <a:gd name="T93" fmla="*/ 303213 h 2019300"/>
                            <a:gd name="T94" fmla="*/ 1737698 w 2228850"/>
                            <a:gd name="T95" fmla="*/ 39687 h 2019300"/>
                            <a:gd name="T96" fmla="*/ 1949326 w 2228850"/>
                            <a:gd name="T97" fmla="*/ 34131 h 2019300"/>
                            <a:gd name="T98" fmla="*/ 2021193 w 2228850"/>
                            <a:gd name="T99" fmla="*/ 167481 h 2019300"/>
                            <a:gd name="T100" fmla="*/ 2207807 w 2228850"/>
                            <a:gd name="T101" fmla="*/ 295275 h 2019300"/>
                            <a:gd name="T102" fmla="*/ 2145072 w 2228850"/>
                            <a:gd name="T103" fmla="*/ 494904 h 2019300"/>
                            <a:gd name="T104" fmla="*/ 2146661 w 2228850"/>
                            <a:gd name="T105" fmla="*/ 713979 h 2019300"/>
                            <a:gd name="T106" fmla="*/ 1938606 w 2228850"/>
                            <a:gd name="T107" fmla="*/ 781447 h 2019300"/>
                            <a:gd name="T108" fmla="*/ 1834182 w 2228850"/>
                            <a:gd name="T109" fmla="*/ 887413 h 2019300"/>
                            <a:gd name="T110" fmla="*/ 1618186 w 2228850"/>
                            <a:gd name="T111" fmla="*/ 854076 h 2019300"/>
                            <a:gd name="T112" fmla="*/ 1542349 w 2228850"/>
                            <a:gd name="T113" fmla="*/ 733822 h 2019300"/>
                            <a:gd name="T114" fmla="*/ 1362882 w 2228850"/>
                            <a:gd name="T115" fmla="*/ 615157 h 2019300"/>
                            <a:gd name="T116" fmla="*/ 1414895 w 2228850"/>
                            <a:gd name="T117" fmla="*/ 452835 h 2019300"/>
                            <a:gd name="T118" fmla="*/ 1395837 w 2228850"/>
                            <a:gd name="T119" fmla="*/ 209947 h 2019300"/>
                            <a:gd name="T120" fmla="*/ 1619377 w 2228850"/>
                            <a:gd name="T121" fmla="*/ 118269 h 2019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228850" h="2019300">
                              <a:moveTo>
                                <a:pt x="788194" y="927497"/>
                              </a:moveTo>
                              <a:lnTo>
                                <a:pt x="772732" y="927894"/>
                              </a:lnTo>
                              <a:lnTo>
                                <a:pt x="756875" y="929085"/>
                              </a:lnTo>
                              <a:lnTo>
                                <a:pt x="741810" y="931069"/>
                              </a:lnTo>
                              <a:lnTo>
                                <a:pt x="726745" y="933847"/>
                              </a:lnTo>
                              <a:lnTo>
                                <a:pt x="711680" y="937022"/>
                              </a:lnTo>
                              <a:lnTo>
                                <a:pt x="697408" y="940991"/>
                              </a:lnTo>
                              <a:lnTo>
                                <a:pt x="683136" y="945753"/>
                              </a:lnTo>
                              <a:lnTo>
                                <a:pt x="669260" y="951706"/>
                              </a:lnTo>
                              <a:lnTo>
                                <a:pt x="655781" y="957660"/>
                              </a:lnTo>
                              <a:lnTo>
                                <a:pt x="642698" y="964406"/>
                              </a:lnTo>
                              <a:lnTo>
                                <a:pt x="630012" y="971947"/>
                              </a:lnTo>
                              <a:lnTo>
                                <a:pt x="617326" y="979488"/>
                              </a:lnTo>
                              <a:lnTo>
                                <a:pt x="605432" y="988219"/>
                              </a:lnTo>
                              <a:lnTo>
                                <a:pt x="593936" y="997347"/>
                              </a:lnTo>
                              <a:lnTo>
                                <a:pt x="583232" y="1006872"/>
                              </a:lnTo>
                              <a:lnTo>
                                <a:pt x="572131" y="1016794"/>
                              </a:lnTo>
                              <a:lnTo>
                                <a:pt x="562220" y="1027510"/>
                              </a:lnTo>
                              <a:lnTo>
                                <a:pt x="552705" y="1038622"/>
                              </a:lnTo>
                              <a:lnTo>
                                <a:pt x="543587" y="1050132"/>
                              </a:lnTo>
                              <a:lnTo>
                                <a:pt x="535262" y="1062038"/>
                              </a:lnTo>
                              <a:lnTo>
                                <a:pt x="526936" y="1074341"/>
                              </a:lnTo>
                              <a:lnTo>
                                <a:pt x="519800" y="1087438"/>
                              </a:lnTo>
                              <a:lnTo>
                                <a:pt x="513061" y="1100535"/>
                              </a:lnTo>
                              <a:lnTo>
                                <a:pt x="507114" y="1114028"/>
                              </a:lnTo>
                              <a:lnTo>
                                <a:pt x="501564" y="1127522"/>
                              </a:lnTo>
                              <a:lnTo>
                                <a:pt x="496806" y="1142207"/>
                              </a:lnTo>
                              <a:lnTo>
                                <a:pt x="492842" y="1156494"/>
                              </a:lnTo>
                              <a:lnTo>
                                <a:pt x="489274" y="1171178"/>
                              </a:lnTo>
                              <a:lnTo>
                                <a:pt x="486499" y="1186260"/>
                              </a:lnTo>
                              <a:lnTo>
                                <a:pt x="484517" y="1201341"/>
                              </a:lnTo>
                              <a:lnTo>
                                <a:pt x="483327" y="1216819"/>
                              </a:lnTo>
                              <a:lnTo>
                                <a:pt x="482931" y="1232694"/>
                              </a:lnTo>
                              <a:lnTo>
                                <a:pt x="483327" y="1248172"/>
                              </a:lnTo>
                              <a:lnTo>
                                <a:pt x="484517" y="1263650"/>
                              </a:lnTo>
                              <a:lnTo>
                                <a:pt x="486499" y="1279129"/>
                              </a:lnTo>
                              <a:lnTo>
                                <a:pt x="489274" y="1294210"/>
                              </a:lnTo>
                              <a:lnTo>
                                <a:pt x="492842" y="1308894"/>
                              </a:lnTo>
                              <a:lnTo>
                                <a:pt x="496806" y="1323579"/>
                              </a:lnTo>
                              <a:lnTo>
                                <a:pt x="501564" y="1337469"/>
                              </a:lnTo>
                              <a:lnTo>
                                <a:pt x="507114" y="1351360"/>
                              </a:lnTo>
                              <a:lnTo>
                                <a:pt x="513061" y="1365250"/>
                              </a:lnTo>
                              <a:lnTo>
                                <a:pt x="519800" y="1377950"/>
                              </a:lnTo>
                              <a:lnTo>
                                <a:pt x="526936" y="1390650"/>
                              </a:lnTo>
                              <a:lnTo>
                                <a:pt x="535262" y="1402954"/>
                              </a:lnTo>
                              <a:lnTo>
                                <a:pt x="543587" y="1415257"/>
                              </a:lnTo>
                              <a:lnTo>
                                <a:pt x="552705" y="1426766"/>
                              </a:lnTo>
                              <a:lnTo>
                                <a:pt x="562220" y="1437879"/>
                              </a:lnTo>
                              <a:lnTo>
                                <a:pt x="572131" y="1448197"/>
                              </a:lnTo>
                              <a:lnTo>
                                <a:pt x="583232" y="1458516"/>
                              </a:lnTo>
                              <a:lnTo>
                                <a:pt x="593936" y="1468041"/>
                              </a:lnTo>
                              <a:lnTo>
                                <a:pt x="605432" y="1477169"/>
                              </a:lnTo>
                              <a:lnTo>
                                <a:pt x="617326" y="1485504"/>
                              </a:lnTo>
                              <a:lnTo>
                                <a:pt x="630012" y="1493441"/>
                              </a:lnTo>
                              <a:lnTo>
                                <a:pt x="642698" y="1500585"/>
                              </a:lnTo>
                              <a:lnTo>
                                <a:pt x="655781" y="1507729"/>
                              </a:lnTo>
                              <a:lnTo>
                                <a:pt x="669260" y="1513682"/>
                              </a:lnTo>
                              <a:lnTo>
                                <a:pt x="683136" y="1519238"/>
                              </a:lnTo>
                              <a:lnTo>
                                <a:pt x="697408" y="1524001"/>
                              </a:lnTo>
                              <a:lnTo>
                                <a:pt x="711680" y="1527969"/>
                              </a:lnTo>
                              <a:lnTo>
                                <a:pt x="726745" y="1531541"/>
                              </a:lnTo>
                              <a:lnTo>
                                <a:pt x="741810" y="1534319"/>
                              </a:lnTo>
                              <a:lnTo>
                                <a:pt x="756875" y="1536304"/>
                              </a:lnTo>
                              <a:lnTo>
                                <a:pt x="772732" y="1537494"/>
                              </a:lnTo>
                              <a:lnTo>
                                <a:pt x="788194" y="1537891"/>
                              </a:lnTo>
                              <a:lnTo>
                                <a:pt x="803655" y="1537494"/>
                              </a:lnTo>
                              <a:lnTo>
                                <a:pt x="819513" y="1536304"/>
                              </a:lnTo>
                              <a:lnTo>
                                <a:pt x="834578" y="1534319"/>
                              </a:lnTo>
                              <a:lnTo>
                                <a:pt x="849643" y="1531541"/>
                              </a:lnTo>
                              <a:lnTo>
                                <a:pt x="864708" y="1527969"/>
                              </a:lnTo>
                              <a:lnTo>
                                <a:pt x="878980" y="1524001"/>
                              </a:lnTo>
                              <a:lnTo>
                                <a:pt x="892855" y="1519238"/>
                              </a:lnTo>
                              <a:lnTo>
                                <a:pt x="907127" y="1513682"/>
                              </a:lnTo>
                              <a:lnTo>
                                <a:pt x="920606" y="1507729"/>
                              </a:lnTo>
                              <a:lnTo>
                                <a:pt x="933689" y="1500585"/>
                              </a:lnTo>
                              <a:lnTo>
                                <a:pt x="946772" y="1493441"/>
                              </a:lnTo>
                              <a:lnTo>
                                <a:pt x="958665" y="1485504"/>
                              </a:lnTo>
                              <a:lnTo>
                                <a:pt x="970559" y="1477169"/>
                              </a:lnTo>
                              <a:lnTo>
                                <a:pt x="982056" y="1468041"/>
                              </a:lnTo>
                              <a:lnTo>
                                <a:pt x="993552" y="1458516"/>
                              </a:lnTo>
                              <a:lnTo>
                                <a:pt x="1003860" y="1448197"/>
                              </a:lnTo>
                              <a:lnTo>
                                <a:pt x="1014168" y="1437879"/>
                              </a:lnTo>
                              <a:lnTo>
                                <a:pt x="1023682" y="1426766"/>
                              </a:lnTo>
                              <a:lnTo>
                                <a:pt x="1032404" y="1415257"/>
                              </a:lnTo>
                              <a:lnTo>
                                <a:pt x="1041522" y="1402954"/>
                              </a:lnTo>
                              <a:lnTo>
                                <a:pt x="1049055" y="1390650"/>
                              </a:lnTo>
                              <a:lnTo>
                                <a:pt x="1056587" y="1377950"/>
                              </a:lnTo>
                              <a:lnTo>
                                <a:pt x="1063327" y="1365250"/>
                              </a:lnTo>
                              <a:lnTo>
                                <a:pt x="1069273" y="1351360"/>
                              </a:lnTo>
                              <a:lnTo>
                                <a:pt x="1074824" y="1337469"/>
                              </a:lnTo>
                              <a:lnTo>
                                <a:pt x="1079581" y="1323579"/>
                              </a:lnTo>
                              <a:lnTo>
                                <a:pt x="1083942" y="1308894"/>
                              </a:lnTo>
                              <a:lnTo>
                                <a:pt x="1087510" y="1294210"/>
                              </a:lnTo>
                              <a:lnTo>
                                <a:pt x="1089889" y="1279129"/>
                              </a:lnTo>
                              <a:lnTo>
                                <a:pt x="1091871" y="1263650"/>
                              </a:lnTo>
                              <a:lnTo>
                                <a:pt x="1093060" y="1248172"/>
                              </a:lnTo>
                              <a:lnTo>
                                <a:pt x="1093457" y="1232694"/>
                              </a:lnTo>
                              <a:lnTo>
                                <a:pt x="1093060" y="1216819"/>
                              </a:lnTo>
                              <a:lnTo>
                                <a:pt x="1091871" y="1201341"/>
                              </a:lnTo>
                              <a:lnTo>
                                <a:pt x="1089889" y="1186260"/>
                              </a:lnTo>
                              <a:lnTo>
                                <a:pt x="1087510" y="1171178"/>
                              </a:lnTo>
                              <a:lnTo>
                                <a:pt x="1083942" y="1156494"/>
                              </a:lnTo>
                              <a:lnTo>
                                <a:pt x="1079581" y="1142207"/>
                              </a:lnTo>
                              <a:lnTo>
                                <a:pt x="1074824" y="1127522"/>
                              </a:lnTo>
                              <a:lnTo>
                                <a:pt x="1069273" y="1114028"/>
                              </a:lnTo>
                              <a:lnTo>
                                <a:pt x="1063327" y="1100535"/>
                              </a:lnTo>
                              <a:lnTo>
                                <a:pt x="1056587" y="1087438"/>
                              </a:lnTo>
                              <a:lnTo>
                                <a:pt x="1049055" y="1074341"/>
                              </a:lnTo>
                              <a:lnTo>
                                <a:pt x="1041522" y="1062038"/>
                              </a:lnTo>
                              <a:lnTo>
                                <a:pt x="1032404" y="1050132"/>
                              </a:lnTo>
                              <a:lnTo>
                                <a:pt x="1023682" y="1038622"/>
                              </a:lnTo>
                              <a:lnTo>
                                <a:pt x="1014168" y="1027510"/>
                              </a:lnTo>
                              <a:lnTo>
                                <a:pt x="1003860" y="1016794"/>
                              </a:lnTo>
                              <a:lnTo>
                                <a:pt x="993552" y="1006872"/>
                              </a:lnTo>
                              <a:lnTo>
                                <a:pt x="982056" y="997347"/>
                              </a:lnTo>
                              <a:lnTo>
                                <a:pt x="970559" y="988219"/>
                              </a:lnTo>
                              <a:lnTo>
                                <a:pt x="958665" y="979488"/>
                              </a:lnTo>
                              <a:lnTo>
                                <a:pt x="946772" y="971947"/>
                              </a:lnTo>
                              <a:lnTo>
                                <a:pt x="933689" y="964406"/>
                              </a:lnTo>
                              <a:lnTo>
                                <a:pt x="920606" y="957660"/>
                              </a:lnTo>
                              <a:lnTo>
                                <a:pt x="907127" y="951706"/>
                              </a:lnTo>
                              <a:lnTo>
                                <a:pt x="892855" y="945753"/>
                              </a:lnTo>
                              <a:lnTo>
                                <a:pt x="878980" y="940991"/>
                              </a:lnTo>
                              <a:lnTo>
                                <a:pt x="864708" y="937022"/>
                              </a:lnTo>
                              <a:lnTo>
                                <a:pt x="849643" y="933847"/>
                              </a:lnTo>
                              <a:lnTo>
                                <a:pt x="834578" y="931069"/>
                              </a:lnTo>
                              <a:lnTo>
                                <a:pt x="819513" y="929085"/>
                              </a:lnTo>
                              <a:lnTo>
                                <a:pt x="803655" y="927894"/>
                              </a:lnTo>
                              <a:lnTo>
                                <a:pt x="788194" y="927497"/>
                              </a:lnTo>
                              <a:close/>
                              <a:moveTo>
                                <a:pt x="788194" y="866775"/>
                              </a:moveTo>
                              <a:lnTo>
                                <a:pt x="806827" y="867569"/>
                              </a:lnTo>
                              <a:lnTo>
                                <a:pt x="825460" y="868760"/>
                              </a:lnTo>
                              <a:lnTo>
                                <a:pt x="843696" y="871141"/>
                              </a:lnTo>
                              <a:lnTo>
                                <a:pt x="861933" y="874316"/>
                              </a:lnTo>
                              <a:lnTo>
                                <a:pt x="879773" y="878285"/>
                              </a:lnTo>
                              <a:lnTo>
                                <a:pt x="896820" y="883444"/>
                              </a:lnTo>
                              <a:lnTo>
                                <a:pt x="913867" y="889000"/>
                              </a:lnTo>
                              <a:lnTo>
                                <a:pt x="930518" y="895350"/>
                              </a:lnTo>
                              <a:lnTo>
                                <a:pt x="947168" y="903288"/>
                              </a:lnTo>
                              <a:lnTo>
                                <a:pt x="962630" y="911225"/>
                              </a:lnTo>
                              <a:lnTo>
                                <a:pt x="977695" y="919956"/>
                              </a:lnTo>
                              <a:lnTo>
                                <a:pt x="992760" y="929481"/>
                              </a:lnTo>
                              <a:lnTo>
                                <a:pt x="1007032" y="939403"/>
                              </a:lnTo>
                              <a:lnTo>
                                <a:pt x="1020907" y="950516"/>
                              </a:lnTo>
                              <a:lnTo>
                                <a:pt x="1033990" y="962025"/>
                              </a:lnTo>
                              <a:lnTo>
                                <a:pt x="1047073" y="973931"/>
                              </a:lnTo>
                              <a:lnTo>
                                <a:pt x="1058966" y="986631"/>
                              </a:lnTo>
                              <a:lnTo>
                                <a:pt x="1070463" y="1000125"/>
                              </a:lnTo>
                              <a:lnTo>
                                <a:pt x="1081167" y="1014016"/>
                              </a:lnTo>
                              <a:lnTo>
                                <a:pt x="1091871" y="1027906"/>
                              </a:lnTo>
                              <a:lnTo>
                                <a:pt x="1100989" y="1042988"/>
                              </a:lnTo>
                              <a:lnTo>
                                <a:pt x="1109711" y="1058466"/>
                              </a:lnTo>
                              <a:lnTo>
                                <a:pt x="1118036" y="1073944"/>
                              </a:lnTo>
                              <a:lnTo>
                                <a:pt x="1125172" y="1090613"/>
                              </a:lnTo>
                              <a:lnTo>
                                <a:pt x="1131912" y="1106885"/>
                              </a:lnTo>
                              <a:lnTo>
                                <a:pt x="1137859" y="1123950"/>
                              </a:lnTo>
                              <a:lnTo>
                                <a:pt x="1142616" y="1141413"/>
                              </a:lnTo>
                              <a:lnTo>
                                <a:pt x="1146580" y="1158875"/>
                              </a:lnTo>
                              <a:lnTo>
                                <a:pt x="1149752" y="1176735"/>
                              </a:lnTo>
                              <a:lnTo>
                                <a:pt x="1152131" y="1195388"/>
                              </a:lnTo>
                              <a:lnTo>
                                <a:pt x="1153716" y="1213644"/>
                              </a:lnTo>
                              <a:lnTo>
                                <a:pt x="1154113" y="1232694"/>
                              </a:lnTo>
                              <a:lnTo>
                                <a:pt x="1153716" y="1251347"/>
                              </a:lnTo>
                              <a:lnTo>
                                <a:pt x="1152131" y="1270000"/>
                              </a:lnTo>
                              <a:lnTo>
                                <a:pt x="1149752" y="1288257"/>
                              </a:lnTo>
                              <a:lnTo>
                                <a:pt x="1146580" y="1306116"/>
                              </a:lnTo>
                              <a:lnTo>
                                <a:pt x="1142616" y="1324372"/>
                              </a:lnTo>
                              <a:lnTo>
                                <a:pt x="1137859" y="1341438"/>
                              </a:lnTo>
                              <a:lnTo>
                                <a:pt x="1131912" y="1358107"/>
                              </a:lnTo>
                              <a:lnTo>
                                <a:pt x="1125172" y="1375172"/>
                              </a:lnTo>
                              <a:lnTo>
                                <a:pt x="1118036" y="1391047"/>
                              </a:lnTo>
                              <a:lnTo>
                                <a:pt x="1109711" y="1406922"/>
                              </a:lnTo>
                              <a:lnTo>
                                <a:pt x="1100989" y="1422401"/>
                              </a:lnTo>
                              <a:lnTo>
                                <a:pt x="1091871" y="1437085"/>
                              </a:lnTo>
                              <a:lnTo>
                                <a:pt x="1081167" y="1451372"/>
                              </a:lnTo>
                              <a:lnTo>
                                <a:pt x="1070463" y="1465660"/>
                              </a:lnTo>
                              <a:lnTo>
                                <a:pt x="1058966" y="1478757"/>
                              </a:lnTo>
                              <a:lnTo>
                                <a:pt x="1047073" y="1491060"/>
                              </a:lnTo>
                              <a:lnTo>
                                <a:pt x="1033990" y="1503760"/>
                              </a:lnTo>
                              <a:lnTo>
                                <a:pt x="1020907" y="1514872"/>
                              </a:lnTo>
                              <a:lnTo>
                                <a:pt x="1007032" y="1525588"/>
                              </a:lnTo>
                              <a:lnTo>
                                <a:pt x="992760" y="1535907"/>
                              </a:lnTo>
                              <a:lnTo>
                                <a:pt x="977695" y="1545432"/>
                              </a:lnTo>
                              <a:lnTo>
                                <a:pt x="962630" y="1554560"/>
                              </a:lnTo>
                              <a:lnTo>
                                <a:pt x="947168" y="1562498"/>
                              </a:lnTo>
                              <a:lnTo>
                                <a:pt x="930518" y="1569641"/>
                              </a:lnTo>
                              <a:lnTo>
                                <a:pt x="913867" y="1576388"/>
                              </a:lnTo>
                              <a:lnTo>
                                <a:pt x="896820" y="1581944"/>
                              </a:lnTo>
                              <a:lnTo>
                                <a:pt x="879773" y="1586707"/>
                              </a:lnTo>
                              <a:lnTo>
                                <a:pt x="861933" y="1590676"/>
                              </a:lnTo>
                              <a:lnTo>
                                <a:pt x="843696" y="1594248"/>
                              </a:lnTo>
                              <a:lnTo>
                                <a:pt x="825460" y="1596629"/>
                              </a:lnTo>
                              <a:lnTo>
                                <a:pt x="806827" y="1598216"/>
                              </a:lnTo>
                              <a:lnTo>
                                <a:pt x="788194" y="1598613"/>
                              </a:lnTo>
                              <a:lnTo>
                                <a:pt x="769561" y="1598216"/>
                              </a:lnTo>
                              <a:lnTo>
                                <a:pt x="750531" y="1596629"/>
                              </a:lnTo>
                              <a:lnTo>
                                <a:pt x="732295" y="1594248"/>
                              </a:lnTo>
                              <a:lnTo>
                                <a:pt x="714058" y="1590676"/>
                              </a:lnTo>
                              <a:lnTo>
                                <a:pt x="696615" y="1586707"/>
                              </a:lnTo>
                              <a:lnTo>
                                <a:pt x="679568" y="1581944"/>
                              </a:lnTo>
                              <a:lnTo>
                                <a:pt x="662124" y="1576388"/>
                              </a:lnTo>
                              <a:lnTo>
                                <a:pt x="645870" y="1569641"/>
                              </a:lnTo>
                              <a:lnTo>
                                <a:pt x="629616" y="1562498"/>
                              </a:lnTo>
                              <a:lnTo>
                                <a:pt x="613758" y="1554560"/>
                              </a:lnTo>
                              <a:lnTo>
                                <a:pt x="598296" y="1545432"/>
                              </a:lnTo>
                              <a:lnTo>
                                <a:pt x="583628" y="1535907"/>
                              </a:lnTo>
                              <a:lnTo>
                                <a:pt x="568960" y="1525588"/>
                              </a:lnTo>
                              <a:lnTo>
                                <a:pt x="555480" y="1514872"/>
                              </a:lnTo>
                              <a:lnTo>
                                <a:pt x="542398" y="1503760"/>
                              </a:lnTo>
                              <a:lnTo>
                                <a:pt x="529315" y="1491060"/>
                              </a:lnTo>
                              <a:lnTo>
                                <a:pt x="517025" y="1478757"/>
                              </a:lnTo>
                              <a:lnTo>
                                <a:pt x="505925" y="1465660"/>
                              </a:lnTo>
                              <a:lnTo>
                                <a:pt x="494824" y="1451372"/>
                              </a:lnTo>
                              <a:lnTo>
                                <a:pt x="484517" y="1437085"/>
                              </a:lnTo>
                              <a:lnTo>
                                <a:pt x="475002" y="1422401"/>
                              </a:lnTo>
                              <a:lnTo>
                                <a:pt x="466280" y="1406922"/>
                              </a:lnTo>
                              <a:lnTo>
                                <a:pt x="458351" y="1391047"/>
                              </a:lnTo>
                              <a:lnTo>
                                <a:pt x="451215" y="1375172"/>
                              </a:lnTo>
                              <a:lnTo>
                                <a:pt x="444476" y="1358107"/>
                              </a:lnTo>
                              <a:lnTo>
                                <a:pt x="438529" y="1341438"/>
                              </a:lnTo>
                              <a:lnTo>
                                <a:pt x="433375" y="1324372"/>
                              </a:lnTo>
                              <a:lnTo>
                                <a:pt x="429411" y="1306116"/>
                              </a:lnTo>
                              <a:lnTo>
                                <a:pt x="426239" y="1288257"/>
                              </a:lnTo>
                              <a:lnTo>
                                <a:pt x="423861" y="1270000"/>
                              </a:lnTo>
                              <a:lnTo>
                                <a:pt x="422671" y="1251347"/>
                              </a:lnTo>
                              <a:lnTo>
                                <a:pt x="422275" y="1232694"/>
                              </a:lnTo>
                              <a:lnTo>
                                <a:pt x="422671" y="1213644"/>
                              </a:lnTo>
                              <a:lnTo>
                                <a:pt x="423861" y="1195388"/>
                              </a:lnTo>
                              <a:lnTo>
                                <a:pt x="426239" y="1176735"/>
                              </a:lnTo>
                              <a:lnTo>
                                <a:pt x="429411" y="1158875"/>
                              </a:lnTo>
                              <a:lnTo>
                                <a:pt x="433375" y="1141413"/>
                              </a:lnTo>
                              <a:lnTo>
                                <a:pt x="438529" y="1123950"/>
                              </a:lnTo>
                              <a:lnTo>
                                <a:pt x="444476" y="1106885"/>
                              </a:lnTo>
                              <a:lnTo>
                                <a:pt x="451215" y="1090613"/>
                              </a:lnTo>
                              <a:lnTo>
                                <a:pt x="458351" y="1073944"/>
                              </a:lnTo>
                              <a:lnTo>
                                <a:pt x="466280" y="1058466"/>
                              </a:lnTo>
                              <a:lnTo>
                                <a:pt x="475002" y="1042988"/>
                              </a:lnTo>
                              <a:lnTo>
                                <a:pt x="484517" y="1027906"/>
                              </a:lnTo>
                              <a:lnTo>
                                <a:pt x="494824" y="1014016"/>
                              </a:lnTo>
                              <a:lnTo>
                                <a:pt x="505925" y="1000125"/>
                              </a:lnTo>
                              <a:lnTo>
                                <a:pt x="517025" y="986631"/>
                              </a:lnTo>
                              <a:lnTo>
                                <a:pt x="529315" y="973931"/>
                              </a:lnTo>
                              <a:lnTo>
                                <a:pt x="542398" y="962025"/>
                              </a:lnTo>
                              <a:lnTo>
                                <a:pt x="555480" y="950516"/>
                              </a:lnTo>
                              <a:lnTo>
                                <a:pt x="568960" y="939403"/>
                              </a:lnTo>
                              <a:lnTo>
                                <a:pt x="583628" y="929481"/>
                              </a:lnTo>
                              <a:lnTo>
                                <a:pt x="598296" y="919956"/>
                              </a:lnTo>
                              <a:lnTo>
                                <a:pt x="613758" y="911225"/>
                              </a:lnTo>
                              <a:lnTo>
                                <a:pt x="629616" y="903288"/>
                              </a:lnTo>
                              <a:lnTo>
                                <a:pt x="645870" y="895350"/>
                              </a:lnTo>
                              <a:lnTo>
                                <a:pt x="662124" y="889000"/>
                              </a:lnTo>
                              <a:lnTo>
                                <a:pt x="679568" y="883444"/>
                              </a:lnTo>
                              <a:lnTo>
                                <a:pt x="696615" y="878285"/>
                              </a:lnTo>
                              <a:lnTo>
                                <a:pt x="714058" y="874316"/>
                              </a:lnTo>
                              <a:lnTo>
                                <a:pt x="732295" y="871141"/>
                              </a:lnTo>
                              <a:lnTo>
                                <a:pt x="750531" y="868760"/>
                              </a:lnTo>
                              <a:lnTo>
                                <a:pt x="769561" y="867569"/>
                              </a:lnTo>
                              <a:lnTo>
                                <a:pt x="788194" y="866775"/>
                              </a:lnTo>
                              <a:close/>
                              <a:moveTo>
                                <a:pt x="781447" y="832045"/>
                              </a:moveTo>
                              <a:lnTo>
                                <a:pt x="771525" y="832443"/>
                              </a:lnTo>
                              <a:lnTo>
                                <a:pt x="761603" y="832840"/>
                              </a:lnTo>
                              <a:lnTo>
                                <a:pt x="751284" y="833634"/>
                              </a:lnTo>
                              <a:lnTo>
                                <a:pt x="741363" y="834428"/>
                              </a:lnTo>
                              <a:lnTo>
                                <a:pt x="731838" y="836016"/>
                              </a:lnTo>
                              <a:lnTo>
                                <a:pt x="721916" y="837207"/>
                              </a:lnTo>
                              <a:lnTo>
                                <a:pt x="711994" y="839193"/>
                              </a:lnTo>
                              <a:lnTo>
                                <a:pt x="702469" y="841178"/>
                              </a:lnTo>
                              <a:lnTo>
                                <a:pt x="692944" y="843164"/>
                              </a:lnTo>
                              <a:lnTo>
                                <a:pt x="683419" y="845546"/>
                              </a:lnTo>
                              <a:lnTo>
                                <a:pt x="674291" y="848326"/>
                              </a:lnTo>
                              <a:lnTo>
                                <a:pt x="655637" y="854282"/>
                              </a:lnTo>
                              <a:lnTo>
                                <a:pt x="637381" y="861429"/>
                              </a:lnTo>
                              <a:lnTo>
                                <a:pt x="619522" y="868973"/>
                              </a:lnTo>
                              <a:lnTo>
                                <a:pt x="602456" y="877709"/>
                              </a:lnTo>
                              <a:lnTo>
                                <a:pt x="585787" y="886842"/>
                              </a:lnTo>
                              <a:lnTo>
                                <a:pt x="569119" y="896769"/>
                              </a:lnTo>
                              <a:lnTo>
                                <a:pt x="553641" y="908284"/>
                              </a:lnTo>
                              <a:lnTo>
                                <a:pt x="538162" y="919799"/>
                              </a:lnTo>
                              <a:lnTo>
                                <a:pt x="523478" y="931711"/>
                              </a:lnTo>
                              <a:lnTo>
                                <a:pt x="509587" y="944815"/>
                              </a:lnTo>
                              <a:lnTo>
                                <a:pt x="496094" y="958712"/>
                              </a:lnTo>
                              <a:lnTo>
                                <a:pt x="482997" y="973007"/>
                              </a:lnTo>
                              <a:lnTo>
                                <a:pt x="470694" y="987699"/>
                              </a:lnTo>
                              <a:lnTo>
                                <a:pt x="459581" y="1003582"/>
                              </a:lnTo>
                              <a:lnTo>
                                <a:pt x="448866" y="1019465"/>
                              </a:lnTo>
                              <a:lnTo>
                                <a:pt x="438547" y="1036142"/>
                              </a:lnTo>
                              <a:lnTo>
                                <a:pt x="434181" y="1045275"/>
                              </a:lnTo>
                              <a:lnTo>
                                <a:pt x="429816" y="1053613"/>
                              </a:lnTo>
                              <a:lnTo>
                                <a:pt x="425450" y="1062349"/>
                              </a:lnTo>
                              <a:lnTo>
                                <a:pt x="421481" y="1071482"/>
                              </a:lnTo>
                              <a:lnTo>
                                <a:pt x="417512" y="1080217"/>
                              </a:lnTo>
                              <a:lnTo>
                                <a:pt x="413941" y="1089747"/>
                              </a:lnTo>
                              <a:lnTo>
                                <a:pt x="410766" y="1098880"/>
                              </a:lnTo>
                              <a:lnTo>
                                <a:pt x="407591" y="1108410"/>
                              </a:lnTo>
                              <a:lnTo>
                                <a:pt x="404416" y="1117940"/>
                              </a:lnTo>
                              <a:lnTo>
                                <a:pt x="402034" y="1127469"/>
                              </a:lnTo>
                              <a:lnTo>
                                <a:pt x="399256" y="1137396"/>
                              </a:lnTo>
                              <a:lnTo>
                                <a:pt x="397272" y="1147323"/>
                              </a:lnTo>
                              <a:lnTo>
                                <a:pt x="395287" y="1157250"/>
                              </a:lnTo>
                              <a:lnTo>
                                <a:pt x="392906" y="1167177"/>
                              </a:lnTo>
                              <a:lnTo>
                                <a:pt x="391319" y="1177104"/>
                              </a:lnTo>
                              <a:lnTo>
                                <a:pt x="390128" y="1187825"/>
                              </a:lnTo>
                              <a:lnTo>
                                <a:pt x="389334" y="1197752"/>
                              </a:lnTo>
                              <a:lnTo>
                                <a:pt x="388541" y="1208076"/>
                              </a:lnTo>
                              <a:lnTo>
                                <a:pt x="388144" y="1218003"/>
                              </a:lnTo>
                              <a:lnTo>
                                <a:pt x="387747" y="1228724"/>
                              </a:lnTo>
                              <a:lnTo>
                                <a:pt x="387747" y="1238650"/>
                              </a:lnTo>
                              <a:lnTo>
                                <a:pt x="388144" y="1248577"/>
                              </a:lnTo>
                              <a:lnTo>
                                <a:pt x="388541" y="1258504"/>
                              </a:lnTo>
                              <a:lnTo>
                                <a:pt x="389334" y="1268431"/>
                              </a:lnTo>
                              <a:lnTo>
                                <a:pt x="390525" y="1278755"/>
                              </a:lnTo>
                              <a:lnTo>
                                <a:pt x="391716" y="1288285"/>
                              </a:lnTo>
                              <a:lnTo>
                                <a:pt x="393303" y="1297815"/>
                              </a:lnTo>
                              <a:lnTo>
                                <a:pt x="395287" y="1307742"/>
                              </a:lnTo>
                              <a:lnTo>
                                <a:pt x="397272" y="1317668"/>
                              </a:lnTo>
                              <a:lnTo>
                                <a:pt x="399653" y="1326801"/>
                              </a:lnTo>
                              <a:lnTo>
                                <a:pt x="402034" y="1336331"/>
                              </a:lnTo>
                              <a:lnTo>
                                <a:pt x="404416" y="1345464"/>
                              </a:lnTo>
                              <a:lnTo>
                                <a:pt x="410369" y="1364523"/>
                              </a:lnTo>
                              <a:lnTo>
                                <a:pt x="417512" y="1382392"/>
                              </a:lnTo>
                              <a:lnTo>
                                <a:pt x="425053" y="1399863"/>
                              </a:lnTo>
                              <a:lnTo>
                                <a:pt x="433387" y="1417334"/>
                              </a:lnTo>
                              <a:lnTo>
                                <a:pt x="443309" y="1434011"/>
                              </a:lnTo>
                              <a:lnTo>
                                <a:pt x="453231" y="1450291"/>
                              </a:lnTo>
                              <a:lnTo>
                                <a:pt x="463947" y="1466174"/>
                              </a:lnTo>
                              <a:lnTo>
                                <a:pt x="475456" y="1481660"/>
                              </a:lnTo>
                              <a:lnTo>
                                <a:pt x="488156" y="1495955"/>
                              </a:lnTo>
                              <a:lnTo>
                                <a:pt x="501253" y="1510250"/>
                              </a:lnTo>
                              <a:lnTo>
                                <a:pt x="514747" y="1523750"/>
                              </a:lnTo>
                              <a:lnTo>
                                <a:pt x="529034" y="1536457"/>
                              </a:lnTo>
                              <a:lnTo>
                                <a:pt x="544116" y="1548766"/>
                              </a:lnTo>
                              <a:lnTo>
                                <a:pt x="559594" y="1560281"/>
                              </a:lnTo>
                              <a:lnTo>
                                <a:pt x="575469" y="1571002"/>
                              </a:lnTo>
                              <a:lnTo>
                                <a:pt x="592534" y="1580532"/>
                              </a:lnTo>
                              <a:lnTo>
                                <a:pt x="601266" y="1585297"/>
                              </a:lnTo>
                              <a:lnTo>
                                <a:pt x="609600" y="1589665"/>
                              </a:lnTo>
                              <a:lnTo>
                                <a:pt x="618331" y="1594430"/>
                              </a:lnTo>
                              <a:lnTo>
                                <a:pt x="627856" y="1598401"/>
                              </a:lnTo>
                              <a:lnTo>
                                <a:pt x="636587" y="1601974"/>
                              </a:lnTo>
                              <a:lnTo>
                                <a:pt x="645716" y="1605548"/>
                              </a:lnTo>
                              <a:lnTo>
                                <a:pt x="655241" y="1609122"/>
                              </a:lnTo>
                              <a:lnTo>
                                <a:pt x="664369" y="1612298"/>
                              </a:lnTo>
                              <a:lnTo>
                                <a:pt x="674291" y="1615078"/>
                              </a:lnTo>
                              <a:lnTo>
                                <a:pt x="683816" y="1617857"/>
                              </a:lnTo>
                              <a:lnTo>
                                <a:pt x="693738" y="1620240"/>
                              </a:lnTo>
                              <a:lnTo>
                                <a:pt x="703263" y="1622622"/>
                              </a:lnTo>
                              <a:lnTo>
                                <a:pt x="713184" y="1624607"/>
                              </a:lnTo>
                              <a:lnTo>
                                <a:pt x="723503" y="1626196"/>
                              </a:lnTo>
                              <a:lnTo>
                                <a:pt x="733822" y="1627784"/>
                              </a:lnTo>
                              <a:lnTo>
                                <a:pt x="743744" y="1628975"/>
                              </a:lnTo>
                              <a:lnTo>
                                <a:pt x="754063" y="1630167"/>
                              </a:lnTo>
                              <a:lnTo>
                                <a:pt x="764778" y="1630961"/>
                              </a:lnTo>
                              <a:lnTo>
                                <a:pt x="774700" y="1631358"/>
                              </a:lnTo>
                              <a:lnTo>
                                <a:pt x="784622" y="1631755"/>
                              </a:lnTo>
                              <a:lnTo>
                                <a:pt x="794941" y="1631755"/>
                              </a:lnTo>
                              <a:lnTo>
                                <a:pt x="804863" y="1631358"/>
                              </a:lnTo>
                              <a:lnTo>
                                <a:pt x="815181" y="1630564"/>
                              </a:lnTo>
                              <a:lnTo>
                                <a:pt x="825103" y="1630167"/>
                              </a:lnTo>
                              <a:lnTo>
                                <a:pt x="834628" y="1628975"/>
                              </a:lnTo>
                              <a:lnTo>
                                <a:pt x="844550" y="1627784"/>
                              </a:lnTo>
                              <a:lnTo>
                                <a:pt x="854472" y="1626196"/>
                              </a:lnTo>
                              <a:lnTo>
                                <a:pt x="864394" y="1624607"/>
                              </a:lnTo>
                              <a:lnTo>
                                <a:pt x="873919" y="1622622"/>
                              </a:lnTo>
                              <a:lnTo>
                                <a:pt x="883444" y="1620240"/>
                              </a:lnTo>
                              <a:lnTo>
                                <a:pt x="892572" y="1617857"/>
                              </a:lnTo>
                              <a:lnTo>
                                <a:pt x="902494" y="1615078"/>
                              </a:lnTo>
                              <a:lnTo>
                                <a:pt x="920750" y="1609122"/>
                              </a:lnTo>
                              <a:lnTo>
                                <a:pt x="938609" y="1602371"/>
                              </a:lnTo>
                              <a:lnTo>
                                <a:pt x="956469" y="1594827"/>
                              </a:lnTo>
                              <a:lnTo>
                                <a:pt x="973931" y="1586091"/>
                              </a:lnTo>
                              <a:lnTo>
                                <a:pt x="990600" y="1576561"/>
                              </a:lnTo>
                              <a:lnTo>
                                <a:pt x="1006872" y="1566635"/>
                              </a:lnTo>
                              <a:lnTo>
                                <a:pt x="1022747" y="1555914"/>
                              </a:lnTo>
                              <a:lnTo>
                                <a:pt x="1038225" y="1544001"/>
                              </a:lnTo>
                              <a:lnTo>
                                <a:pt x="1052910" y="1531692"/>
                              </a:lnTo>
                              <a:lnTo>
                                <a:pt x="1066800" y="1518588"/>
                              </a:lnTo>
                              <a:lnTo>
                                <a:pt x="1080294" y="1505088"/>
                              </a:lnTo>
                              <a:lnTo>
                                <a:pt x="1093391" y="1490396"/>
                              </a:lnTo>
                              <a:lnTo>
                                <a:pt x="1105297" y="1475704"/>
                              </a:lnTo>
                              <a:lnTo>
                                <a:pt x="1116806" y="1460218"/>
                              </a:lnTo>
                              <a:lnTo>
                                <a:pt x="1127125" y="1443938"/>
                              </a:lnTo>
                              <a:lnTo>
                                <a:pt x="1137444" y="1427261"/>
                              </a:lnTo>
                              <a:lnTo>
                                <a:pt x="1142206" y="1418923"/>
                              </a:lnTo>
                              <a:lnTo>
                                <a:pt x="1146572" y="1410187"/>
                              </a:lnTo>
                              <a:lnTo>
                                <a:pt x="1150938" y="1401054"/>
                              </a:lnTo>
                              <a:lnTo>
                                <a:pt x="1154906" y="1392319"/>
                              </a:lnTo>
                              <a:lnTo>
                                <a:pt x="1158478" y="1383186"/>
                              </a:lnTo>
                              <a:lnTo>
                                <a:pt x="1162050" y="1374053"/>
                              </a:lnTo>
                              <a:lnTo>
                                <a:pt x="1165622" y="1364920"/>
                              </a:lnTo>
                              <a:lnTo>
                                <a:pt x="1168797" y="1354993"/>
                              </a:lnTo>
                              <a:lnTo>
                                <a:pt x="1171575" y="1345861"/>
                              </a:lnTo>
                              <a:lnTo>
                                <a:pt x="1174353" y="1335934"/>
                              </a:lnTo>
                              <a:lnTo>
                                <a:pt x="1177131" y="1326404"/>
                              </a:lnTo>
                              <a:lnTo>
                                <a:pt x="1179513" y="1316874"/>
                              </a:lnTo>
                              <a:lnTo>
                                <a:pt x="1181497" y="1306550"/>
                              </a:lnTo>
                              <a:lnTo>
                                <a:pt x="1183085" y="1296623"/>
                              </a:lnTo>
                              <a:lnTo>
                                <a:pt x="1184672" y="1286299"/>
                              </a:lnTo>
                              <a:lnTo>
                                <a:pt x="1185863" y="1276373"/>
                              </a:lnTo>
                              <a:lnTo>
                                <a:pt x="1187053" y="1265652"/>
                              </a:lnTo>
                              <a:lnTo>
                                <a:pt x="1187847" y="1255328"/>
                              </a:lnTo>
                              <a:lnTo>
                                <a:pt x="1188244" y="1245401"/>
                              </a:lnTo>
                              <a:lnTo>
                                <a:pt x="1188641" y="1235474"/>
                              </a:lnTo>
                              <a:lnTo>
                                <a:pt x="1188641" y="1225150"/>
                              </a:lnTo>
                              <a:lnTo>
                                <a:pt x="1188244" y="1214826"/>
                              </a:lnTo>
                              <a:lnTo>
                                <a:pt x="1187847" y="1204899"/>
                              </a:lnTo>
                              <a:lnTo>
                                <a:pt x="1187053" y="1194972"/>
                              </a:lnTo>
                              <a:lnTo>
                                <a:pt x="1185863" y="1185442"/>
                              </a:lnTo>
                              <a:lnTo>
                                <a:pt x="1184672" y="1175118"/>
                              </a:lnTo>
                              <a:lnTo>
                                <a:pt x="1183085" y="1165589"/>
                              </a:lnTo>
                              <a:lnTo>
                                <a:pt x="1181497" y="1156059"/>
                              </a:lnTo>
                              <a:lnTo>
                                <a:pt x="1179513" y="1146529"/>
                              </a:lnTo>
                              <a:lnTo>
                                <a:pt x="1177131" y="1136999"/>
                              </a:lnTo>
                              <a:lnTo>
                                <a:pt x="1174353" y="1127072"/>
                              </a:lnTo>
                              <a:lnTo>
                                <a:pt x="1171575" y="1117940"/>
                              </a:lnTo>
                              <a:lnTo>
                                <a:pt x="1165622" y="1099674"/>
                              </a:lnTo>
                              <a:lnTo>
                                <a:pt x="1158875" y="1081012"/>
                              </a:lnTo>
                              <a:lnTo>
                                <a:pt x="1151335" y="1063540"/>
                              </a:lnTo>
                              <a:lnTo>
                                <a:pt x="1143000" y="1046466"/>
                              </a:lnTo>
                              <a:lnTo>
                                <a:pt x="1133475" y="1029392"/>
                              </a:lnTo>
                              <a:lnTo>
                                <a:pt x="1123156" y="1013112"/>
                              </a:lnTo>
                              <a:lnTo>
                                <a:pt x="1112441" y="997626"/>
                              </a:lnTo>
                              <a:lnTo>
                                <a:pt x="1100931" y="982140"/>
                              </a:lnTo>
                              <a:lnTo>
                                <a:pt x="1088628" y="967448"/>
                              </a:lnTo>
                              <a:lnTo>
                                <a:pt x="1075135" y="953550"/>
                              </a:lnTo>
                              <a:lnTo>
                                <a:pt x="1061641" y="939653"/>
                              </a:lnTo>
                              <a:lnTo>
                                <a:pt x="1047353" y="926946"/>
                              </a:lnTo>
                              <a:lnTo>
                                <a:pt x="1032272" y="915034"/>
                              </a:lnTo>
                              <a:lnTo>
                                <a:pt x="1016794" y="903519"/>
                              </a:lnTo>
                              <a:lnTo>
                                <a:pt x="1000522" y="892798"/>
                              </a:lnTo>
                              <a:lnTo>
                                <a:pt x="983456" y="882871"/>
                              </a:lnTo>
                              <a:lnTo>
                                <a:pt x="975122" y="878106"/>
                              </a:lnTo>
                              <a:lnTo>
                                <a:pt x="966391" y="873738"/>
                              </a:lnTo>
                              <a:lnTo>
                                <a:pt x="957659" y="869371"/>
                              </a:lnTo>
                              <a:lnTo>
                                <a:pt x="948928" y="865400"/>
                              </a:lnTo>
                              <a:lnTo>
                                <a:pt x="939403" y="861826"/>
                              </a:lnTo>
                              <a:lnTo>
                                <a:pt x="930275" y="858252"/>
                              </a:lnTo>
                              <a:lnTo>
                                <a:pt x="921147" y="854282"/>
                              </a:lnTo>
                              <a:lnTo>
                                <a:pt x="911622" y="851105"/>
                              </a:lnTo>
                              <a:lnTo>
                                <a:pt x="902494" y="848326"/>
                              </a:lnTo>
                              <a:lnTo>
                                <a:pt x="892175" y="845546"/>
                              </a:lnTo>
                              <a:lnTo>
                                <a:pt x="882650" y="843164"/>
                              </a:lnTo>
                              <a:lnTo>
                                <a:pt x="872728" y="840781"/>
                              </a:lnTo>
                              <a:lnTo>
                                <a:pt x="863203" y="838796"/>
                              </a:lnTo>
                              <a:lnTo>
                                <a:pt x="852488" y="837207"/>
                              </a:lnTo>
                              <a:lnTo>
                                <a:pt x="842566" y="835619"/>
                              </a:lnTo>
                              <a:lnTo>
                                <a:pt x="832247" y="834428"/>
                              </a:lnTo>
                              <a:lnTo>
                                <a:pt x="822325" y="833237"/>
                              </a:lnTo>
                              <a:lnTo>
                                <a:pt x="812006" y="832840"/>
                              </a:lnTo>
                              <a:lnTo>
                                <a:pt x="801688" y="832045"/>
                              </a:lnTo>
                              <a:lnTo>
                                <a:pt x="791369" y="832045"/>
                              </a:lnTo>
                              <a:lnTo>
                                <a:pt x="781447" y="832045"/>
                              </a:lnTo>
                              <a:close/>
                              <a:moveTo>
                                <a:pt x="802481" y="444500"/>
                              </a:moveTo>
                              <a:lnTo>
                                <a:pt x="823913" y="445294"/>
                              </a:lnTo>
                              <a:lnTo>
                                <a:pt x="844947" y="446486"/>
                              </a:lnTo>
                              <a:lnTo>
                                <a:pt x="866775" y="448471"/>
                              </a:lnTo>
                              <a:lnTo>
                                <a:pt x="887413" y="450853"/>
                              </a:lnTo>
                              <a:lnTo>
                                <a:pt x="908844" y="453633"/>
                              </a:lnTo>
                              <a:lnTo>
                                <a:pt x="929878" y="457207"/>
                              </a:lnTo>
                              <a:lnTo>
                                <a:pt x="950913" y="461177"/>
                              </a:lnTo>
                              <a:lnTo>
                                <a:pt x="971550" y="465545"/>
                              </a:lnTo>
                              <a:lnTo>
                                <a:pt x="977106" y="467530"/>
                              </a:lnTo>
                              <a:lnTo>
                                <a:pt x="981869" y="470310"/>
                              </a:lnTo>
                              <a:lnTo>
                                <a:pt x="985838" y="473487"/>
                              </a:lnTo>
                              <a:lnTo>
                                <a:pt x="989013" y="477060"/>
                              </a:lnTo>
                              <a:lnTo>
                                <a:pt x="991791" y="481428"/>
                              </a:lnTo>
                              <a:lnTo>
                                <a:pt x="992981" y="483413"/>
                              </a:lnTo>
                              <a:lnTo>
                                <a:pt x="993378" y="485796"/>
                              </a:lnTo>
                              <a:lnTo>
                                <a:pt x="993775" y="488575"/>
                              </a:lnTo>
                              <a:lnTo>
                                <a:pt x="993775" y="490561"/>
                              </a:lnTo>
                              <a:lnTo>
                                <a:pt x="993775" y="492943"/>
                              </a:lnTo>
                              <a:lnTo>
                                <a:pt x="993378" y="495326"/>
                              </a:lnTo>
                              <a:lnTo>
                                <a:pt x="989409" y="520341"/>
                              </a:lnTo>
                              <a:lnTo>
                                <a:pt x="985838" y="546151"/>
                              </a:lnTo>
                              <a:lnTo>
                                <a:pt x="978297" y="596580"/>
                              </a:lnTo>
                              <a:lnTo>
                                <a:pt x="977503" y="600948"/>
                              </a:lnTo>
                              <a:lnTo>
                                <a:pt x="977106" y="605316"/>
                              </a:lnTo>
                              <a:lnTo>
                                <a:pt x="977900" y="609683"/>
                              </a:lnTo>
                              <a:lnTo>
                                <a:pt x="979488" y="613654"/>
                              </a:lnTo>
                              <a:lnTo>
                                <a:pt x="981472" y="617625"/>
                              </a:lnTo>
                              <a:lnTo>
                                <a:pt x="983853" y="620801"/>
                              </a:lnTo>
                              <a:lnTo>
                                <a:pt x="987028" y="623581"/>
                              </a:lnTo>
                              <a:lnTo>
                                <a:pt x="990600" y="626361"/>
                              </a:lnTo>
                              <a:lnTo>
                                <a:pt x="1005681" y="631920"/>
                              </a:lnTo>
                              <a:lnTo>
                                <a:pt x="1020366" y="637479"/>
                              </a:lnTo>
                              <a:lnTo>
                                <a:pt x="1034653" y="643435"/>
                              </a:lnTo>
                              <a:lnTo>
                                <a:pt x="1049338" y="649391"/>
                              </a:lnTo>
                              <a:lnTo>
                                <a:pt x="1063625" y="656141"/>
                              </a:lnTo>
                              <a:lnTo>
                                <a:pt x="1077516" y="662891"/>
                              </a:lnTo>
                              <a:lnTo>
                                <a:pt x="1091803" y="670039"/>
                              </a:lnTo>
                              <a:lnTo>
                                <a:pt x="1105297" y="677583"/>
                              </a:lnTo>
                              <a:lnTo>
                                <a:pt x="1118791" y="685525"/>
                              </a:lnTo>
                              <a:lnTo>
                                <a:pt x="1132285" y="693863"/>
                              </a:lnTo>
                              <a:lnTo>
                                <a:pt x="1144985" y="702599"/>
                              </a:lnTo>
                              <a:lnTo>
                                <a:pt x="1157685" y="711335"/>
                              </a:lnTo>
                              <a:lnTo>
                                <a:pt x="1170385" y="720864"/>
                              </a:lnTo>
                              <a:lnTo>
                                <a:pt x="1183085" y="730394"/>
                              </a:lnTo>
                              <a:lnTo>
                                <a:pt x="1195388" y="739924"/>
                              </a:lnTo>
                              <a:lnTo>
                                <a:pt x="1207294" y="749851"/>
                              </a:lnTo>
                              <a:lnTo>
                                <a:pt x="1211263" y="751836"/>
                              </a:lnTo>
                              <a:lnTo>
                                <a:pt x="1215231" y="753028"/>
                              </a:lnTo>
                              <a:lnTo>
                                <a:pt x="1219597" y="753425"/>
                              </a:lnTo>
                              <a:lnTo>
                                <a:pt x="1224360" y="753425"/>
                              </a:lnTo>
                              <a:lnTo>
                                <a:pt x="1228328" y="752630"/>
                              </a:lnTo>
                              <a:lnTo>
                                <a:pt x="1232297" y="751042"/>
                              </a:lnTo>
                              <a:lnTo>
                                <a:pt x="1236266" y="748660"/>
                              </a:lnTo>
                              <a:lnTo>
                                <a:pt x="1239441" y="745880"/>
                              </a:lnTo>
                              <a:lnTo>
                                <a:pt x="1320006" y="681554"/>
                              </a:lnTo>
                              <a:lnTo>
                                <a:pt x="1321594" y="679966"/>
                              </a:lnTo>
                              <a:lnTo>
                                <a:pt x="1323181" y="678774"/>
                              </a:lnTo>
                              <a:lnTo>
                                <a:pt x="1325166" y="677583"/>
                              </a:lnTo>
                              <a:lnTo>
                                <a:pt x="1327547" y="676789"/>
                              </a:lnTo>
                              <a:lnTo>
                                <a:pt x="1329531" y="676392"/>
                              </a:lnTo>
                              <a:lnTo>
                                <a:pt x="1331913" y="675995"/>
                              </a:lnTo>
                              <a:lnTo>
                                <a:pt x="1336675" y="675995"/>
                              </a:lnTo>
                              <a:lnTo>
                                <a:pt x="1341835" y="676789"/>
                              </a:lnTo>
                              <a:lnTo>
                                <a:pt x="1346597" y="678774"/>
                              </a:lnTo>
                              <a:lnTo>
                                <a:pt x="1351360" y="681554"/>
                              </a:lnTo>
                              <a:lnTo>
                                <a:pt x="1355725" y="685128"/>
                              </a:lnTo>
                              <a:lnTo>
                                <a:pt x="1370410" y="700614"/>
                              </a:lnTo>
                              <a:lnTo>
                                <a:pt x="1384300" y="716497"/>
                              </a:lnTo>
                              <a:lnTo>
                                <a:pt x="1397794" y="733174"/>
                              </a:lnTo>
                              <a:lnTo>
                                <a:pt x="1411685" y="749454"/>
                              </a:lnTo>
                              <a:lnTo>
                                <a:pt x="1424385" y="766925"/>
                              </a:lnTo>
                              <a:lnTo>
                                <a:pt x="1436688" y="783999"/>
                              </a:lnTo>
                              <a:lnTo>
                                <a:pt x="1448594" y="801471"/>
                              </a:lnTo>
                              <a:lnTo>
                                <a:pt x="1460103" y="819736"/>
                              </a:lnTo>
                              <a:lnTo>
                                <a:pt x="1462485" y="824898"/>
                              </a:lnTo>
                              <a:lnTo>
                                <a:pt x="1464072" y="830060"/>
                              </a:lnTo>
                              <a:lnTo>
                                <a:pt x="1464866" y="835619"/>
                              </a:lnTo>
                              <a:lnTo>
                                <a:pt x="1464469" y="840384"/>
                              </a:lnTo>
                              <a:lnTo>
                                <a:pt x="1463278" y="845149"/>
                              </a:lnTo>
                              <a:lnTo>
                                <a:pt x="1462485" y="847134"/>
                              </a:lnTo>
                              <a:lnTo>
                                <a:pt x="1461294" y="849120"/>
                              </a:lnTo>
                              <a:lnTo>
                                <a:pt x="1460103" y="851105"/>
                              </a:lnTo>
                              <a:lnTo>
                                <a:pt x="1458516" y="852693"/>
                              </a:lnTo>
                              <a:lnTo>
                                <a:pt x="1456532" y="853885"/>
                              </a:lnTo>
                              <a:lnTo>
                                <a:pt x="1454944" y="855076"/>
                              </a:lnTo>
                              <a:lnTo>
                                <a:pt x="1434307" y="871356"/>
                              </a:lnTo>
                              <a:lnTo>
                                <a:pt x="1413669" y="886445"/>
                              </a:lnTo>
                              <a:lnTo>
                                <a:pt x="1393032" y="901931"/>
                              </a:lnTo>
                              <a:lnTo>
                                <a:pt x="1372394" y="917020"/>
                              </a:lnTo>
                              <a:lnTo>
                                <a:pt x="1368822" y="919402"/>
                              </a:lnTo>
                              <a:lnTo>
                                <a:pt x="1365647" y="922579"/>
                              </a:lnTo>
                              <a:lnTo>
                                <a:pt x="1362869" y="925755"/>
                              </a:lnTo>
                              <a:lnTo>
                                <a:pt x="1361281" y="929726"/>
                              </a:lnTo>
                              <a:lnTo>
                                <a:pt x="1360091" y="933697"/>
                              </a:lnTo>
                              <a:lnTo>
                                <a:pt x="1359297" y="938065"/>
                              </a:lnTo>
                              <a:lnTo>
                                <a:pt x="1359694" y="942432"/>
                              </a:lnTo>
                              <a:lnTo>
                                <a:pt x="1360488" y="946800"/>
                              </a:lnTo>
                              <a:lnTo>
                                <a:pt x="1366838" y="961492"/>
                              </a:lnTo>
                              <a:lnTo>
                                <a:pt x="1373188" y="975390"/>
                              </a:lnTo>
                              <a:lnTo>
                                <a:pt x="1379141" y="989684"/>
                              </a:lnTo>
                              <a:lnTo>
                                <a:pt x="1384697" y="1004773"/>
                              </a:lnTo>
                              <a:lnTo>
                                <a:pt x="1390253" y="1019068"/>
                              </a:lnTo>
                              <a:lnTo>
                                <a:pt x="1395413" y="1033760"/>
                              </a:lnTo>
                              <a:lnTo>
                                <a:pt x="1400175" y="1048849"/>
                              </a:lnTo>
                              <a:lnTo>
                                <a:pt x="1404938" y="1063937"/>
                              </a:lnTo>
                              <a:lnTo>
                                <a:pt x="1408510" y="1079026"/>
                              </a:lnTo>
                              <a:lnTo>
                                <a:pt x="1412082" y="1094512"/>
                              </a:lnTo>
                              <a:lnTo>
                                <a:pt x="1415257" y="1109601"/>
                              </a:lnTo>
                              <a:lnTo>
                                <a:pt x="1418035" y="1125087"/>
                              </a:lnTo>
                              <a:lnTo>
                                <a:pt x="1420416" y="1140573"/>
                              </a:lnTo>
                              <a:lnTo>
                                <a:pt x="1422400" y="1156059"/>
                              </a:lnTo>
                              <a:lnTo>
                                <a:pt x="1424385" y="1171545"/>
                              </a:lnTo>
                              <a:lnTo>
                                <a:pt x="1425575" y="1187428"/>
                              </a:lnTo>
                              <a:lnTo>
                                <a:pt x="1427163" y="1191398"/>
                              </a:lnTo>
                              <a:lnTo>
                                <a:pt x="1429147" y="1195369"/>
                              </a:lnTo>
                              <a:lnTo>
                                <a:pt x="1431925" y="1198546"/>
                              </a:lnTo>
                              <a:lnTo>
                                <a:pt x="1435100" y="1201722"/>
                              </a:lnTo>
                              <a:lnTo>
                                <a:pt x="1438672" y="1204105"/>
                              </a:lnTo>
                              <a:lnTo>
                                <a:pt x="1442641" y="1205693"/>
                              </a:lnTo>
                              <a:lnTo>
                                <a:pt x="1446610" y="1206884"/>
                              </a:lnTo>
                              <a:lnTo>
                                <a:pt x="1451769" y="1206884"/>
                              </a:lnTo>
                              <a:lnTo>
                                <a:pt x="1476772" y="1209267"/>
                              </a:lnTo>
                              <a:lnTo>
                                <a:pt x="1502569" y="1212046"/>
                              </a:lnTo>
                              <a:lnTo>
                                <a:pt x="1527969" y="1214826"/>
                              </a:lnTo>
                              <a:lnTo>
                                <a:pt x="1553766" y="1218003"/>
                              </a:lnTo>
                              <a:lnTo>
                                <a:pt x="1555750" y="1218003"/>
                              </a:lnTo>
                              <a:lnTo>
                                <a:pt x="1558132" y="1218400"/>
                              </a:lnTo>
                              <a:lnTo>
                                <a:pt x="1560116" y="1219194"/>
                              </a:lnTo>
                              <a:lnTo>
                                <a:pt x="1562497" y="1219988"/>
                              </a:lnTo>
                              <a:lnTo>
                                <a:pt x="1564482" y="1221179"/>
                              </a:lnTo>
                              <a:lnTo>
                                <a:pt x="1566069" y="1222767"/>
                              </a:lnTo>
                              <a:lnTo>
                                <a:pt x="1569641" y="1226341"/>
                              </a:lnTo>
                              <a:lnTo>
                                <a:pt x="1572419" y="1230709"/>
                              </a:lnTo>
                              <a:lnTo>
                                <a:pt x="1574404" y="1235474"/>
                              </a:lnTo>
                              <a:lnTo>
                                <a:pt x="1575991" y="1240636"/>
                              </a:lnTo>
                              <a:lnTo>
                                <a:pt x="1576388" y="1246195"/>
                              </a:lnTo>
                              <a:lnTo>
                                <a:pt x="1575594" y="1267240"/>
                              </a:lnTo>
                              <a:lnTo>
                                <a:pt x="1574404" y="1289079"/>
                              </a:lnTo>
                              <a:lnTo>
                                <a:pt x="1572419" y="1310124"/>
                              </a:lnTo>
                              <a:lnTo>
                                <a:pt x="1570038" y="1331169"/>
                              </a:lnTo>
                              <a:lnTo>
                                <a:pt x="1567260" y="1352214"/>
                              </a:lnTo>
                              <a:lnTo>
                                <a:pt x="1563688" y="1373656"/>
                              </a:lnTo>
                              <a:lnTo>
                                <a:pt x="1559719" y="1394304"/>
                              </a:lnTo>
                              <a:lnTo>
                                <a:pt x="1555353" y="1415349"/>
                              </a:lnTo>
                              <a:lnTo>
                                <a:pt x="1553369" y="1420511"/>
                              </a:lnTo>
                              <a:lnTo>
                                <a:pt x="1550591" y="1425276"/>
                              </a:lnTo>
                              <a:lnTo>
                                <a:pt x="1547416" y="1429644"/>
                              </a:lnTo>
                              <a:lnTo>
                                <a:pt x="1543447" y="1432820"/>
                              </a:lnTo>
                              <a:lnTo>
                                <a:pt x="1539082" y="1435203"/>
                              </a:lnTo>
                              <a:lnTo>
                                <a:pt x="1536700" y="1435997"/>
                              </a:lnTo>
                              <a:lnTo>
                                <a:pt x="1534716" y="1436791"/>
                              </a:lnTo>
                              <a:lnTo>
                                <a:pt x="1532335" y="1437188"/>
                              </a:lnTo>
                              <a:lnTo>
                                <a:pt x="1530350" y="1437188"/>
                              </a:lnTo>
                              <a:lnTo>
                                <a:pt x="1527969" y="1436791"/>
                              </a:lnTo>
                              <a:lnTo>
                                <a:pt x="1525588" y="1436394"/>
                              </a:lnTo>
                              <a:lnTo>
                                <a:pt x="1474788" y="1429644"/>
                              </a:lnTo>
                              <a:lnTo>
                                <a:pt x="1448991" y="1425673"/>
                              </a:lnTo>
                              <a:lnTo>
                                <a:pt x="1423988" y="1421702"/>
                              </a:lnTo>
                              <a:lnTo>
                                <a:pt x="1419622" y="1420908"/>
                              </a:lnTo>
                              <a:lnTo>
                                <a:pt x="1415257" y="1420908"/>
                              </a:lnTo>
                              <a:lnTo>
                                <a:pt x="1410891" y="1421702"/>
                              </a:lnTo>
                              <a:lnTo>
                                <a:pt x="1406922" y="1422893"/>
                              </a:lnTo>
                              <a:lnTo>
                                <a:pt x="1402953" y="1424879"/>
                              </a:lnTo>
                              <a:lnTo>
                                <a:pt x="1399382" y="1427658"/>
                              </a:lnTo>
                              <a:lnTo>
                                <a:pt x="1396603" y="1430835"/>
                              </a:lnTo>
                              <a:lnTo>
                                <a:pt x="1394222" y="1434408"/>
                              </a:lnTo>
                              <a:lnTo>
                                <a:pt x="1388666" y="1449100"/>
                              </a:lnTo>
                              <a:lnTo>
                                <a:pt x="1383110" y="1464189"/>
                              </a:lnTo>
                              <a:lnTo>
                                <a:pt x="1377156" y="1478484"/>
                              </a:lnTo>
                              <a:lnTo>
                                <a:pt x="1371203" y="1492381"/>
                              </a:lnTo>
                              <a:lnTo>
                                <a:pt x="1364456" y="1507073"/>
                              </a:lnTo>
                              <a:lnTo>
                                <a:pt x="1357313" y="1520971"/>
                              </a:lnTo>
                              <a:lnTo>
                                <a:pt x="1350169" y="1534869"/>
                              </a:lnTo>
                              <a:lnTo>
                                <a:pt x="1343025" y="1548766"/>
                              </a:lnTo>
                              <a:lnTo>
                                <a:pt x="1335088" y="1561870"/>
                              </a:lnTo>
                              <a:lnTo>
                                <a:pt x="1326753" y="1574973"/>
                              </a:lnTo>
                              <a:lnTo>
                                <a:pt x="1318022" y="1588077"/>
                              </a:lnTo>
                              <a:lnTo>
                                <a:pt x="1308894" y="1601180"/>
                              </a:lnTo>
                              <a:lnTo>
                                <a:pt x="1299766" y="1613886"/>
                              </a:lnTo>
                              <a:lnTo>
                                <a:pt x="1290241" y="1626196"/>
                              </a:lnTo>
                              <a:lnTo>
                                <a:pt x="1280716" y="1638902"/>
                              </a:lnTo>
                              <a:lnTo>
                                <a:pt x="1270794" y="1650814"/>
                              </a:lnTo>
                              <a:lnTo>
                                <a:pt x="1268810" y="1654785"/>
                              </a:lnTo>
                              <a:lnTo>
                                <a:pt x="1267619" y="1658756"/>
                              </a:lnTo>
                              <a:lnTo>
                                <a:pt x="1266825" y="1663124"/>
                              </a:lnTo>
                              <a:lnTo>
                                <a:pt x="1267222" y="1667095"/>
                              </a:lnTo>
                              <a:lnTo>
                                <a:pt x="1268016" y="1671462"/>
                              </a:lnTo>
                              <a:lnTo>
                                <a:pt x="1269603" y="1675433"/>
                              </a:lnTo>
                              <a:lnTo>
                                <a:pt x="1271588" y="1679007"/>
                              </a:lnTo>
                              <a:lnTo>
                                <a:pt x="1274763" y="1682580"/>
                              </a:lnTo>
                              <a:lnTo>
                                <a:pt x="1339056" y="1762790"/>
                              </a:lnTo>
                              <a:lnTo>
                                <a:pt x="1340644" y="1764378"/>
                              </a:lnTo>
                              <a:lnTo>
                                <a:pt x="1341835" y="1766363"/>
                              </a:lnTo>
                              <a:lnTo>
                                <a:pt x="1343025" y="1768349"/>
                              </a:lnTo>
                              <a:lnTo>
                                <a:pt x="1343819" y="1770334"/>
                              </a:lnTo>
                              <a:lnTo>
                                <a:pt x="1344216" y="1772717"/>
                              </a:lnTo>
                              <a:lnTo>
                                <a:pt x="1344613" y="1774702"/>
                              </a:lnTo>
                              <a:lnTo>
                                <a:pt x="1344613" y="1779864"/>
                              </a:lnTo>
                              <a:lnTo>
                                <a:pt x="1343819" y="1785026"/>
                              </a:lnTo>
                              <a:lnTo>
                                <a:pt x="1341835" y="1789791"/>
                              </a:lnTo>
                              <a:lnTo>
                                <a:pt x="1339056" y="1794556"/>
                              </a:lnTo>
                              <a:lnTo>
                                <a:pt x="1335485" y="1798923"/>
                              </a:lnTo>
                              <a:lnTo>
                                <a:pt x="1320006" y="1813218"/>
                              </a:lnTo>
                              <a:lnTo>
                                <a:pt x="1303735" y="1827513"/>
                              </a:lnTo>
                              <a:lnTo>
                                <a:pt x="1287463" y="1841013"/>
                              </a:lnTo>
                              <a:lnTo>
                                <a:pt x="1271191" y="1854514"/>
                              </a:lnTo>
                              <a:lnTo>
                                <a:pt x="1253728" y="1867220"/>
                              </a:lnTo>
                              <a:lnTo>
                                <a:pt x="1236663" y="1879927"/>
                              </a:lnTo>
                              <a:lnTo>
                                <a:pt x="1218406" y="1891442"/>
                              </a:lnTo>
                              <a:lnTo>
                                <a:pt x="1200547" y="1902957"/>
                              </a:lnTo>
                              <a:lnTo>
                                <a:pt x="1195388" y="1905340"/>
                              </a:lnTo>
                              <a:lnTo>
                                <a:pt x="1190228" y="1906928"/>
                              </a:lnTo>
                              <a:lnTo>
                                <a:pt x="1185069" y="1907325"/>
                              </a:lnTo>
                              <a:lnTo>
                                <a:pt x="1179910" y="1906928"/>
                              </a:lnTo>
                              <a:lnTo>
                                <a:pt x="1175544" y="1906134"/>
                              </a:lnTo>
                              <a:lnTo>
                                <a:pt x="1172766" y="1904943"/>
                              </a:lnTo>
                              <a:lnTo>
                                <a:pt x="1170781" y="1903751"/>
                              </a:lnTo>
                              <a:lnTo>
                                <a:pt x="1169194" y="1902560"/>
                              </a:lnTo>
                              <a:lnTo>
                                <a:pt x="1167606" y="1900972"/>
                              </a:lnTo>
                              <a:lnTo>
                                <a:pt x="1166019" y="1899383"/>
                              </a:lnTo>
                              <a:lnTo>
                                <a:pt x="1164828" y="1897398"/>
                              </a:lnTo>
                              <a:lnTo>
                                <a:pt x="1149350" y="1877147"/>
                              </a:lnTo>
                              <a:lnTo>
                                <a:pt x="1133872" y="1856499"/>
                              </a:lnTo>
                              <a:lnTo>
                                <a:pt x="1103313" y="1815204"/>
                              </a:lnTo>
                              <a:lnTo>
                                <a:pt x="1100931" y="1811630"/>
                              </a:lnTo>
                              <a:lnTo>
                                <a:pt x="1097756" y="1808453"/>
                              </a:lnTo>
                              <a:lnTo>
                                <a:pt x="1094581" y="1806071"/>
                              </a:lnTo>
                              <a:lnTo>
                                <a:pt x="1090613" y="1804085"/>
                              </a:lnTo>
                              <a:lnTo>
                                <a:pt x="1086644" y="1802894"/>
                              </a:lnTo>
                              <a:lnTo>
                                <a:pt x="1081881" y="1802497"/>
                              </a:lnTo>
                              <a:lnTo>
                                <a:pt x="1077516" y="1802497"/>
                              </a:lnTo>
                              <a:lnTo>
                                <a:pt x="1073150" y="1803291"/>
                              </a:lnTo>
                              <a:lnTo>
                                <a:pt x="1058863" y="1810042"/>
                              </a:lnTo>
                              <a:lnTo>
                                <a:pt x="1044972" y="1815998"/>
                              </a:lnTo>
                              <a:lnTo>
                                <a:pt x="1029891" y="1821954"/>
                              </a:lnTo>
                              <a:lnTo>
                                <a:pt x="1015603" y="1828307"/>
                              </a:lnTo>
                              <a:lnTo>
                                <a:pt x="1000919" y="1833469"/>
                              </a:lnTo>
                              <a:lnTo>
                                <a:pt x="985838" y="1838631"/>
                              </a:lnTo>
                              <a:lnTo>
                                <a:pt x="971153" y="1843396"/>
                              </a:lnTo>
                              <a:lnTo>
                                <a:pt x="956469" y="1847764"/>
                              </a:lnTo>
                              <a:lnTo>
                                <a:pt x="940991" y="1851337"/>
                              </a:lnTo>
                              <a:lnTo>
                                <a:pt x="925909" y="1854911"/>
                              </a:lnTo>
                              <a:lnTo>
                                <a:pt x="910431" y="1857691"/>
                              </a:lnTo>
                              <a:lnTo>
                                <a:pt x="894953" y="1860470"/>
                              </a:lnTo>
                              <a:lnTo>
                                <a:pt x="879475" y="1863250"/>
                              </a:lnTo>
                              <a:lnTo>
                                <a:pt x="863997" y="1865235"/>
                              </a:lnTo>
                              <a:lnTo>
                                <a:pt x="848122" y="1867220"/>
                              </a:lnTo>
                              <a:lnTo>
                                <a:pt x="832644" y="1868412"/>
                              </a:lnTo>
                              <a:lnTo>
                                <a:pt x="828675" y="1870397"/>
                              </a:lnTo>
                              <a:lnTo>
                                <a:pt x="824706" y="1872382"/>
                              </a:lnTo>
                              <a:lnTo>
                                <a:pt x="821531" y="1875162"/>
                              </a:lnTo>
                              <a:lnTo>
                                <a:pt x="818753" y="1878339"/>
                              </a:lnTo>
                              <a:lnTo>
                                <a:pt x="816372" y="1881912"/>
                              </a:lnTo>
                              <a:lnTo>
                                <a:pt x="814388" y="1885883"/>
                              </a:lnTo>
                              <a:lnTo>
                                <a:pt x="813594" y="1889854"/>
                              </a:lnTo>
                              <a:lnTo>
                                <a:pt x="813197" y="1894222"/>
                              </a:lnTo>
                              <a:lnTo>
                                <a:pt x="810816" y="1920031"/>
                              </a:lnTo>
                              <a:lnTo>
                                <a:pt x="808038" y="1945444"/>
                              </a:lnTo>
                              <a:lnTo>
                                <a:pt x="804863" y="1970857"/>
                              </a:lnTo>
                              <a:lnTo>
                                <a:pt x="801688" y="1996270"/>
                              </a:lnTo>
                              <a:lnTo>
                                <a:pt x="801688" y="1998652"/>
                              </a:lnTo>
                              <a:lnTo>
                                <a:pt x="801291" y="2001035"/>
                              </a:lnTo>
                              <a:lnTo>
                                <a:pt x="800497" y="2003020"/>
                              </a:lnTo>
                              <a:lnTo>
                                <a:pt x="799703" y="2005005"/>
                              </a:lnTo>
                              <a:lnTo>
                                <a:pt x="798513" y="2007388"/>
                              </a:lnTo>
                              <a:lnTo>
                                <a:pt x="797322" y="2009373"/>
                              </a:lnTo>
                              <a:lnTo>
                                <a:pt x="793750" y="2012550"/>
                              </a:lnTo>
                              <a:lnTo>
                                <a:pt x="789384" y="2015329"/>
                              </a:lnTo>
                              <a:lnTo>
                                <a:pt x="784622" y="2017315"/>
                              </a:lnTo>
                              <a:lnTo>
                                <a:pt x="779463" y="2018903"/>
                              </a:lnTo>
                              <a:lnTo>
                                <a:pt x="773906" y="2019300"/>
                              </a:lnTo>
                              <a:lnTo>
                                <a:pt x="752078" y="2018506"/>
                              </a:lnTo>
                              <a:lnTo>
                                <a:pt x="731044" y="2017315"/>
                              </a:lnTo>
                              <a:lnTo>
                                <a:pt x="709613" y="2015727"/>
                              </a:lnTo>
                              <a:lnTo>
                                <a:pt x="688578" y="2013344"/>
                              </a:lnTo>
                              <a:lnTo>
                                <a:pt x="667147" y="2010167"/>
                              </a:lnTo>
                              <a:lnTo>
                                <a:pt x="646509" y="2006197"/>
                              </a:lnTo>
                              <a:lnTo>
                                <a:pt x="625475" y="2002226"/>
                              </a:lnTo>
                              <a:lnTo>
                                <a:pt x="604441" y="1997858"/>
                              </a:lnTo>
                              <a:lnTo>
                                <a:pt x="599281" y="1995873"/>
                              </a:lnTo>
                              <a:lnTo>
                                <a:pt x="594519" y="1993093"/>
                              </a:lnTo>
                              <a:lnTo>
                                <a:pt x="590550" y="1989917"/>
                              </a:lnTo>
                              <a:lnTo>
                                <a:pt x="586978" y="1986343"/>
                              </a:lnTo>
                              <a:lnTo>
                                <a:pt x="584597" y="1981975"/>
                              </a:lnTo>
                              <a:lnTo>
                                <a:pt x="583803" y="1979990"/>
                              </a:lnTo>
                              <a:lnTo>
                                <a:pt x="583009" y="1977607"/>
                              </a:lnTo>
                              <a:lnTo>
                                <a:pt x="583009" y="1975622"/>
                              </a:lnTo>
                              <a:lnTo>
                                <a:pt x="582612" y="1973239"/>
                              </a:lnTo>
                              <a:lnTo>
                                <a:pt x="583009" y="1970857"/>
                              </a:lnTo>
                              <a:lnTo>
                                <a:pt x="583406" y="1968872"/>
                              </a:lnTo>
                              <a:lnTo>
                                <a:pt x="586581" y="1943062"/>
                              </a:lnTo>
                              <a:lnTo>
                                <a:pt x="590153" y="1918046"/>
                              </a:lnTo>
                              <a:lnTo>
                                <a:pt x="598091" y="1866823"/>
                              </a:lnTo>
                              <a:lnTo>
                                <a:pt x="598884" y="1862456"/>
                              </a:lnTo>
                              <a:lnTo>
                                <a:pt x="598884" y="1858088"/>
                              </a:lnTo>
                              <a:lnTo>
                                <a:pt x="598487" y="1853720"/>
                              </a:lnTo>
                              <a:lnTo>
                                <a:pt x="596900" y="1849749"/>
                              </a:lnTo>
                              <a:lnTo>
                                <a:pt x="594916" y="1846175"/>
                              </a:lnTo>
                              <a:lnTo>
                                <a:pt x="592137" y="1842602"/>
                              </a:lnTo>
                              <a:lnTo>
                                <a:pt x="588962" y="1839822"/>
                              </a:lnTo>
                              <a:lnTo>
                                <a:pt x="585391" y="1837440"/>
                              </a:lnTo>
                              <a:lnTo>
                                <a:pt x="570309" y="1831881"/>
                              </a:lnTo>
                              <a:lnTo>
                                <a:pt x="556022" y="1826322"/>
                              </a:lnTo>
                              <a:lnTo>
                                <a:pt x="541734" y="1820366"/>
                              </a:lnTo>
                              <a:lnTo>
                                <a:pt x="527050" y="1814012"/>
                              </a:lnTo>
                              <a:lnTo>
                                <a:pt x="512762" y="1807659"/>
                              </a:lnTo>
                              <a:lnTo>
                                <a:pt x="498872" y="1800909"/>
                              </a:lnTo>
                              <a:lnTo>
                                <a:pt x="484584" y="1793762"/>
                              </a:lnTo>
                              <a:lnTo>
                                <a:pt x="471091" y="1786217"/>
                              </a:lnTo>
                              <a:lnTo>
                                <a:pt x="457597" y="1778276"/>
                              </a:lnTo>
                              <a:lnTo>
                                <a:pt x="444500" y="1769540"/>
                              </a:lnTo>
                              <a:lnTo>
                                <a:pt x="431006" y="1760804"/>
                              </a:lnTo>
                              <a:lnTo>
                                <a:pt x="418306" y="1752069"/>
                              </a:lnTo>
                              <a:lnTo>
                                <a:pt x="406003" y="1742936"/>
                              </a:lnTo>
                              <a:lnTo>
                                <a:pt x="392906" y="1733803"/>
                              </a:lnTo>
                              <a:lnTo>
                                <a:pt x="381000" y="1723479"/>
                              </a:lnTo>
                              <a:lnTo>
                                <a:pt x="369094" y="1713552"/>
                              </a:lnTo>
                              <a:lnTo>
                                <a:pt x="365125" y="1711567"/>
                              </a:lnTo>
                              <a:lnTo>
                                <a:pt x="360759" y="1710376"/>
                              </a:lnTo>
                              <a:lnTo>
                                <a:pt x="356791" y="1709979"/>
                              </a:lnTo>
                              <a:lnTo>
                                <a:pt x="352425" y="1709979"/>
                              </a:lnTo>
                              <a:lnTo>
                                <a:pt x="347662" y="1710773"/>
                              </a:lnTo>
                              <a:lnTo>
                                <a:pt x="343694" y="1712361"/>
                              </a:lnTo>
                              <a:lnTo>
                                <a:pt x="340122" y="1714744"/>
                              </a:lnTo>
                              <a:lnTo>
                                <a:pt x="336947" y="1717523"/>
                              </a:lnTo>
                              <a:lnTo>
                                <a:pt x="256778" y="1782246"/>
                              </a:lnTo>
                              <a:lnTo>
                                <a:pt x="254794" y="1783835"/>
                              </a:lnTo>
                              <a:lnTo>
                                <a:pt x="252809" y="1785026"/>
                              </a:lnTo>
                              <a:lnTo>
                                <a:pt x="250825" y="1786217"/>
                              </a:lnTo>
                              <a:lnTo>
                                <a:pt x="248840" y="1787011"/>
                              </a:lnTo>
                              <a:lnTo>
                                <a:pt x="246459" y="1787805"/>
                              </a:lnTo>
                              <a:lnTo>
                                <a:pt x="244475" y="1787805"/>
                              </a:lnTo>
                              <a:lnTo>
                                <a:pt x="239712" y="1788202"/>
                              </a:lnTo>
                              <a:lnTo>
                                <a:pt x="234553" y="1787011"/>
                              </a:lnTo>
                              <a:lnTo>
                                <a:pt x="229790" y="1785423"/>
                              </a:lnTo>
                              <a:lnTo>
                                <a:pt x="225028" y="1782643"/>
                              </a:lnTo>
                              <a:lnTo>
                                <a:pt x="222647" y="1780658"/>
                              </a:lnTo>
                              <a:lnTo>
                                <a:pt x="220662" y="1779070"/>
                              </a:lnTo>
                              <a:lnTo>
                                <a:pt x="205978" y="1762790"/>
                              </a:lnTo>
                              <a:lnTo>
                                <a:pt x="192087" y="1746907"/>
                              </a:lnTo>
                              <a:lnTo>
                                <a:pt x="178197" y="1731024"/>
                              </a:lnTo>
                              <a:lnTo>
                                <a:pt x="165100" y="1713949"/>
                              </a:lnTo>
                              <a:lnTo>
                                <a:pt x="152003" y="1696875"/>
                              </a:lnTo>
                              <a:lnTo>
                                <a:pt x="139700" y="1679404"/>
                              </a:lnTo>
                              <a:lnTo>
                                <a:pt x="127794" y="1661933"/>
                              </a:lnTo>
                              <a:lnTo>
                                <a:pt x="116284" y="1644064"/>
                              </a:lnTo>
                              <a:lnTo>
                                <a:pt x="113506" y="1638902"/>
                              </a:lnTo>
                              <a:lnTo>
                                <a:pt x="112315" y="1633343"/>
                              </a:lnTo>
                              <a:lnTo>
                                <a:pt x="111522" y="1628181"/>
                              </a:lnTo>
                              <a:lnTo>
                                <a:pt x="111919" y="1623019"/>
                              </a:lnTo>
                              <a:lnTo>
                                <a:pt x="113109" y="1618651"/>
                              </a:lnTo>
                              <a:lnTo>
                                <a:pt x="113903" y="1616269"/>
                              </a:lnTo>
                              <a:lnTo>
                                <a:pt x="115094" y="1614284"/>
                              </a:lnTo>
                              <a:lnTo>
                                <a:pt x="116284" y="1612695"/>
                              </a:lnTo>
                              <a:lnTo>
                                <a:pt x="117872" y="1610710"/>
                              </a:lnTo>
                              <a:lnTo>
                                <a:pt x="119856" y="1609519"/>
                              </a:lnTo>
                              <a:lnTo>
                                <a:pt x="121840" y="1608327"/>
                              </a:lnTo>
                              <a:lnTo>
                                <a:pt x="162322" y="1576958"/>
                              </a:lnTo>
                              <a:lnTo>
                                <a:pt x="183356" y="1561870"/>
                              </a:lnTo>
                              <a:lnTo>
                                <a:pt x="203994" y="1546781"/>
                              </a:lnTo>
                              <a:lnTo>
                                <a:pt x="207565" y="1544001"/>
                              </a:lnTo>
                              <a:lnTo>
                                <a:pt x="211137" y="1540825"/>
                              </a:lnTo>
                              <a:lnTo>
                                <a:pt x="213519" y="1537648"/>
                              </a:lnTo>
                              <a:lnTo>
                                <a:pt x="215503" y="1533677"/>
                              </a:lnTo>
                              <a:lnTo>
                                <a:pt x="216694" y="1529707"/>
                              </a:lnTo>
                              <a:lnTo>
                                <a:pt x="217090" y="1525339"/>
                              </a:lnTo>
                              <a:lnTo>
                                <a:pt x="217090" y="1520971"/>
                              </a:lnTo>
                              <a:lnTo>
                                <a:pt x="216297" y="1516603"/>
                              </a:lnTo>
                              <a:lnTo>
                                <a:pt x="209153" y="1502705"/>
                              </a:lnTo>
                              <a:lnTo>
                                <a:pt x="202803" y="1488014"/>
                              </a:lnTo>
                              <a:lnTo>
                                <a:pt x="196850" y="1473719"/>
                              </a:lnTo>
                              <a:lnTo>
                                <a:pt x="191294" y="1459027"/>
                              </a:lnTo>
                              <a:lnTo>
                                <a:pt x="186134" y="1444335"/>
                              </a:lnTo>
                              <a:lnTo>
                                <a:pt x="180975" y="1429644"/>
                              </a:lnTo>
                              <a:lnTo>
                                <a:pt x="176212" y="1414952"/>
                              </a:lnTo>
                              <a:lnTo>
                                <a:pt x="171847" y="1399466"/>
                              </a:lnTo>
                              <a:lnTo>
                                <a:pt x="167878" y="1384377"/>
                              </a:lnTo>
                              <a:lnTo>
                                <a:pt x="164703" y="1369288"/>
                              </a:lnTo>
                              <a:lnTo>
                                <a:pt x="161131" y="1353802"/>
                              </a:lnTo>
                              <a:lnTo>
                                <a:pt x="158353" y="1338713"/>
                              </a:lnTo>
                              <a:lnTo>
                                <a:pt x="155972" y="1323227"/>
                              </a:lnTo>
                              <a:lnTo>
                                <a:pt x="153987" y="1307344"/>
                              </a:lnTo>
                              <a:lnTo>
                                <a:pt x="152003" y="1291859"/>
                              </a:lnTo>
                              <a:lnTo>
                                <a:pt x="150812" y="1276373"/>
                              </a:lnTo>
                              <a:lnTo>
                                <a:pt x="149225" y="1272402"/>
                              </a:lnTo>
                              <a:lnTo>
                                <a:pt x="146844" y="1268034"/>
                              </a:lnTo>
                              <a:lnTo>
                                <a:pt x="144462" y="1264857"/>
                              </a:lnTo>
                              <a:lnTo>
                                <a:pt x="141287" y="1262078"/>
                              </a:lnTo>
                              <a:lnTo>
                                <a:pt x="137715" y="1259695"/>
                              </a:lnTo>
                              <a:lnTo>
                                <a:pt x="133747" y="1257710"/>
                              </a:lnTo>
                              <a:lnTo>
                                <a:pt x="129778" y="1256916"/>
                              </a:lnTo>
                              <a:lnTo>
                                <a:pt x="125015" y="1256519"/>
                              </a:lnTo>
                              <a:lnTo>
                                <a:pt x="99219" y="1254136"/>
                              </a:lnTo>
                              <a:lnTo>
                                <a:pt x="74215" y="1251357"/>
                              </a:lnTo>
                              <a:lnTo>
                                <a:pt x="22622" y="1245401"/>
                              </a:lnTo>
                              <a:lnTo>
                                <a:pt x="20240" y="1245401"/>
                              </a:lnTo>
                              <a:lnTo>
                                <a:pt x="18256" y="1245004"/>
                              </a:lnTo>
                              <a:lnTo>
                                <a:pt x="15875" y="1244209"/>
                              </a:lnTo>
                              <a:lnTo>
                                <a:pt x="13890" y="1243415"/>
                              </a:lnTo>
                              <a:lnTo>
                                <a:pt x="11906" y="1242224"/>
                              </a:lnTo>
                              <a:lnTo>
                                <a:pt x="9922" y="1241033"/>
                              </a:lnTo>
                              <a:lnTo>
                                <a:pt x="6747" y="1237459"/>
                              </a:lnTo>
                              <a:lnTo>
                                <a:pt x="3969" y="1233488"/>
                              </a:lnTo>
                              <a:lnTo>
                                <a:pt x="1984" y="1228724"/>
                              </a:lnTo>
                              <a:lnTo>
                                <a:pt x="397" y="1222767"/>
                              </a:lnTo>
                              <a:lnTo>
                                <a:pt x="0" y="1219988"/>
                              </a:lnTo>
                              <a:lnTo>
                                <a:pt x="0" y="1217208"/>
                              </a:lnTo>
                              <a:lnTo>
                                <a:pt x="794" y="1196163"/>
                              </a:lnTo>
                              <a:lnTo>
                                <a:pt x="1984" y="1174721"/>
                              </a:lnTo>
                              <a:lnTo>
                                <a:pt x="3572" y="1153676"/>
                              </a:lnTo>
                              <a:lnTo>
                                <a:pt x="6350" y="1132631"/>
                              </a:lnTo>
                              <a:lnTo>
                                <a:pt x="9128" y="1111189"/>
                              </a:lnTo>
                              <a:lnTo>
                                <a:pt x="12700" y="1090541"/>
                              </a:lnTo>
                              <a:lnTo>
                                <a:pt x="16669" y="1069099"/>
                              </a:lnTo>
                              <a:lnTo>
                                <a:pt x="21034" y="1048451"/>
                              </a:lnTo>
                              <a:lnTo>
                                <a:pt x="23019" y="1043289"/>
                              </a:lnTo>
                              <a:lnTo>
                                <a:pt x="25797" y="1038127"/>
                              </a:lnTo>
                              <a:lnTo>
                                <a:pt x="29369" y="1034157"/>
                              </a:lnTo>
                              <a:lnTo>
                                <a:pt x="32940" y="1030583"/>
                              </a:lnTo>
                              <a:lnTo>
                                <a:pt x="37306" y="1028201"/>
                              </a:lnTo>
                              <a:lnTo>
                                <a:pt x="39290" y="1027406"/>
                              </a:lnTo>
                              <a:lnTo>
                                <a:pt x="41672" y="1026612"/>
                              </a:lnTo>
                              <a:lnTo>
                                <a:pt x="44053" y="1026612"/>
                              </a:lnTo>
                              <a:lnTo>
                                <a:pt x="46037" y="1026215"/>
                              </a:lnTo>
                              <a:lnTo>
                                <a:pt x="48419" y="1026612"/>
                              </a:lnTo>
                              <a:lnTo>
                                <a:pt x="50800" y="1027009"/>
                              </a:lnTo>
                              <a:lnTo>
                                <a:pt x="101600" y="1033760"/>
                              </a:lnTo>
                              <a:lnTo>
                                <a:pt x="127000" y="1037730"/>
                              </a:lnTo>
                              <a:lnTo>
                                <a:pt x="152400" y="1042098"/>
                              </a:lnTo>
                              <a:lnTo>
                                <a:pt x="156765" y="1042892"/>
                              </a:lnTo>
                              <a:lnTo>
                                <a:pt x="161131" y="1042892"/>
                              </a:lnTo>
                              <a:lnTo>
                                <a:pt x="165497" y="1042495"/>
                              </a:lnTo>
                              <a:lnTo>
                                <a:pt x="169862" y="1040907"/>
                              </a:lnTo>
                              <a:lnTo>
                                <a:pt x="173434" y="1038525"/>
                              </a:lnTo>
                              <a:lnTo>
                                <a:pt x="177006" y="1035745"/>
                              </a:lnTo>
                              <a:lnTo>
                                <a:pt x="179784" y="1032568"/>
                              </a:lnTo>
                              <a:lnTo>
                                <a:pt x="182165" y="1028995"/>
                              </a:lnTo>
                              <a:lnTo>
                                <a:pt x="187325" y="1014303"/>
                              </a:lnTo>
                              <a:lnTo>
                                <a:pt x="192881" y="1000008"/>
                              </a:lnTo>
                              <a:lnTo>
                                <a:pt x="198834" y="985316"/>
                              </a:lnTo>
                              <a:lnTo>
                                <a:pt x="205184" y="971022"/>
                              </a:lnTo>
                              <a:lnTo>
                                <a:pt x="211931" y="957124"/>
                              </a:lnTo>
                              <a:lnTo>
                                <a:pt x="218678" y="942432"/>
                              </a:lnTo>
                              <a:lnTo>
                                <a:pt x="225822" y="928932"/>
                              </a:lnTo>
                              <a:lnTo>
                                <a:pt x="233362" y="915034"/>
                              </a:lnTo>
                              <a:lnTo>
                                <a:pt x="241300" y="901931"/>
                              </a:lnTo>
                              <a:lnTo>
                                <a:pt x="249634" y="888430"/>
                              </a:lnTo>
                              <a:lnTo>
                                <a:pt x="258762" y="875327"/>
                              </a:lnTo>
                              <a:lnTo>
                                <a:pt x="267494" y="862620"/>
                              </a:lnTo>
                              <a:lnTo>
                                <a:pt x="276622" y="849517"/>
                              </a:lnTo>
                              <a:lnTo>
                                <a:pt x="286147" y="837207"/>
                              </a:lnTo>
                              <a:lnTo>
                                <a:pt x="295672" y="825295"/>
                              </a:lnTo>
                              <a:lnTo>
                                <a:pt x="305990" y="812986"/>
                              </a:lnTo>
                              <a:lnTo>
                                <a:pt x="307975" y="809015"/>
                              </a:lnTo>
                              <a:lnTo>
                                <a:pt x="309165" y="804647"/>
                              </a:lnTo>
                              <a:lnTo>
                                <a:pt x="309562" y="800279"/>
                              </a:lnTo>
                              <a:lnTo>
                                <a:pt x="309562" y="796309"/>
                              </a:lnTo>
                              <a:lnTo>
                                <a:pt x="308769" y="791941"/>
                              </a:lnTo>
                              <a:lnTo>
                                <a:pt x="307181" y="787970"/>
                              </a:lnTo>
                              <a:lnTo>
                                <a:pt x="304800" y="784396"/>
                              </a:lnTo>
                              <a:lnTo>
                                <a:pt x="301625" y="780823"/>
                              </a:lnTo>
                              <a:lnTo>
                                <a:pt x="237331" y="700614"/>
                              </a:lnTo>
                              <a:lnTo>
                                <a:pt x="235744" y="699025"/>
                              </a:lnTo>
                              <a:lnTo>
                                <a:pt x="234553" y="697437"/>
                              </a:lnTo>
                              <a:lnTo>
                                <a:pt x="233362" y="695452"/>
                              </a:lnTo>
                              <a:lnTo>
                                <a:pt x="232569" y="693069"/>
                              </a:lnTo>
                              <a:lnTo>
                                <a:pt x="231775" y="691084"/>
                              </a:lnTo>
                              <a:lnTo>
                                <a:pt x="231775" y="688701"/>
                              </a:lnTo>
                              <a:lnTo>
                                <a:pt x="231775" y="683936"/>
                              </a:lnTo>
                              <a:lnTo>
                                <a:pt x="232569" y="678774"/>
                              </a:lnTo>
                              <a:lnTo>
                                <a:pt x="234156" y="674010"/>
                              </a:lnTo>
                              <a:lnTo>
                                <a:pt x="236934" y="668848"/>
                              </a:lnTo>
                              <a:lnTo>
                                <a:pt x="240506" y="664480"/>
                              </a:lnTo>
                              <a:lnTo>
                                <a:pt x="256778" y="650185"/>
                              </a:lnTo>
                              <a:lnTo>
                                <a:pt x="272653" y="636287"/>
                              </a:lnTo>
                              <a:lnTo>
                                <a:pt x="288925" y="622390"/>
                              </a:lnTo>
                              <a:lnTo>
                                <a:pt x="305594" y="609286"/>
                              </a:lnTo>
                              <a:lnTo>
                                <a:pt x="322659" y="596183"/>
                              </a:lnTo>
                              <a:lnTo>
                                <a:pt x="339725" y="583874"/>
                              </a:lnTo>
                              <a:lnTo>
                                <a:pt x="357584" y="571961"/>
                              </a:lnTo>
                              <a:lnTo>
                                <a:pt x="375841" y="560446"/>
                              </a:lnTo>
                              <a:lnTo>
                                <a:pt x="381000" y="558064"/>
                              </a:lnTo>
                              <a:lnTo>
                                <a:pt x="386159" y="556475"/>
                              </a:lnTo>
                              <a:lnTo>
                                <a:pt x="391319" y="556078"/>
                              </a:lnTo>
                              <a:lnTo>
                                <a:pt x="396478" y="556475"/>
                              </a:lnTo>
                              <a:lnTo>
                                <a:pt x="401241" y="557667"/>
                              </a:lnTo>
                              <a:lnTo>
                                <a:pt x="403225" y="558461"/>
                              </a:lnTo>
                              <a:lnTo>
                                <a:pt x="405606" y="559652"/>
                              </a:lnTo>
                              <a:lnTo>
                                <a:pt x="407194" y="560843"/>
                              </a:lnTo>
                              <a:lnTo>
                                <a:pt x="408781" y="562431"/>
                              </a:lnTo>
                              <a:lnTo>
                                <a:pt x="410369" y="564020"/>
                              </a:lnTo>
                              <a:lnTo>
                                <a:pt x="411559" y="566005"/>
                              </a:lnTo>
                              <a:lnTo>
                                <a:pt x="427037" y="586653"/>
                              </a:lnTo>
                              <a:lnTo>
                                <a:pt x="442912" y="606904"/>
                              </a:lnTo>
                              <a:lnTo>
                                <a:pt x="457994" y="627552"/>
                              </a:lnTo>
                              <a:lnTo>
                                <a:pt x="472678" y="648200"/>
                              </a:lnTo>
                              <a:lnTo>
                                <a:pt x="475456" y="652170"/>
                              </a:lnTo>
                              <a:lnTo>
                                <a:pt x="478234" y="654950"/>
                              </a:lnTo>
                              <a:lnTo>
                                <a:pt x="481806" y="657729"/>
                              </a:lnTo>
                              <a:lnTo>
                                <a:pt x="486172" y="659318"/>
                              </a:lnTo>
                              <a:lnTo>
                                <a:pt x="490141" y="660509"/>
                              </a:lnTo>
                              <a:lnTo>
                                <a:pt x="494506" y="661303"/>
                              </a:lnTo>
                              <a:lnTo>
                                <a:pt x="498872" y="660906"/>
                              </a:lnTo>
                              <a:lnTo>
                                <a:pt x="503237" y="660112"/>
                              </a:lnTo>
                              <a:lnTo>
                                <a:pt x="517128" y="653759"/>
                              </a:lnTo>
                              <a:lnTo>
                                <a:pt x="531416" y="647406"/>
                              </a:lnTo>
                              <a:lnTo>
                                <a:pt x="546100" y="641449"/>
                              </a:lnTo>
                              <a:lnTo>
                                <a:pt x="560387" y="635890"/>
                              </a:lnTo>
                              <a:lnTo>
                                <a:pt x="575072" y="630331"/>
                              </a:lnTo>
                              <a:lnTo>
                                <a:pt x="590153" y="625566"/>
                              </a:lnTo>
                              <a:lnTo>
                                <a:pt x="604837" y="620404"/>
                              </a:lnTo>
                              <a:lnTo>
                                <a:pt x="619919" y="615640"/>
                              </a:lnTo>
                              <a:lnTo>
                                <a:pt x="635397" y="612066"/>
                              </a:lnTo>
                              <a:lnTo>
                                <a:pt x="650478" y="608492"/>
                              </a:lnTo>
                              <a:lnTo>
                                <a:pt x="665956" y="605713"/>
                              </a:lnTo>
                              <a:lnTo>
                                <a:pt x="681434" y="602933"/>
                              </a:lnTo>
                              <a:lnTo>
                                <a:pt x="696913" y="600154"/>
                              </a:lnTo>
                              <a:lnTo>
                                <a:pt x="711994" y="598168"/>
                              </a:lnTo>
                              <a:lnTo>
                                <a:pt x="727869" y="596580"/>
                              </a:lnTo>
                              <a:lnTo>
                                <a:pt x="743347" y="594992"/>
                              </a:lnTo>
                              <a:lnTo>
                                <a:pt x="747713" y="593403"/>
                              </a:lnTo>
                              <a:lnTo>
                                <a:pt x="751284" y="591418"/>
                              </a:lnTo>
                              <a:lnTo>
                                <a:pt x="754856" y="588638"/>
                              </a:lnTo>
                              <a:lnTo>
                                <a:pt x="757634" y="585462"/>
                              </a:lnTo>
                              <a:lnTo>
                                <a:pt x="760016" y="582285"/>
                              </a:lnTo>
                              <a:lnTo>
                                <a:pt x="762397" y="577917"/>
                              </a:lnTo>
                              <a:lnTo>
                                <a:pt x="763191" y="573550"/>
                              </a:lnTo>
                              <a:lnTo>
                                <a:pt x="763588" y="569182"/>
                              </a:lnTo>
                              <a:lnTo>
                                <a:pt x="765969" y="543769"/>
                              </a:lnTo>
                              <a:lnTo>
                                <a:pt x="768747" y="517959"/>
                              </a:lnTo>
                              <a:lnTo>
                                <a:pt x="771525" y="492943"/>
                              </a:lnTo>
                              <a:lnTo>
                                <a:pt x="774700" y="467133"/>
                              </a:lnTo>
                              <a:lnTo>
                                <a:pt x="774700" y="464751"/>
                              </a:lnTo>
                              <a:lnTo>
                                <a:pt x="775097" y="462766"/>
                              </a:lnTo>
                              <a:lnTo>
                                <a:pt x="775891" y="460383"/>
                              </a:lnTo>
                              <a:lnTo>
                                <a:pt x="776684" y="458398"/>
                              </a:lnTo>
                              <a:lnTo>
                                <a:pt x="777875" y="456412"/>
                              </a:lnTo>
                              <a:lnTo>
                                <a:pt x="779066" y="454824"/>
                              </a:lnTo>
                              <a:lnTo>
                                <a:pt x="782638" y="451250"/>
                              </a:lnTo>
                              <a:lnTo>
                                <a:pt x="786606" y="448471"/>
                              </a:lnTo>
                              <a:lnTo>
                                <a:pt x="791369" y="446486"/>
                              </a:lnTo>
                              <a:lnTo>
                                <a:pt x="796925" y="444897"/>
                              </a:lnTo>
                              <a:lnTo>
                                <a:pt x="802481" y="444500"/>
                              </a:lnTo>
                              <a:close/>
                              <a:moveTo>
                                <a:pt x="1780579" y="266729"/>
                              </a:moveTo>
                              <a:lnTo>
                                <a:pt x="1770667" y="267126"/>
                              </a:lnTo>
                              <a:lnTo>
                                <a:pt x="1761944" y="267921"/>
                              </a:lnTo>
                              <a:lnTo>
                                <a:pt x="1752824" y="269113"/>
                              </a:lnTo>
                              <a:lnTo>
                                <a:pt x="1744101" y="270304"/>
                              </a:lnTo>
                              <a:lnTo>
                                <a:pt x="1735378" y="272688"/>
                              </a:lnTo>
                              <a:lnTo>
                                <a:pt x="1727052" y="275071"/>
                              </a:lnTo>
                              <a:lnTo>
                                <a:pt x="1718329" y="277852"/>
                              </a:lnTo>
                              <a:lnTo>
                                <a:pt x="1710399" y="281030"/>
                              </a:lnTo>
                              <a:lnTo>
                                <a:pt x="1702469" y="284605"/>
                              </a:lnTo>
                              <a:lnTo>
                                <a:pt x="1694539" y="288578"/>
                              </a:lnTo>
                              <a:lnTo>
                                <a:pt x="1687005" y="292550"/>
                              </a:lnTo>
                              <a:lnTo>
                                <a:pt x="1679472" y="297317"/>
                              </a:lnTo>
                              <a:lnTo>
                                <a:pt x="1672731" y="302482"/>
                              </a:lnTo>
                              <a:lnTo>
                                <a:pt x="1665991" y="308043"/>
                              </a:lnTo>
                              <a:lnTo>
                                <a:pt x="1659250" y="313605"/>
                              </a:lnTo>
                              <a:lnTo>
                                <a:pt x="1653303" y="319563"/>
                              </a:lnTo>
                              <a:lnTo>
                                <a:pt x="1647355" y="325919"/>
                              </a:lnTo>
                              <a:lnTo>
                                <a:pt x="1641804" y="332275"/>
                              </a:lnTo>
                              <a:lnTo>
                                <a:pt x="1636253" y="339029"/>
                              </a:lnTo>
                              <a:lnTo>
                                <a:pt x="1631098" y="346179"/>
                              </a:lnTo>
                              <a:lnTo>
                                <a:pt x="1626340" y="353727"/>
                              </a:lnTo>
                              <a:lnTo>
                                <a:pt x="1621979" y="361275"/>
                              </a:lnTo>
                              <a:lnTo>
                                <a:pt x="1618014" y="368822"/>
                              </a:lnTo>
                              <a:lnTo>
                                <a:pt x="1614445" y="376767"/>
                              </a:lnTo>
                              <a:lnTo>
                                <a:pt x="1611273" y="384712"/>
                              </a:lnTo>
                              <a:lnTo>
                                <a:pt x="1608498" y="393055"/>
                              </a:lnTo>
                              <a:lnTo>
                                <a:pt x="1606119" y="401794"/>
                              </a:lnTo>
                              <a:lnTo>
                                <a:pt x="1604136" y="410534"/>
                              </a:lnTo>
                              <a:lnTo>
                                <a:pt x="1602550" y="419273"/>
                              </a:lnTo>
                              <a:lnTo>
                                <a:pt x="1601361" y="428410"/>
                              </a:lnTo>
                              <a:lnTo>
                                <a:pt x="1600568" y="437547"/>
                              </a:lnTo>
                              <a:lnTo>
                                <a:pt x="1600171" y="447081"/>
                              </a:lnTo>
                              <a:lnTo>
                                <a:pt x="1600568" y="456218"/>
                              </a:lnTo>
                              <a:lnTo>
                                <a:pt x="1601361" y="465354"/>
                              </a:lnTo>
                              <a:lnTo>
                                <a:pt x="1602550" y="474094"/>
                              </a:lnTo>
                              <a:lnTo>
                                <a:pt x="1604136" y="482833"/>
                              </a:lnTo>
                              <a:lnTo>
                                <a:pt x="1606119" y="491970"/>
                              </a:lnTo>
                              <a:lnTo>
                                <a:pt x="1608498" y="500312"/>
                              </a:lnTo>
                              <a:lnTo>
                                <a:pt x="1611273" y="508655"/>
                              </a:lnTo>
                              <a:lnTo>
                                <a:pt x="1614445" y="516997"/>
                              </a:lnTo>
                              <a:lnTo>
                                <a:pt x="1618014" y="524545"/>
                              </a:lnTo>
                              <a:lnTo>
                                <a:pt x="1621979" y="532490"/>
                              </a:lnTo>
                              <a:lnTo>
                                <a:pt x="1626340" y="540435"/>
                              </a:lnTo>
                              <a:lnTo>
                                <a:pt x="1631098" y="547585"/>
                              </a:lnTo>
                              <a:lnTo>
                                <a:pt x="1636253" y="554338"/>
                              </a:lnTo>
                              <a:lnTo>
                                <a:pt x="1641804" y="561092"/>
                              </a:lnTo>
                              <a:lnTo>
                                <a:pt x="1647355" y="567845"/>
                              </a:lnTo>
                              <a:lnTo>
                                <a:pt x="1653303" y="573804"/>
                              </a:lnTo>
                              <a:lnTo>
                                <a:pt x="1659250" y="580160"/>
                              </a:lnTo>
                              <a:lnTo>
                                <a:pt x="1665991" y="585721"/>
                              </a:lnTo>
                              <a:lnTo>
                                <a:pt x="1672731" y="591283"/>
                              </a:lnTo>
                              <a:lnTo>
                                <a:pt x="1679472" y="596050"/>
                              </a:lnTo>
                              <a:lnTo>
                                <a:pt x="1687005" y="600817"/>
                              </a:lnTo>
                              <a:lnTo>
                                <a:pt x="1694539" y="605186"/>
                              </a:lnTo>
                              <a:lnTo>
                                <a:pt x="1702469" y="609159"/>
                              </a:lnTo>
                              <a:lnTo>
                                <a:pt x="1710399" y="612734"/>
                              </a:lnTo>
                              <a:lnTo>
                                <a:pt x="1718329" y="615912"/>
                              </a:lnTo>
                              <a:lnTo>
                                <a:pt x="1727052" y="618693"/>
                              </a:lnTo>
                              <a:lnTo>
                                <a:pt x="1735378" y="621076"/>
                              </a:lnTo>
                              <a:lnTo>
                                <a:pt x="1744101" y="623063"/>
                              </a:lnTo>
                              <a:lnTo>
                                <a:pt x="1752824" y="624652"/>
                              </a:lnTo>
                              <a:lnTo>
                                <a:pt x="1761944" y="626241"/>
                              </a:lnTo>
                              <a:lnTo>
                                <a:pt x="1770667" y="626638"/>
                              </a:lnTo>
                              <a:lnTo>
                                <a:pt x="1780579" y="627035"/>
                              </a:lnTo>
                              <a:lnTo>
                                <a:pt x="1789699" y="626638"/>
                              </a:lnTo>
                              <a:lnTo>
                                <a:pt x="1798819" y="626241"/>
                              </a:lnTo>
                              <a:lnTo>
                                <a:pt x="1807542" y="624652"/>
                              </a:lnTo>
                              <a:lnTo>
                                <a:pt x="1816265" y="623063"/>
                              </a:lnTo>
                              <a:lnTo>
                                <a:pt x="1825384" y="621076"/>
                              </a:lnTo>
                              <a:lnTo>
                                <a:pt x="1833711" y="618693"/>
                              </a:lnTo>
                              <a:lnTo>
                                <a:pt x="1842037" y="615912"/>
                              </a:lnTo>
                              <a:lnTo>
                                <a:pt x="1850364" y="612734"/>
                              </a:lnTo>
                              <a:lnTo>
                                <a:pt x="1858294" y="609159"/>
                              </a:lnTo>
                              <a:lnTo>
                                <a:pt x="1866224" y="605186"/>
                              </a:lnTo>
                              <a:lnTo>
                                <a:pt x="1873757" y="600817"/>
                              </a:lnTo>
                              <a:lnTo>
                                <a:pt x="1880894" y="596050"/>
                              </a:lnTo>
                              <a:lnTo>
                                <a:pt x="1888031" y="591283"/>
                              </a:lnTo>
                              <a:lnTo>
                                <a:pt x="1894772" y="585721"/>
                              </a:lnTo>
                              <a:lnTo>
                                <a:pt x="1901116" y="580160"/>
                              </a:lnTo>
                              <a:lnTo>
                                <a:pt x="1907460" y="573804"/>
                              </a:lnTo>
                              <a:lnTo>
                                <a:pt x="1913804" y="567845"/>
                              </a:lnTo>
                              <a:lnTo>
                                <a:pt x="1919355" y="561092"/>
                              </a:lnTo>
                              <a:lnTo>
                                <a:pt x="1924509" y="554338"/>
                              </a:lnTo>
                              <a:lnTo>
                                <a:pt x="1929664" y="547585"/>
                              </a:lnTo>
                              <a:lnTo>
                                <a:pt x="1934026" y="540435"/>
                              </a:lnTo>
                              <a:lnTo>
                                <a:pt x="1938387" y="532490"/>
                              </a:lnTo>
                              <a:lnTo>
                                <a:pt x="1942352" y="524545"/>
                              </a:lnTo>
                              <a:lnTo>
                                <a:pt x="1945921" y="516997"/>
                              </a:lnTo>
                              <a:lnTo>
                                <a:pt x="1949093" y="508655"/>
                              </a:lnTo>
                              <a:lnTo>
                                <a:pt x="1951868" y="500312"/>
                              </a:lnTo>
                              <a:lnTo>
                                <a:pt x="1954247" y="491970"/>
                              </a:lnTo>
                              <a:lnTo>
                                <a:pt x="1957023" y="482833"/>
                              </a:lnTo>
                              <a:lnTo>
                                <a:pt x="1958212" y="474094"/>
                              </a:lnTo>
                              <a:lnTo>
                                <a:pt x="1959402" y="465354"/>
                              </a:lnTo>
                              <a:lnTo>
                                <a:pt x="1960195" y="456218"/>
                              </a:lnTo>
                              <a:lnTo>
                                <a:pt x="1960591" y="447081"/>
                              </a:lnTo>
                              <a:lnTo>
                                <a:pt x="1960195" y="437547"/>
                              </a:lnTo>
                              <a:lnTo>
                                <a:pt x="1959402" y="428410"/>
                              </a:lnTo>
                              <a:lnTo>
                                <a:pt x="1958212" y="419273"/>
                              </a:lnTo>
                              <a:lnTo>
                                <a:pt x="1957023" y="410534"/>
                              </a:lnTo>
                              <a:lnTo>
                                <a:pt x="1954247" y="401794"/>
                              </a:lnTo>
                              <a:lnTo>
                                <a:pt x="1951868" y="393055"/>
                              </a:lnTo>
                              <a:lnTo>
                                <a:pt x="1949093" y="384712"/>
                              </a:lnTo>
                              <a:lnTo>
                                <a:pt x="1945921" y="376767"/>
                              </a:lnTo>
                              <a:lnTo>
                                <a:pt x="1942352" y="368822"/>
                              </a:lnTo>
                              <a:lnTo>
                                <a:pt x="1938387" y="361275"/>
                              </a:lnTo>
                              <a:lnTo>
                                <a:pt x="1934026" y="353727"/>
                              </a:lnTo>
                              <a:lnTo>
                                <a:pt x="1929664" y="346179"/>
                              </a:lnTo>
                              <a:lnTo>
                                <a:pt x="1924509" y="339029"/>
                              </a:lnTo>
                              <a:lnTo>
                                <a:pt x="1919355" y="332275"/>
                              </a:lnTo>
                              <a:lnTo>
                                <a:pt x="1913804" y="325919"/>
                              </a:lnTo>
                              <a:lnTo>
                                <a:pt x="1907460" y="319563"/>
                              </a:lnTo>
                              <a:lnTo>
                                <a:pt x="1901116" y="313605"/>
                              </a:lnTo>
                              <a:lnTo>
                                <a:pt x="1894772" y="308043"/>
                              </a:lnTo>
                              <a:lnTo>
                                <a:pt x="1888031" y="302482"/>
                              </a:lnTo>
                              <a:lnTo>
                                <a:pt x="1880894" y="297317"/>
                              </a:lnTo>
                              <a:lnTo>
                                <a:pt x="1873757" y="292550"/>
                              </a:lnTo>
                              <a:lnTo>
                                <a:pt x="1866224" y="288578"/>
                              </a:lnTo>
                              <a:lnTo>
                                <a:pt x="1858294" y="284605"/>
                              </a:lnTo>
                              <a:lnTo>
                                <a:pt x="1850364" y="281030"/>
                              </a:lnTo>
                              <a:lnTo>
                                <a:pt x="1842037" y="277852"/>
                              </a:lnTo>
                              <a:lnTo>
                                <a:pt x="1833711" y="275071"/>
                              </a:lnTo>
                              <a:lnTo>
                                <a:pt x="1825384" y="272688"/>
                              </a:lnTo>
                              <a:lnTo>
                                <a:pt x="1816265" y="270304"/>
                              </a:lnTo>
                              <a:lnTo>
                                <a:pt x="1807542" y="269113"/>
                              </a:lnTo>
                              <a:lnTo>
                                <a:pt x="1798819" y="267921"/>
                              </a:lnTo>
                              <a:lnTo>
                                <a:pt x="1789699" y="267126"/>
                              </a:lnTo>
                              <a:lnTo>
                                <a:pt x="1780579" y="266729"/>
                              </a:lnTo>
                              <a:close/>
                              <a:moveTo>
                                <a:pt x="1769477" y="236538"/>
                              </a:moveTo>
                              <a:lnTo>
                                <a:pt x="1780579" y="236538"/>
                              </a:lnTo>
                              <a:lnTo>
                                <a:pt x="1791285" y="236538"/>
                              </a:lnTo>
                              <a:lnTo>
                                <a:pt x="1801594" y="237333"/>
                              </a:lnTo>
                              <a:lnTo>
                                <a:pt x="1812300" y="238922"/>
                              </a:lnTo>
                              <a:lnTo>
                                <a:pt x="1823005" y="240511"/>
                              </a:lnTo>
                              <a:lnTo>
                                <a:pt x="1832918" y="242894"/>
                              </a:lnTo>
                              <a:lnTo>
                                <a:pt x="1842830" y="245675"/>
                              </a:lnTo>
                              <a:lnTo>
                                <a:pt x="1852346" y="248853"/>
                              </a:lnTo>
                              <a:lnTo>
                                <a:pt x="1861862" y="252825"/>
                              </a:lnTo>
                              <a:lnTo>
                                <a:pt x="1871775" y="256798"/>
                              </a:lnTo>
                              <a:lnTo>
                                <a:pt x="1880498" y="261962"/>
                              </a:lnTo>
                              <a:lnTo>
                                <a:pt x="1889221" y="267126"/>
                              </a:lnTo>
                              <a:lnTo>
                                <a:pt x="1897944" y="272291"/>
                              </a:lnTo>
                              <a:lnTo>
                                <a:pt x="1905874" y="278249"/>
                              </a:lnTo>
                              <a:lnTo>
                                <a:pt x="1914200" y="284208"/>
                              </a:lnTo>
                              <a:lnTo>
                                <a:pt x="1921734" y="290961"/>
                              </a:lnTo>
                              <a:lnTo>
                                <a:pt x="1929268" y="297715"/>
                              </a:lnTo>
                              <a:lnTo>
                                <a:pt x="1936008" y="305660"/>
                              </a:lnTo>
                              <a:lnTo>
                                <a:pt x="1942352" y="313207"/>
                              </a:lnTo>
                              <a:lnTo>
                                <a:pt x="1948696" y="320755"/>
                              </a:lnTo>
                              <a:lnTo>
                                <a:pt x="1954644" y="329097"/>
                              </a:lnTo>
                              <a:lnTo>
                                <a:pt x="1960195" y="337440"/>
                              </a:lnTo>
                              <a:lnTo>
                                <a:pt x="1965349" y="346179"/>
                              </a:lnTo>
                              <a:lnTo>
                                <a:pt x="1970107" y="355713"/>
                              </a:lnTo>
                              <a:lnTo>
                                <a:pt x="1974072" y="364850"/>
                              </a:lnTo>
                              <a:lnTo>
                                <a:pt x="1978037" y="374384"/>
                              </a:lnTo>
                              <a:lnTo>
                                <a:pt x="1981209" y="384315"/>
                              </a:lnTo>
                              <a:lnTo>
                                <a:pt x="1983985" y="393849"/>
                              </a:lnTo>
                              <a:lnTo>
                                <a:pt x="1986364" y="404575"/>
                              </a:lnTo>
                              <a:lnTo>
                                <a:pt x="1988346" y="414903"/>
                              </a:lnTo>
                              <a:lnTo>
                                <a:pt x="1989536" y="425232"/>
                              </a:lnTo>
                              <a:lnTo>
                                <a:pt x="1990329" y="435958"/>
                              </a:lnTo>
                              <a:lnTo>
                                <a:pt x="1990725" y="447081"/>
                              </a:lnTo>
                              <a:lnTo>
                                <a:pt x="1990329" y="457807"/>
                              </a:lnTo>
                              <a:lnTo>
                                <a:pt x="1989536" y="468135"/>
                              </a:lnTo>
                              <a:lnTo>
                                <a:pt x="1988346" y="478861"/>
                              </a:lnTo>
                              <a:lnTo>
                                <a:pt x="1986364" y="489587"/>
                              </a:lnTo>
                              <a:lnTo>
                                <a:pt x="1983985" y="499518"/>
                              </a:lnTo>
                              <a:lnTo>
                                <a:pt x="1981209" y="509449"/>
                              </a:lnTo>
                              <a:lnTo>
                                <a:pt x="1978037" y="518983"/>
                              </a:lnTo>
                              <a:lnTo>
                                <a:pt x="1974072" y="528517"/>
                              </a:lnTo>
                              <a:lnTo>
                                <a:pt x="1970107" y="538051"/>
                              </a:lnTo>
                              <a:lnTo>
                                <a:pt x="1965349" y="547188"/>
                              </a:lnTo>
                              <a:lnTo>
                                <a:pt x="1960195" y="555927"/>
                              </a:lnTo>
                              <a:lnTo>
                                <a:pt x="1954644" y="564270"/>
                              </a:lnTo>
                              <a:lnTo>
                                <a:pt x="1948696" y="572612"/>
                              </a:lnTo>
                              <a:lnTo>
                                <a:pt x="1942352" y="580954"/>
                              </a:lnTo>
                              <a:lnTo>
                                <a:pt x="1936008" y="588502"/>
                              </a:lnTo>
                              <a:lnTo>
                                <a:pt x="1929268" y="595652"/>
                              </a:lnTo>
                              <a:lnTo>
                                <a:pt x="1921734" y="602406"/>
                              </a:lnTo>
                              <a:lnTo>
                                <a:pt x="1914200" y="609159"/>
                              </a:lnTo>
                              <a:lnTo>
                                <a:pt x="1905874" y="615118"/>
                              </a:lnTo>
                              <a:lnTo>
                                <a:pt x="1897944" y="621076"/>
                              </a:lnTo>
                              <a:lnTo>
                                <a:pt x="1889221" y="627035"/>
                              </a:lnTo>
                              <a:lnTo>
                                <a:pt x="1880498" y="631802"/>
                              </a:lnTo>
                              <a:lnTo>
                                <a:pt x="1871775" y="636569"/>
                              </a:lnTo>
                              <a:lnTo>
                                <a:pt x="1861862" y="640542"/>
                              </a:lnTo>
                              <a:lnTo>
                                <a:pt x="1852346" y="644514"/>
                              </a:lnTo>
                              <a:lnTo>
                                <a:pt x="1842830" y="647692"/>
                              </a:lnTo>
                              <a:lnTo>
                                <a:pt x="1832918" y="650473"/>
                              </a:lnTo>
                              <a:lnTo>
                                <a:pt x="1823005" y="652856"/>
                              </a:lnTo>
                              <a:lnTo>
                                <a:pt x="1812300" y="654843"/>
                              </a:lnTo>
                              <a:lnTo>
                                <a:pt x="1801594" y="656034"/>
                              </a:lnTo>
                              <a:lnTo>
                                <a:pt x="1791285" y="656829"/>
                              </a:lnTo>
                              <a:lnTo>
                                <a:pt x="1780579" y="657226"/>
                              </a:lnTo>
                              <a:lnTo>
                                <a:pt x="1769477" y="656829"/>
                              </a:lnTo>
                              <a:lnTo>
                                <a:pt x="1758772" y="656034"/>
                              </a:lnTo>
                              <a:lnTo>
                                <a:pt x="1748463" y="654843"/>
                              </a:lnTo>
                              <a:lnTo>
                                <a:pt x="1738154" y="652856"/>
                              </a:lnTo>
                              <a:lnTo>
                                <a:pt x="1727845" y="650473"/>
                              </a:lnTo>
                              <a:lnTo>
                                <a:pt x="1717536" y="647692"/>
                              </a:lnTo>
                              <a:lnTo>
                                <a:pt x="1708020" y="644514"/>
                              </a:lnTo>
                              <a:lnTo>
                                <a:pt x="1698504" y="640542"/>
                              </a:lnTo>
                              <a:lnTo>
                                <a:pt x="1689384" y="636569"/>
                              </a:lnTo>
                              <a:lnTo>
                                <a:pt x="1680265" y="631802"/>
                              </a:lnTo>
                              <a:lnTo>
                                <a:pt x="1671145" y="627035"/>
                              </a:lnTo>
                              <a:lnTo>
                                <a:pt x="1662819" y="621076"/>
                              </a:lnTo>
                              <a:lnTo>
                                <a:pt x="1654492" y="615118"/>
                              </a:lnTo>
                              <a:lnTo>
                                <a:pt x="1646562" y="609159"/>
                              </a:lnTo>
                              <a:lnTo>
                                <a:pt x="1639028" y="602406"/>
                              </a:lnTo>
                              <a:lnTo>
                                <a:pt x="1631495" y="595652"/>
                              </a:lnTo>
                              <a:lnTo>
                                <a:pt x="1624358" y="588502"/>
                              </a:lnTo>
                              <a:lnTo>
                                <a:pt x="1618014" y="580954"/>
                              </a:lnTo>
                              <a:lnTo>
                                <a:pt x="1611670" y="572612"/>
                              </a:lnTo>
                              <a:lnTo>
                                <a:pt x="1606119" y="564270"/>
                              </a:lnTo>
                              <a:lnTo>
                                <a:pt x="1600568" y="555927"/>
                              </a:lnTo>
                              <a:lnTo>
                                <a:pt x="1595413" y="547188"/>
                              </a:lnTo>
                              <a:lnTo>
                                <a:pt x="1591052" y="538051"/>
                              </a:lnTo>
                              <a:lnTo>
                                <a:pt x="1586294" y="528517"/>
                              </a:lnTo>
                              <a:lnTo>
                                <a:pt x="1582725" y="518983"/>
                              </a:lnTo>
                              <a:lnTo>
                                <a:pt x="1579553" y="509449"/>
                              </a:lnTo>
                              <a:lnTo>
                                <a:pt x="1576381" y="499518"/>
                              </a:lnTo>
                              <a:lnTo>
                                <a:pt x="1574399" y="489587"/>
                              </a:lnTo>
                              <a:lnTo>
                                <a:pt x="1572416" y="478861"/>
                              </a:lnTo>
                              <a:lnTo>
                                <a:pt x="1571227" y="468135"/>
                              </a:lnTo>
                              <a:lnTo>
                                <a:pt x="1570434" y="457807"/>
                              </a:lnTo>
                              <a:lnTo>
                                <a:pt x="1570037" y="447081"/>
                              </a:lnTo>
                              <a:lnTo>
                                <a:pt x="1570434" y="435958"/>
                              </a:lnTo>
                              <a:lnTo>
                                <a:pt x="1571227" y="425232"/>
                              </a:lnTo>
                              <a:lnTo>
                                <a:pt x="1572416" y="414903"/>
                              </a:lnTo>
                              <a:lnTo>
                                <a:pt x="1574399" y="404575"/>
                              </a:lnTo>
                              <a:lnTo>
                                <a:pt x="1576381" y="393849"/>
                              </a:lnTo>
                              <a:lnTo>
                                <a:pt x="1579553" y="384315"/>
                              </a:lnTo>
                              <a:lnTo>
                                <a:pt x="1582725" y="374384"/>
                              </a:lnTo>
                              <a:lnTo>
                                <a:pt x="1586294" y="364850"/>
                              </a:lnTo>
                              <a:lnTo>
                                <a:pt x="1591052" y="355713"/>
                              </a:lnTo>
                              <a:lnTo>
                                <a:pt x="1595413" y="346179"/>
                              </a:lnTo>
                              <a:lnTo>
                                <a:pt x="1600568" y="337440"/>
                              </a:lnTo>
                              <a:lnTo>
                                <a:pt x="1606119" y="329097"/>
                              </a:lnTo>
                              <a:lnTo>
                                <a:pt x="1611670" y="320755"/>
                              </a:lnTo>
                              <a:lnTo>
                                <a:pt x="1618014" y="313207"/>
                              </a:lnTo>
                              <a:lnTo>
                                <a:pt x="1624358" y="305660"/>
                              </a:lnTo>
                              <a:lnTo>
                                <a:pt x="1631495" y="297715"/>
                              </a:lnTo>
                              <a:lnTo>
                                <a:pt x="1639028" y="290961"/>
                              </a:lnTo>
                              <a:lnTo>
                                <a:pt x="1646562" y="284208"/>
                              </a:lnTo>
                              <a:lnTo>
                                <a:pt x="1654492" y="278249"/>
                              </a:lnTo>
                              <a:lnTo>
                                <a:pt x="1662819" y="272291"/>
                              </a:lnTo>
                              <a:lnTo>
                                <a:pt x="1671145" y="267126"/>
                              </a:lnTo>
                              <a:lnTo>
                                <a:pt x="1680265" y="261962"/>
                              </a:lnTo>
                              <a:lnTo>
                                <a:pt x="1689384" y="256798"/>
                              </a:lnTo>
                              <a:lnTo>
                                <a:pt x="1698504" y="252825"/>
                              </a:lnTo>
                              <a:lnTo>
                                <a:pt x="1708020" y="248853"/>
                              </a:lnTo>
                              <a:lnTo>
                                <a:pt x="1717536" y="245675"/>
                              </a:lnTo>
                              <a:lnTo>
                                <a:pt x="1727845" y="242894"/>
                              </a:lnTo>
                              <a:lnTo>
                                <a:pt x="1738154" y="240511"/>
                              </a:lnTo>
                              <a:lnTo>
                                <a:pt x="1748463" y="238922"/>
                              </a:lnTo>
                              <a:lnTo>
                                <a:pt x="1758772" y="237333"/>
                              </a:lnTo>
                              <a:lnTo>
                                <a:pt x="1769477" y="236538"/>
                              </a:lnTo>
                              <a:close/>
                              <a:moveTo>
                                <a:pt x="1775815" y="217488"/>
                              </a:moveTo>
                              <a:lnTo>
                                <a:pt x="1764301" y="218281"/>
                              </a:lnTo>
                              <a:lnTo>
                                <a:pt x="1752786" y="219472"/>
                              </a:lnTo>
                              <a:lnTo>
                                <a:pt x="1741669" y="221059"/>
                              </a:lnTo>
                              <a:lnTo>
                                <a:pt x="1730154" y="223441"/>
                              </a:lnTo>
                              <a:lnTo>
                                <a:pt x="1718243" y="226219"/>
                              </a:lnTo>
                              <a:lnTo>
                                <a:pt x="1707125" y="229791"/>
                              </a:lnTo>
                              <a:lnTo>
                                <a:pt x="1696405" y="233759"/>
                              </a:lnTo>
                              <a:lnTo>
                                <a:pt x="1685684" y="238125"/>
                              </a:lnTo>
                              <a:lnTo>
                                <a:pt x="1674964" y="243285"/>
                              </a:lnTo>
                              <a:lnTo>
                                <a:pt x="1665038" y="248841"/>
                              </a:lnTo>
                              <a:lnTo>
                                <a:pt x="1655509" y="254794"/>
                              </a:lnTo>
                              <a:lnTo>
                                <a:pt x="1646376" y="261541"/>
                              </a:lnTo>
                              <a:lnTo>
                                <a:pt x="1637641" y="268288"/>
                              </a:lnTo>
                              <a:lnTo>
                                <a:pt x="1628906" y="275035"/>
                              </a:lnTo>
                              <a:lnTo>
                                <a:pt x="1620568" y="282575"/>
                              </a:lnTo>
                              <a:lnTo>
                                <a:pt x="1613024" y="290513"/>
                              </a:lnTo>
                              <a:lnTo>
                                <a:pt x="1605877" y="298847"/>
                              </a:lnTo>
                              <a:lnTo>
                                <a:pt x="1598730" y="307578"/>
                              </a:lnTo>
                              <a:lnTo>
                                <a:pt x="1592377" y="316707"/>
                              </a:lnTo>
                              <a:lnTo>
                                <a:pt x="1586025" y="325835"/>
                              </a:lnTo>
                              <a:lnTo>
                                <a:pt x="1580466" y="334963"/>
                              </a:lnTo>
                              <a:lnTo>
                                <a:pt x="1575304" y="344885"/>
                              </a:lnTo>
                              <a:lnTo>
                                <a:pt x="1570937" y="355203"/>
                              </a:lnTo>
                              <a:lnTo>
                                <a:pt x="1566569" y="365125"/>
                              </a:lnTo>
                              <a:lnTo>
                                <a:pt x="1562995" y="375444"/>
                              </a:lnTo>
                              <a:lnTo>
                                <a:pt x="1559819" y="385763"/>
                              </a:lnTo>
                              <a:lnTo>
                                <a:pt x="1557039" y="396875"/>
                              </a:lnTo>
                              <a:lnTo>
                                <a:pt x="1555054" y="407988"/>
                              </a:lnTo>
                              <a:lnTo>
                                <a:pt x="1553466" y="418703"/>
                              </a:lnTo>
                              <a:lnTo>
                                <a:pt x="1552275" y="429816"/>
                              </a:lnTo>
                              <a:lnTo>
                                <a:pt x="1551481" y="440929"/>
                              </a:lnTo>
                              <a:lnTo>
                                <a:pt x="1551481" y="452438"/>
                              </a:lnTo>
                              <a:lnTo>
                                <a:pt x="1552275" y="463947"/>
                              </a:lnTo>
                              <a:lnTo>
                                <a:pt x="1553466" y="475060"/>
                              </a:lnTo>
                              <a:lnTo>
                                <a:pt x="1555054" y="486569"/>
                              </a:lnTo>
                              <a:lnTo>
                                <a:pt x="1557437" y="498079"/>
                              </a:lnTo>
                              <a:lnTo>
                                <a:pt x="1560216" y="509588"/>
                              </a:lnTo>
                              <a:lnTo>
                                <a:pt x="1563789" y="520700"/>
                              </a:lnTo>
                              <a:lnTo>
                                <a:pt x="1567760" y="531416"/>
                              </a:lnTo>
                              <a:lnTo>
                                <a:pt x="1572525" y="542529"/>
                              </a:lnTo>
                              <a:lnTo>
                                <a:pt x="1577290" y="552847"/>
                              </a:lnTo>
                              <a:lnTo>
                                <a:pt x="1582848" y="562769"/>
                              </a:lnTo>
                              <a:lnTo>
                                <a:pt x="1589201" y="572294"/>
                              </a:lnTo>
                              <a:lnTo>
                                <a:pt x="1595554" y="581819"/>
                              </a:lnTo>
                              <a:lnTo>
                                <a:pt x="1602304" y="590550"/>
                              </a:lnTo>
                              <a:lnTo>
                                <a:pt x="1609451" y="598885"/>
                              </a:lnTo>
                              <a:lnTo>
                                <a:pt x="1616995" y="607219"/>
                              </a:lnTo>
                              <a:lnTo>
                                <a:pt x="1624936" y="614760"/>
                              </a:lnTo>
                              <a:lnTo>
                                <a:pt x="1632877" y="621904"/>
                              </a:lnTo>
                              <a:lnTo>
                                <a:pt x="1642009" y="629047"/>
                              </a:lnTo>
                              <a:lnTo>
                                <a:pt x="1650744" y="635794"/>
                              </a:lnTo>
                              <a:lnTo>
                                <a:pt x="1659876" y="641747"/>
                              </a:lnTo>
                              <a:lnTo>
                                <a:pt x="1669405" y="647304"/>
                              </a:lnTo>
                              <a:lnTo>
                                <a:pt x="1678935" y="652066"/>
                              </a:lnTo>
                              <a:lnTo>
                                <a:pt x="1689258" y="656829"/>
                              </a:lnTo>
                              <a:lnTo>
                                <a:pt x="1699581" y="661194"/>
                              </a:lnTo>
                              <a:lnTo>
                                <a:pt x="1709905" y="664766"/>
                              </a:lnTo>
                              <a:lnTo>
                                <a:pt x="1720228" y="667941"/>
                              </a:lnTo>
                              <a:lnTo>
                                <a:pt x="1731345" y="670719"/>
                              </a:lnTo>
                              <a:lnTo>
                                <a:pt x="1742066" y="673101"/>
                              </a:lnTo>
                              <a:lnTo>
                                <a:pt x="1753183" y="674688"/>
                              </a:lnTo>
                              <a:lnTo>
                                <a:pt x="1764301" y="675879"/>
                              </a:lnTo>
                              <a:lnTo>
                                <a:pt x="1775815" y="676276"/>
                              </a:lnTo>
                              <a:lnTo>
                                <a:pt x="1786932" y="676276"/>
                              </a:lnTo>
                              <a:lnTo>
                                <a:pt x="1798447" y="675879"/>
                              </a:lnTo>
                              <a:lnTo>
                                <a:pt x="1809564" y="674688"/>
                              </a:lnTo>
                              <a:lnTo>
                                <a:pt x="1821476" y="673101"/>
                              </a:lnTo>
                              <a:lnTo>
                                <a:pt x="1832593" y="670322"/>
                              </a:lnTo>
                              <a:lnTo>
                                <a:pt x="1844108" y="667544"/>
                              </a:lnTo>
                              <a:lnTo>
                                <a:pt x="1855225" y="663972"/>
                              </a:lnTo>
                              <a:lnTo>
                                <a:pt x="1866740" y="660004"/>
                              </a:lnTo>
                              <a:lnTo>
                                <a:pt x="1877063" y="655241"/>
                              </a:lnTo>
                              <a:lnTo>
                                <a:pt x="1887386" y="650479"/>
                              </a:lnTo>
                              <a:lnTo>
                                <a:pt x="1897313" y="644922"/>
                              </a:lnTo>
                              <a:lnTo>
                                <a:pt x="1906842" y="638969"/>
                              </a:lnTo>
                              <a:lnTo>
                                <a:pt x="1916371" y="632619"/>
                              </a:lnTo>
                              <a:lnTo>
                                <a:pt x="1925503" y="625872"/>
                              </a:lnTo>
                              <a:lnTo>
                                <a:pt x="1933841" y="618332"/>
                              </a:lnTo>
                              <a:lnTo>
                                <a:pt x="1941782" y="610791"/>
                              </a:lnTo>
                              <a:lnTo>
                                <a:pt x="1949723" y="603250"/>
                              </a:lnTo>
                              <a:lnTo>
                                <a:pt x="1957267" y="594916"/>
                              </a:lnTo>
                              <a:lnTo>
                                <a:pt x="1964017" y="586185"/>
                              </a:lnTo>
                              <a:lnTo>
                                <a:pt x="1970370" y="577057"/>
                              </a:lnTo>
                              <a:lnTo>
                                <a:pt x="1976326" y="567929"/>
                              </a:lnTo>
                              <a:lnTo>
                                <a:pt x="1981884" y="558404"/>
                              </a:lnTo>
                              <a:lnTo>
                                <a:pt x="1987046" y="548879"/>
                              </a:lnTo>
                              <a:lnTo>
                                <a:pt x="1991811" y="538957"/>
                              </a:lnTo>
                              <a:lnTo>
                                <a:pt x="1995781" y="528638"/>
                              </a:lnTo>
                              <a:lnTo>
                                <a:pt x="1999752" y="518319"/>
                              </a:lnTo>
                              <a:lnTo>
                                <a:pt x="2003325" y="507604"/>
                              </a:lnTo>
                              <a:lnTo>
                                <a:pt x="2005708" y="496888"/>
                              </a:lnTo>
                              <a:lnTo>
                                <a:pt x="2008090" y="485775"/>
                              </a:lnTo>
                              <a:lnTo>
                                <a:pt x="2009678" y="475060"/>
                              </a:lnTo>
                              <a:lnTo>
                                <a:pt x="2010869" y="463947"/>
                              </a:lnTo>
                              <a:lnTo>
                                <a:pt x="2011266" y="452835"/>
                              </a:lnTo>
                              <a:lnTo>
                                <a:pt x="2011266" y="441325"/>
                              </a:lnTo>
                              <a:lnTo>
                                <a:pt x="2010869" y="429816"/>
                              </a:lnTo>
                              <a:lnTo>
                                <a:pt x="2009678" y="418703"/>
                              </a:lnTo>
                              <a:lnTo>
                                <a:pt x="2007693" y="407194"/>
                              </a:lnTo>
                              <a:lnTo>
                                <a:pt x="2005311" y="395288"/>
                              </a:lnTo>
                              <a:lnTo>
                                <a:pt x="2002531" y="384175"/>
                              </a:lnTo>
                              <a:lnTo>
                                <a:pt x="1998561" y="373063"/>
                              </a:lnTo>
                              <a:lnTo>
                                <a:pt x="1994590" y="361950"/>
                              </a:lnTo>
                              <a:lnTo>
                                <a:pt x="1990223" y="351632"/>
                              </a:lnTo>
                              <a:lnTo>
                                <a:pt x="1985061" y="340916"/>
                              </a:lnTo>
                              <a:lnTo>
                                <a:pt x="1979899" y="330994"/>
                              </a:lnTo>
                              <a:lnTo>
                                <a:pt x="1973943" y="321469"/>
                              </a:lnTo>
                              <a:lnTo>
                                <a:pt x="1967591" y="312341"/>
                              </a:lnTo>
                              <a:lnTo>
                                <a:pt x="1960841" y="303213"/>
                              </a:lnTo>
                              <a:lnTo>
                                <a:pt x="1953297" y="294482"/>
                              </a:lnTo>
                              <a:lnTo>
                                <a:pt x="1945753" y="286544"/>
                              </a:lnTo>
                              <a:lnTo>
                                <a:pt x="1937812" y="279003"/>
                              </a:lnTo>
                              <a:lnTo>
                                <a:pt x="1929474" y="271860"/>
                              </a:lnTo>
                              <a:lnTo>
                                <a:pt x="1921136" y="264716"/>
                              </a:lnTo>
                              <a:lnTo>
                                <a:pt x="1912004" y="258366"/>
                              </a:lnTo>
                              <a:lnTo>
                                <a:pt x="1902474" y="252016"/>
                              </a:lnTo>
                              <a:lnTo>
                                <a:pt x="1893342" y="246460"/>
                              </a:lnTo>
                              <a:lnTo>
                                <a:pt x="1883416" y="241300"/>
                              </a:lnTo>
                              <a:lnTo>
                                <a:pt x="1873490" y="236935"/>
                              </a:lnTo>
                              <a:lnTo>
                                <a:pt x="1863166" y="232569"/>
                              </a:lnTo>
                              <a:lnTo>
                                <a:pt x="1852843" y="228997"/>
                              </a:lnTo>
                              <a:lnTo>
                                <a:pt x="1842123" y="225822"/>
                              </a:lnTo>
                              <a:lnTo>
                                <a:pt x="1831402" y="223044"/>
                              </a:lnTo>
                              <a:lnTo>
                                <a:pt x="1820682" y="221059"/>
                              </a:lnTo>
                              <a:lnTo>
                                <a:pt x="1809564" y="219472"/>
                              </a:lnTo>
                              <a:lnTo>
                                <a:pt x="1798447" y="218281"/>
                              </a:lnTo>
                              <a:lnTo>
                                <a:pt x="1787330" y="217488"/>
                              </a:lnTo>
                              <a:lnTo>
                                <a:pt x="1775815" y="217488"/>
                              </a:lnTo>
                              <a:close/>
                              <a:moveTo>
                                <a:pt x="1712287" y="0"/>
                              </a:moveTo>
                              <a:lnTo>
                                <a:pt x="1715860" y="0"/>
                              </a:lnTo>
                              <a:lnTo>
                                <a:pt x="1718640" y="397"/>
                              </a:lnTo>
                              <a:lnTo>
                                <a:pt x="1721816" y="1191"/>
                              </a:lnTo>
                              <a:lnTo>
                                <a:pt x="1724198" y="2778"/>
                              </a:lnTo>
                              <a:lnTo>
                                <a:pt x="1726978" y="4366"/>
                              </a:lnTo>
                              <a:lnTo>
                                <a:pt x="1728566" y="6350"/>
                              </a:lnTo>
                              <a:lnTo>
                                <a:pt x="1729757" y="8731"/>
                              </a:lnTo>
                              <a:lnTo>
                                <a:pt x="1730551" y="11112"/>
                              </a:lnTo>
                              <a:lnTo>
                                <a:pt x="1737698" y="39687"/>
                              </a:lnTo>
                              <a:lnTo>
                                <a:pt x="1744448" y="68262"/>
                              </a:lnTo>
                              <a:lnTo>
                                <a:pt x="1744845" y="70644"/>
                              </a:lnTo>
                              <a:lnTo>
                                <a:pt x="1746036" y="73025"/>
                              </a:lnTo>
                              <a:lnTo>
                                <a:pt x="1747227" y="75406"/>
                              </a:lnTo>
                              <a:lnTo>
                                <a:pt x="1748816" y="77391"/>
                              </a:lnTo>
                              <a:lnTo>
                                <a:pt x="1750801" y="78978"/>
                              </a:lnTo>
                              <a:lnTo>
                                <a:pt x="1752786" y="80169"/>
                              </a:lnTo>
                              <a:lnTo>
                                <a:pt x="1755168" y="80962"/>
                              </a:lnTo>
                              <a:lnTo>
                                <a:pt x="1757551" y="81756"/>
                              </a:lnTo>
                              <a:lnTo>
                                <a:pt x="1775815" y="80962"/>
                              </a:lnTo>
                              <a:lnTo>
                                <a:pt x="1793682" y="81359"/>
                              </a:lnTo>
                              <a:lnTo>
                                <a:pt x="1811550" y="82153"/>
                              </a:lnTo>
                              <a:lnTo>
                                <a:pt x="1829814" y="84137"/>
                              </a:lnTo>
                              <a:lnTo>
                                <a:pt x="1847284" y="86916"/>
                              </a:lnTo>
                              <a:lnTo>
                                <a:pt x="1865152" y="90487"/>
                              </a:lnTo>
                              <a:lnTo>
                                <a:pt x="1882225" y="94853"/>
                              </a:lnTo>
                              <a:lnTo>
                                <a:pt x="1899298" y="100012"/>
                              </a:lnTo>
                              <a:lnTo>
                                <a:pt x="1902077" y="100409"/>
                              </a:lnTo>
                              <a:lnTo>
                                <a:pt x="1904460" y="100012"/>
                              </a:lnTo>
                              <a:lnTo>
                                <a:pt x="1906842" y="99616"/>
                              </a:lnTo>
                              <a:lnTo>
                                <a:pt x="1908827" y="98425"/>
                              </a:lnTo>
                              <a:lnTo>
                                <a:pt x="1911606" y="97234"/>
                              </a:lnTo>
                              <a:lnTo>
                                <a:pt x="1913195" y="95250"/>
                              </a:lnTo>
                              <a:lnTo>
                                <a:pt x="1914783" y="93266"/>
                              </a:lnTo>
                              <a:lnTo>
                                <a:pt x="1915974" y="91281"/>
                              </a:lnTo>
                              <a:lnTo>
                                <a:pt x="1944165" y="39687"/>
                              </a:lnTo>
                              <a:lnTo>
                                <a:pt x="1945356" y="37306"/>
                              </a:lnTo>
                              <a:lnTo>
                                <a:pt x="1947341" y="35322"/>
                              </a:lnTo>
                              <a:lnTo>
                                <a:pt x="1949326" y="34131"/>
                              </a:lnTo>
                              <a:lnTo>
                                <a:pt x="1952106" y="32941"/>
                              </a:lnTo>
                              <a:lnTo>
                                <a:pt x="1954885" y="32147"/>
                              </a:lnTo>
                              <a:lnTo>
                                <a:pt x="1958061" y="32147"/>
                              </a:lnTo>
                              <a:lnTo>
                                <a:pt x="1961238" y="32544"/>
                              </a:lnTo>
                              <a:lnTo>
                                <a:pt x="1964414" y="33734"/>
                              </a:lnTo>
                              <a:lnTo>
                                <a:pt x="1975532" y="38894"/>
                              </a:lnTo>
                              <a:lnTo>
                                <a:pt x="1986252" y="44053"/>
                              </a:lnTo>
                              <a:lnTo>
                                <a:pt x="1996972" y="50006"/>
                              </a:lnTo>
                              <a:lnTo>
                                <a:pt x="2008090" y="55959"/>
                              </a:lnTo>
                              <a:lnTo>
                                <a:pt x="2018413" y="61912"/>
                              </a:lnTo>
                              <a:lnTo>
                                <a:pt x="2028737" y="68659"/>
                              </a:lnTo>
                              <a:lnTo>
                                <a:pt x="2039060" y="75803"/>
                              </a:lnTo>
                              <a:lnTo>
                                <a:pt x="2049383" y="82550"/>
                              </a:lnTo>
                              <a:lnTo>
                                <a:pt x="2051765" y="84931"/>
                              </a:lnTo>
                              <a:lnTo>
                                <a:pt x="2053751" y="87312"/>
                              </a:lnTo>
                              <a:lnTo>
                                <a:pt x="2054942" y="90091"/>
                              </a:lnTo>
                              <a:lnTo>
                                <a:pt x="2055736" y="92472"/>
                              </a:lnTo>
                              <a:lnTo>
                                <a:pt x="2056133" y="95250"/>
                              </a:lnTo>
                              <a:lnTo>
                                <a:pt x="2056133" y="98028"/>
                              </a:lnTo>
                              <a:lnTo>
                                <a:pt x="2055339" y="100409"/>
                              </a:lnTo>
                              <a:lnTo>
                                <a:pt x="2054148" y="102791"/>
                              </a:lnTo>
                              <a:lnTo>
                                <a:pt x="2038663" y="128191"/>
                              </a:lnTo>
                              <a:lnTo>
                                <a:pt x="2023575" y="153194"/>
                              </a:lnTo>
                              <a:lnTo>
                                <a:pt x="2021987" y="155178"/>
                              </a:lnTo>
                              <a:lnTo>
                                <a:pt x="2021193" y="157559"/>
                              </a:lnTo>
                              <a:lnTo>
                                <a:pt x="2020398" y="159941"/>
                              </a:lnTo>
                              <a:lnTo>
                                <a:pt x="2020398" y="162322"/>
                              </a:lnTo>
                              <a:lnTo>
                                <a:pt x="2020398" y="164703"/>
                              </a:lnTo>
                              <a:lnTo>
                                <a:pt x="2021193" y="167481"/>
                              </a:lnTo>
                              <a:lnTo>
                                <a:pt x="2022384" y="169863"/>
                              </a:lnTo>
                              <a:lnTo>
                                <a:pt x="2023575" y="171847"/>
                              </a:lnTo>
                              <a:lnTo>
                                <a:pt x="2036678" y="184150"/>
                              </a:lnTo>
                              <a:lnTo>
                                <a:pt x="2049383" y="196850"/>
                              </a:lnTo>
                              <a:lnTo>
                                <a:pt x="2061295" y="210344"/>
                              </a:lnTo>
                              <a:lnTo>
                                <a:pt x="2072809" y="224234"/>
                              </a:lnTo>
                              <a:lnTo>
                                <a:pt x="2083133" y="238919"/>
                              </a:lnTo>
                              <a:lnTo>
                                <a:pt x="2092662" y="253603"/>
                              </a:lnTo>
                              <a:lnTo>
                                <a:pt x="2102191" y="269478"/>
                              </a:lnTo>
                              <a:lnTo>
                                <a:pt x="2110529" y="284956"/>
                              </a:lnTo>
                              <a:lnTo>
                                <a:pt x="2112514" y="286941"/>
                              </a:lnTo>
                              <a:lnTo>
                                <a:pt x="2114102" y="288528"/>
                              </a:lnTo>
                              <a:lnTo>
                                <a:pt x="2116485" y="289719"/>
                              </a:lnTo>
                              <a:lnTo>
                                <a:pt x="2118867" y="290513"/>
                              </a:lnTo>
                              <a:lnTo>
                                <a:pt x="2121249" y="290910"/>
                              </a:lnTo>
                              <a:lnTo>
                                <a:pt x="2123632" y="291307"/>
                              </a:lnTo>
                              <a:lnTo>
                                <a:pt x="2126014" y="290910"/>
                              </a:lnTo>
                              <a:lnTo>
                                <a:pt x="2128396" y="290116"/>
                              </a:lnTo>
                              <a:lnTo>
                                <a:pt x="2156984" y="281781"/>
                              </a:lnTo>
                              <a:lnTo>
                                <a:pt x="2185572" y="273844"/>
                              </a:lnTo>
                              <a:lnTo>
                                <a:pt x="2187954" y="273447"/>
                              </a:lnTo>
                              <a:lnTo>
                                <a:pt x="2190733" y="273050"/>
                              </a:lnTo>
                              <a:lnTo>
                                <a:pt x="2193116" y="273844"/>
                              </a:lnTo>
                              <a:lnTo>
                                <a:pt x="2195498" y="274638"/>
                              </a:lnTo>
                              <a:lnTo>
                                <a:pt x="2197880" y="276225"/>
                              </a:lnTo>
                              <a:lnTo>
                                <a:pt x="2200263" y="278210"/>
                              </a:lnTo>
                              <a:lnTo>
                                <a:pt x="2202248" y="280988"/>
                              </a:lnTo>
                              <a:lnTo>
                                <a:pt x="2203439" y="283766"/>
                              </a:lnTo>
                              <a:lnTo>
                                <a:pt x="2207807" y="295275"/>
                              </a:lnTo>
                              <a:lnTo>
                                <a:pt x="2211777" y="307182"/>
                              </a:lnTo>
                              <a:lnTo>
                                <a:pt x="2215350" y="318691"/>
                              </a:lnTo>
                              <a:lnTo>
                                <a:pt x="2218527" y="330200"/>
                              </a:lnTo>
                              <a:lnTo>
                                <a:pt x="2221703" y="342107"/>
                              </a:lnTo>
                              <a:lnTo>
                                <a:pt x="2224086" y="354410"/>
                              </a:lnTo>
                              <a:lnTo>
                                <a:pt x="2226468" y="366316"/>
                              </a:lnTo>
                              <a:lnTo>
                                <a:pt x="2228850" y="378222"/>
                              </a:lnTo>
                              <a:lnTo>
                                <a:pt x="2228850" y="381397"/>
                              </a:lnTo>
                              <a:lnTo>
                                <a:pt x="2228453" y="384572"/>
                              </a:lnTo>
                              <a:lnTo>
                                <a:pt x="2227659" y="387350"/>
                              </a:lnTo>
                              <a:lnTo>
                                <a:pt x="2226468" y="390128"/>
                              </a:lnTo>
                              <a:lnTo>
                                <a:pt x="2224880" y="392113"/>
                              </a:lnTo>
                              <a:lnTo>
                                <a:pt x="2222894" y="393700"/>
                              </a:lnTo>
                              <a:lnTo>
                                <a:pt x="2220512" y="394891"/>
                              </a:lnTo>
                              <a:lnTo>
                                <a:pt x="2217733" y="396082"/>
                              </a:lnTo>
                              <a:lnTo>
                                <a:pt x="2189542" y="403225"/>
                              </a:lnTo>
                              <a:lnTo>
                                <a:pt x="2160557" y="409972"/>
                              </a:lnTo>
                              <a:lnTo>
                                <a:pt x="2158175" y="410766"/>
                              </a:lnTo>
                              <a:lnTo>
                                <a:pt x="2155793" y="411560"/>
                              </a:lnTo>
                              <a:lnTo>
                                <a:pt x="2153808" y="412750"/>
                              </a:lnTo>
                              <a:lnTo>
                                <a:pt x="2151822" y="414338"/>
                              </a:lnTo>
                              <a:lnTo>
                                <a:pt x="2150234" y="416322"/>
                              </a:lnTo>
                              <a:lnTo>
                                <a:pt x="2149043" y="418307"/>
                              </a:lnTo>
                              <a:lnTo>
                                <a:pt x="2148249" y="420688"/>
                              </a:lnTo>
                              <a:lnTo>
                                <a:pt x="2147852" y="423069"/>
                              </a:lnTo>
                              <a:lnTo>
                                <a:pt x="2148249" y="440929"/>
                              </a:lnTo>
                              <a:lnTo>
                                <a:pt x="2147852" y="459185"/>
                              </a:lnTo>
                              <a:lnTo>
                                <a:pt x="2147058" y="477044"/>
                              </a:lnTo>
                              <a:lnTo>
                                <a:pt x="2145072" y="494904"/>
                              </a:lnTo>
                              <a:lnTo>
                                <a:pt x="2142293" y="512763"/>
                              </a:lnTo>
                              <a:lnTo>
                                <a:pt x="2138323" y="530225"/>
                              </a:lnTo>
                              <a:lnTo>
                                <a:pt x="2133955" y="547688"/>
                              </a:lnTo>
                              <a:lnTo>
                                <a:pt x="2128793" y="564754"/>
                              </a:lnTo>
                              <a:lnTo>
                                <a:pt x="2128396" y="567135"/>
                              </a:lnTo>
                              <a:lnTo>
                                <a:pt x="2128793" y="569913"/>
                              </a:lnTo>
                              <a:lnTo>
                                <a:pt x="2129190" y="572294"/>
                              </a:lnTo>
                              <a:lnTo>
                                <a:pt x="2130382" y="574279"/>
                              </a:lnTo>
                              <a:lnTo>
                                <a:pt x="2131573" y="576263"/>
                              </a:lnTo>
                              <a:lnTo>
                                <a:pt x="2133558" y="578247"/>
                              </a:lnTo>
                              <a:lnTo>
                                <a:pt x="2135543" y="580232"/>
                              </a:lnTo>
                              <a:lnTo>
                                <a:pt x="2137926" y="581025"/>
                              </a:lnTo>
                              <a:lnTo>
                                <a:pt x="2189542" y="609600"/>
                              </a:lnTo>
                              <a:lnTo>
                                <a:pt x="2191924" y="610791"/>
                              </a:lnTo>
                              <a:lnTo>
                                <a:pt x="2193910" y="612379"/>
                              </a:lnTo>
                              <a:lnTo>
                                <a:pt x="2195498" y="614760"/>
                              </a:lnTo>
                              <a:lnTo>
                                <a:pt x="2196292" y="617141"/>
                              </a:lnTo>
                              <a:lnTo>
                                <a:pt x="2197086" y="619919"/>
                              </a:lnTo>
                              <a:lnTo>
                                <a:pt x="2197086" y="623094"/>
                              </a:lnTo>
                              <a:lnTo>
                                <a:pt x="2196689" y="626666"/>
                              </a:lnTo>
                              <a:lnTo>
                                <a:pt x="2195498" y="629841"/>
                              </a:lnTo>
                              <a:lnTo>
                                <a:pt x="2190336" y="640557"/>
                              </a:lnTo>
                              <a:lnTo>
                                <a:pt x="2184778" y="651669"/>
                              </a:lnTo>
                              <a:lnTo>
                                <a:pt x="2178822" y="662385"/>
                              </a:lnTo>
                              <a:lnTo>
                                <a:pt x="2173263" y="673101"/>
                              </a:lnTo>
                              <a:lnTo>
                                <a:pt x="2166910" y="683816"/>
                              </a:lnTo>
                              <a:lnTo>
                                <a:pt x="2160557" y="693738"/>
                              </a:lnTo>
                              <a:lnTo>
                                <a:pt x="2153808" y="704057"/>
                              </a:lnTo>
                              <a:lnTo>
                                <a:pt x="2146661" y="713979"/>
                              </a:lnTo>
                              <a:lnTo>
                                <a:pt x="2144278" y="716360"/>
                              </a:lnTo>
                              <a:lnTo>
                                <a:pt x="2141896" y="718741"/>
                              </a:lnTo>
                              <a:lnTo>
                                <a:pt x="2138720" y="719932"/>
                              </a:lnTo>
                              <a:lnTo>
                                <a:pt x="2136337" y="721122"/>
                              </a:lnTo>
                              <a:lnTo>
                                <a:pt x="2133558" y="721519"/>
                              </a:lnTo>
                              <a:lnTo>
                                <a:pt x="2130779" y="721122"/>
                              </a:lnTo>
                              <a:lnTo>
                                <a:pt x="2128396" y="720329"/>
                              </a:lnTo>
                              <a:lnTo>
                                <a:pt x="2126014" y="719138"/>
                              </a:lnTo>
                              <a:lnTo>
                                <a:pt x="2101000" y="703660"/>
                              </a:lnTo>
                              <a:lnTo>
                                <a:pt x="2075589" y="688579"/>
                              </a:lnTo>
                              <a:lnTo>
                                <a:pt x="2073603" y="686991"/>
                              </a:lnTo>
                              <a:lnTo>
                                <a:pt x="2071221" y="686197"/>
                              </a:lnTo>
                              <a:lnTo>
                                <a:pt x="2068839" y="685801"/>
                              </a:lnTo>
                              <a:lnTo>
                                <a:pt x="2066456" y="685404"/>
                              </a:lnTo>
                              <a:lnTo>
                                <a:pt x="2064074" y="685801"/>
                              </a:lnTo>
                              <a:lnTo>
                                <a:pt x="2061692" y="686197"/>
                              </a:lnTo>
                              <a:lnTo>
                                <a:pt x="2059309" y="687388"/>
                              </a:lnTo>
                              <a:lnTo>
                                <a:pt x="2057324" y="688579"/>
                              </a:lnTo>
                              <a:lnTo>
                                <a:pt x="2044619" y="701676"/>
                              </a:lnTo>
                              <a:lnTo>
                                <a:pt x="2031913" y="713979"/>
                              </a:lnTo>
                              <a:lnTo>
                                <a:pt x="2018413" y="726282"/>
                              </a:lnTo>
                              <a:lnTo>
                                <a:pt x="2004913" y="737791"/>
                              </a:lnTo>
                              <a:lnTo>
                                <a:pt x="1989826" y="748110"/>
                              </a:lnTo>
                              <a:lnTo>
                                <a:pt x="1974738" y="757635"/>
                              </a:lnTo>
                              <a:lnTo>
                                <a:pt x="1959650" y="767160"/>
                              </a:lnTo>
                              <a:lnTo>
                                <a:pt x="1943371" y="775494"/>
                              </a:lnTo>
                              <a:lnTo>
                                <a:pt x="1941385" y="777082"/>
                              </a:lnTo>
                              <a:lnTo>
                                <a:pt x="1939797" y="779066"/>
                              </a:lnTo>
                              <a:lnTo>
                                <a:pt x="1938606" y="781447"/>
                              </a:lnTo>
                              <a:lnTo>
                                <a:pt x="1937812" y="783432"/>
                              </a:lnTo>
                              <a:lnTo>
                                <a:pt x="1937415" y="785813"/>
                              </a:lnTo>
                              <a:lnTo>
                                <a:pt x="1937018" y="788591"/>
                              </a:lnTo>
                              <a:lnTo>
                                <a:pt x="1937415" y="790972"/>
                              </a:lnTo>
                              <a:lnTo>
                                <a:pt x="1938209" y="793354"/>
                              </a:lnTo>
                              <a:lnTo>
                                <a:pt x="1946547" y="821532"/>
                              </a:lnTo>
                              <a:lnTo>
                                <a:pt x="1954488" y="849710"/>
                              </a:lnTo>
                              <a:lnTo>
                                <a:pt x="1955282" y="852488"/>
                              </a:lnTo>
                              <a:lnTo>
                                <a:pt x="1955282" y="854869"/>
                              </a:lnTo>
                              <a:lnTo>
                                <a:pt x="1954885" y="858044"/>
                              </a:lnTo>
                              <a:lnTo>
                                <a:pt x="1953694" y="860426"/>
                              </a:lnTo>
                              <a:lnTo>
                                <a:pt x="1952106" y="862807"/>
                              </a:lnTo>
                              <a:lnTo>
                                <a:pt x="1950120" y="864791"/>
                              </a:lnTo>
                              <a:lnTo>
                                <a:pt x="1947341" y="866776"/>
                              </a:lnTo>
                              <a:lnTo>
                                <a:pt x="1944562" y="868363"/>
                              </a:lnTo>
                              <a:lnTo>
                                <a:pt x="1933047" y="872332"/>
                              </a:lnTo>
                              <a:lnTo>
                                <a:pt x="1921533" y="876301"/>
                              </a:lnTo>
                              <a:lnTo>
                                <a:pt x="1910018" y="879873"/>
                              </a:lnTo>
                              <a:lnTo>
                                <a:pt x="1898107" y="883444"/>
                              </a:lnTo>
                              <a:lnTo>
                                <a:pt x="1886195" y="886223"/>
                              </a:lnTo>
                              <a:lnTo>
                                <a:pt x="1874284" y="889001"/>
                              </a:lnTo>
                              <a:lnTo>
                                <a:pt x="1861975" y="891382"/>
                              </a:lnTo>
                              <a:lnTo>
                                <a:pt x="1850064" y="893366"/>
                              </a:lnTo>
                              <a:lnTo>
                                <a:pt x="1846887" y="893763"/>
                              </a:lnTo>
                              <a:lnTo>
                                <a:pt x="1843711" y="893366"/>
                              </a:lnTo>
                              <a:lnTo>
                                <a:pt x="1840931" y="892176"/>
                              </a:lnTo>
                              <a:lnTo>
                                <a:pt x="1838152" y="890985"/>
                              </a:lnTo>
                              <a:lnTo>
                                <a:pt x="1836167" y="889398"/>
                              </a:lnTo>
                              <a:lnTo>
                                <a:pt x="1834182" y="887413"/>
                              </a:lnTo>
                              <a:lnTo>
                                <a:pt x="1832990" y="885032"/>
                              </a:lnTo>
                              <a:lnTo>
                                <a:pt x="1832593" y="882651"/>
                              </a:lnTo>
                              <a:lnTo>
                                <a:pt x="1825049" y="853679"/>
                              </a:lnTo>
                              <a:lnTo>
                                <a:pt x="1818300" y="825501"/>
                              </a:lnTo>
                              <a:lnTo>
                                <a:pt x="1817902" y="823119"/>
                              </a:lnTo>
                              <a:lnTo>
                                <a:pt x="1816711" y="820738"/>
                              </a:lnTo>
                              <a:lnTo>
                                <a:pt x="1815520" y="818357"/>
                              </a:lnTo>
                              <a:lnTo>
                                <a:pt x="1813535" y="816769"/>
                              </a:lnTo>
                              <a:lnTo>
                                <a:pt x="1811947" y="815182"/>
                              </a:lnTo>
                              <a:lnTo>
                                <a:pt x="1809564" y="813991"/>
                              </a:lnTo>
                              <a:lnTo>
                                <a:pt x="1807182" y="812801"/>
                              </a:lnTo>
                              <a:lnTo>
                                <a:pt x="1804800" y="812404"/>
                              </a:lnTo>
                              <a:lnTo>
                                <a:pt x="1786932" y="813197"/>
                              </a:lnTo>
                              <a:lnTo>
                                <a:pt x="1769065" y="812801"/>
                              </a:lnTo>
                              <a:lnTo>
                                <a:pt x="1751198" y="812007"/>
                              </a:lnTo>
                              <a:lnTo>
                                <a:pt x="1733331" y="810022"/>
                              </a:lnTo>
                              <a:lnTo>
                                <a:pt x="1715463" y="806847"/>
                              </a:lnTo>
                              <a:lnTo>
                                <a:pt x="1697993" y="803276"/>
                              </a:lnTo>
                              <a:lnTo>
                                <a:pt x="1680523" y="798513"/>
                              </a:lnTo>
                              <a:lnTo>
                                <a:pt x="1663053" y="793354"/>
                              </a:lnTo>
                              <a:lnTo>
                                <a:pt x="1660670" y="793354"/>
                              </a:lnTo>
                              <a:lnTo>
                                <a:pt x="1658288" y="793751"/>
                              </a:lnTo>
                              <a:lnTo>
                                <a:pt x="1655906" y="794147"/>
                              </a:lnTo>
                              <a:lnTo>
                                <a:pt x="1653523" y="795338"/>
                              </a:lnTo>
                              <a:lnTo>
                                <a:pt x="1651538" y="796529"/>
                              </a:lnTo>
                              <a:lnTo>
                                <a:pt x="1649553" y="798116"/>
                              </a:lnTo>
                              <a:lnTo>
                                <a:pt x="1648362" y="800101"/>
                              </a:lnTo>
                              <a:lnTo>
                                <a:pt x="1647171" y="802482"/>
                              </a:lnTo>
                              <a:lnTo>
                                <a:pt x="1618186" y="854076"/>
                              </a:lnTo>
                              <a:lnTo>
                                <a:pt x="1616995" y="856854"/>
                              </a:lnTo>
                              <a:lnTo>
                                <a:pt x="1615406" y="858838"/>
                              </a:lnTo>
                              <a:lnTo>
                                <a:pt x="1613024" y="860029"/>
                              </a:lnTo>
                              <a:lnTo>
                                <a:pt x="1610642" y="861219"/>
                              </a:lnTo>
                              <a:lnTo>
                                <a:pt x="1607862" y="861616"/>
                              </a:lnTo>
                              <a:lnTo>
                                <a:pt x="1604686" y="861616"/>
                              </a:lnTo>
                              <a:lnTo>
                                <a:pt x="1601510" y="861219"/>
                              </a:lnTo>
                              <a:lnTo>
                                <a:pt x="1598333" y="860426"/>
                              </a:lnTo>
                              <a:lnTo>
                                <a:pt x="1587216" y="854869"/>
                              </a:lnTo>
                              <a:lnTo>
                                <a:pt x="1576098" y="849313"/>
                              </a:lnTo>
                              <a:lnTo>
                                <a:pt x="1565378" y="843757"/>
                              </a:lnTo>
                              <a:lnTo>
                                <a:pt x="1555054" y="837804"/>
                              </a:lnTo>
                              <a:lnTo>
                                <a:pt x="1544334" y="831454"/>
                              </a:lnTo>
                              <a:lnTo>
                                <a:pt x="1533613" y="825104"/>
                              </a:lnTo>
                              <a:lnTo>
                                <a:pt x="1523687" y="818357"/>
                              </a:lnTo>
                              <a:lnTo>
                                <a:pt x="1513761" y="811213"/>
                              </a:lnTo>
                              <a:lnTo>
                                <a:pt x="1511379" y="808832"/>
                              </a:lnTo>
                              <a:lnTo>
                                <a:pt x="1509393" y="806451"/>
                              </a:lnTo>
                              <a:lnTo>
                                <a:pt x="1507805" y="803672"/>
                              </a:lnTo>
                              <a:lnTo>
                                <a:pt x="1507011" y="800894"/>
                              </a:lnTo>
                              <a:lnTo>
                                <a:pt x="1506614" y="798116"/>
                              </a:lnTo>
                              <a:lnTo>
                                <a:pt x="1507011" y="795735"/>
                              </a:lnTo>
                              <a:lnTo>
                                <a:pt x="1507408" y="793354"/>
                              </a:lnTo>
                              <a:lnTo>
                                <a:pt x="1508996" y="790972"/>
                              </a:lnTo>
                              <a:lnTo>
                                <a:pt x="1523687" y="765969"/>
                              </a:lnTo>
                              <a:lnTo>
                                <a:pt x="1539172" y="740569"/>
                              </a:lnTo>
                              <a:lnTo>
                                <a:pt x="1540363" y="738585"/>
                              </a:lnTo>
                              <a:lnTo>
                                <a:pt x="1541554" y="736204"/>
                              </a:lnTo>
                              <a:lnTo>
                                <a:pt x="1542349" y="733822"/>
                              </a:lnTo>
                              <a:lnTo>
                                <a:pt x="1542746" y="731441"/>
                              </a:lnTo>
                              <a:lnTo>
                                <a:pt x="1542349" y="729060"/>
                              </a:lnTo>
                              <a:lnTo>
                                <a:pt x="1541554" y="726679"/>
                              </a:lnTo>
                              <a:lnTo>
                                <a:pt x="1540363" y="724297"/>
                              </a:lnTo>
                              <a:lnTo>
                                <a:pt x="1539172" y="722313"/>
                              </a:lnTo>
                              <a:lnTo>
                                <a:pt x="1526069" y="709613"/>
                              </a:lnTo>
                              <a:lnTo>
                                <a:pt x="1513364" y="696913"/>
                              </a:lnTo>
                              <a:lnTo>
                                <a:pt x="1501849" y="683419"/>
                              </a:lnTo>
                              <a:lnTo>
                                <a:pt x="1489938" y="669529"/>
                              </a:lnTo>
                              <a:lnTo>
                                <a:pt x="1479615" y="654844"/>
                              </a:lnTo>
                              <a:lnTo>
                                <a:pt x="1470085" y="640160"/>
                              </a:lnTo>
                              <a:lnTo>
                                <a:pt x="1460953" y="624285"/>
                              </a:lnTo>
                              <a:lnTo>
                                <a:pt x="1452218" y="608410"/>
                              </a:lnTo>
                              <a:lnTo>
                                <a:pt x="1450630" y="606822"/>
                              </a:lnTo>
                              <a:lnTo>
                                <a:pt x="1448247" y="605235"/>
                              </a:lnTo>
                              <a:lnTo>
                                <a:pt x="1446262" y="604044"/>
                              </a:lnTo>
                              <a:lnTo>
                                <a:pt x="1443880" y="602854"/>
                              </a:lnTo>
                              <a:lnTo>
                                <a:pt x="1441498" y="602457"/>
                              </a:lnTo>
                              <a:lnTo>
                                <a:pt x="1439115" y="602457"/>
                              </a:lnTo>
                              <a:lnTo>
                                <a:pt x="1436733" y="602854"/>
                              </a:lnTo>
                              <a:lnTo>
                                <a:pt x="1433954" y="603647"/>
                              </a:lnTo>
                              <a:lnTo>
                                <a:pt x="1406160" y="611982"/>
                              </a:lnTo>
                              <a:lnTo>
                                <a:pt x="1377572" y="619522"/>
                              </a:lnTo>
                              <a:lnTo>
                                <a:pt x="1375190" y="620316"/>
                              </a:lnTo>
                              <a:lnTo>
                                <a:pt x="1372411" y="620713"/>
                              </a:lnTo>
                              <a:lnTo>
                                <a:pt x="1369631" y="619919"/>
                              </a:lnTo>
                              <a:lnTo>
                                <a:pt x="1367249" y="619126"/>
                              </a:lnTo>
                              <a:lnTo>
                                <a:pt x="1364867" y="617538"/>
                              </a:lnTo>
                              <a:lnTo>
                                <a:pt x="1362882" y="615157"/>
                              </a:lnTo>
                              <a:lnTo>
                                <a:pt x="1360896" y="612775"/>
                              </a:lnTo>
                              <a:lnTo>
                                <a:pt x="1359308" y="609600"/>
                              </a:lnTo>
                              <a:lnTo>
                                <a:pt x="1354941" y="598488"/>
                              </a:lnTo>
                              <a:lnTo>
                                <a:pt x="1350970" y="586979"/>
                              </a:lnTo>
                              <a:lnTo>
                                <a:pt x="1347397" y="575072"/>
                              </a:lnTo>
                              <a:lnTo>
                                <a:pt x="1343823" y="563166"/>
                              </a:lnTo>
                              <a:lnTo>
                                <a:pt x="1341044" y="551657"/>
                              </a:lnTo>
                              <a:lnTo>
                                <a:pt x="1338264" y="539750"/>
                              </a:lnTo>
                              <a:lnTo>
                                <a:pt x="1335882" y="527447"/>
                              </a:lnTo>
                              <a:lnTo>
                                <a:pt x="1333897" y="515541"/>
                              </a:lnTo>
                              <a:lnTo>
                                <a:pt x="1333500" y="512366"/>
                              </a:lnTo>
                              <a:lnTo>
                                <a:pt x="1333897" y="509191"/>
                              </a:lnTo>
                              <a:lnTo>
                                <a:pt x="1335088" y="506413"/>
                              </a:lnTo>
                              <a:lnTo>
                                <a:pt x="1336279" y="503635"/>
                              </a:lnTo>
                              <a:lnTo>
                                <a:pt x="1337867" y="501650"/>
                              </a:lnTo>
                              <a:lnTo>
                                <a:pt x="1339853" y="499666"/>
                              </a:lnTo>
                              <a:lnTo>
                                <a:pt x="1342235" y="498475"/>
                              </a:lnTo>
                              <a:lnTo>
                                <a:pt x="1345014" y="498079"/>
                              </a:lnTo>
                              <a:lnTo>
                                <a:pt x="1373602" y="490538"/>
                              </a:lnTo>
                              <a:lnTo>
                                <a:pt x="1401793" y="483394"/>
                              </a:lnTo>
                              <a:lnTo>
                                <a:pt x="1404969" y="482997"/>
                              </a:lnTo>
                              <a:lnTo>
                                <a:pt x="1407351" y="482204"/>
                              </a:lnTo>
                              <a:lnTo>
                                <a:pt x="1409336" y="481013"/>
                              </a:lnTo>
                              <a:lnTo>
                                <a:pt x="1411322" y="479029"/>
                              </a:lnTo>
                              <a:lnTo>
                                <a:pt x="1412513" y="477441"/>
                              </a:lnTo>
                              <a:lnTo>
                                <a:pt x="1414101" y="475060"/>
                              </a:lnTo>
                              <a:lnTo>
                                <a:pt x="1414895" y="473075"/>
                              </a:lnTo>
                              <a:lnTo>
                                <a:pt x="1415292" y="470297"/>
                              </a:lnTo>
                              <a:lnTo>
                                <a:pt x="1414895" y="452835"/>
                              </a:lnTo>
                              <a:lnTo>
                                <a:pt x="1414895" y="434579"/>
                              </a:lnTo>
                              <a:lnTo>
                                <a:pt x="1416086" y="416719"/>
                              </a:lnTo>
                              <a:lnTo>
                                <a:pt x="1417675" y="398860"/>
                              </a:lnTo>
                              <a:lnTo>
                                <a:pt x="1420454" y="381000"/>
                              </a:lnTo>
                              <a:lnTo>
                                <a:pt x="1424424" y="363538"/>
                              </a:lnTo>
                              <a:lnTo>
                                <a:pt x="1428792" y="346075"/>
                              </a:lnTo>
                              <a:lnTo>
                                <a:pt x="1433954" y="329010"/>
                              </a:lnTo>
                              <a:lnTo>
                                <a:pt x="1434351" y="326232"/>
                              </a:lnTo>
                              <a:lnTo>
                                <a:pt x="1433954" y="323850"/>
                              </a:lnTo>
                              <a:lnTo>
                                <a:pt x="1433160" y="321469"/>
                              </a:lnTo>
                              <a:lnTo>
                                <a:pt x="1432365" y="319485"/>
                              </a:lnTo>
                              <a:lnTo>
                                <a:pt x="1430777" y="317103"/>
                              </a:lnTo>
                              <a:lnTo>
                                <a:pt x="1429189" y="315516"/>
                              </a:lnTo>
                              <a:lnTo>
                                <a:pt x="1427204" y="313928"/>
                              </a:lnTo>
                              <a:lnTo>
                                <a:pt x="1424821" y="312738"/>
                              </a:lnTo>
                              <a:lnTo>
                                <a:pt x="1373205" y="284163"/>
                              </a:lnTo>
                              <a:lnTo>
                                <a:pt x="1370823" y="282972"/>
                              </a:lnTo>
                              <a:lnTo>
                                <a:pt x="1369234" y="280988"/>
                              </a:lnTo>
                              <a:lnTo>
                                <a:pt x="1367646" y="279003"/>
                              </a:lnTo>
                              <a:lnTo>
                                <a:pt x="1366455" y="276225"/>
                              </a:lnTo>
                              <a:lnTo>
                                <a:pt x="1366058" y="273447"/>
                              </a:lnTo>
                              <a:lnTo>
                                <a:pt x="1366058" y="270669"/>
                              </a:lnTo>
                              <a:lnTo>
                                <a:pt x="1366455" y="267494"/>
                              </a:lnTo>
                              <a:lnTo>
                                <a:pt x="1367249" y="264319"/>
                              </a:lnTo>
                              <a:lnTo>
                                <a:pt x="1372411" y="252810"/>
                              </a:lnTo>
                              <a:lnTo>
                                <a:pt x="1377969" y="242094"/>
                              </a:lnTo>
                              <a:lnTo>
                                <a:pt x="1383528" y="231378"/>
                              </a:lnTo>
                              <a:lnTo>
                                <a:pt x="1389484" y="220663"/>
                              </a:lnTo>
                              <a:lnTo>
                                <a:pt x="1395837" y="209947"/>
                              </a:lnTo>
                              <a:lnTo>
                                <a:pt x="1402190" y="199628"/>
                              </a:lnTo>
                              <a:lnTo>
                                <a:pt x="1409336" y="189706"/>
                              </a:lnTo>
                              <a:lnTo>
                                <a:pt x="1416483" y="179784"/>
                              </a:lnTo>
                              <a:lnTo>
                                <a:pt x="1418469" y="177403"/>
                              </a:lnTo>
                              <a:lnTo>
                                <a:pt x="1421248" y="175419"/>
                              </a:lnTo>
                              <a:lnTo>
                                <a:pt x="1423630" y="173831"/>
                              </a:lnTo>
                              <a:lnTo>
                                <a:pt x="1426410" y="173038"/>
                              </a:lnTo>
                              <a:lnTo>
                                <a:pt x="1429189" y="172641"/>
                              </a:lnTo>
                              <a:lnTo>
                                <a:pt x="1431571" y="173038"/>
                              </a:lnTo>
                              <a:lnTo>
                                <a:pt x="1434351" y="173831"/>
                              </a:lnTo>
                              <a:lnTo>
                                <a:pt x="1436336" y="175022"/>
                              </a:lnTo>
                              <a:lnTo>
                                <a:pt x="1462144" y="189706"/>
                              </a:lnTo>
                              <a:lnTo>
                                <a:pt x="1486761" y="205184"/>
                              </a:lnTo>
                              <a:lnTo>
                                <a:pt x="1489144" y="206375"/>
                              </a:lnTo>
                              <a:lnTo>
                                <a:pt x="1491526" y="207566"/>
                              </a:lnTo>
                              <a:lnTo>
                                <a:pt x="1493908" y="207963"/>
                              </a:lnTo>
                              <a:lnTo>
                                <a:pt x="1496688" y="208359"/>
                              </a:lnTo>
                              <a:lnTo>
                                <a:pt x="1499070" y="207963"/>
                              </a:lnTo>
                              <a:lnTo>
                                <a:pt x="1501452" y="207169"/>
                              </a:lnTo>
                              <a:lnTo>
                                <a:pt x="1503835" y="206375"/>
                              </a:lnTo>
                              <a:lnTo>
                                <a:pt x="1505820" y="205184"/>
                              </a:lnTo>
                              <a:lnTo>
                                <a:pt x="1518128" y="192088"/>
                              </a:lnTo>
                              <a:lnTo>
                                <a:pt x="1530834" y="179784"/>
                              </a:lnTo>
                              <a:lnTo>
                                <a:pt x="1544731" y="167878"/>
                              </a:lnTo>
                              <a:lnTo>
                                <a:pt x="1558231" y="155972"/>
                              </a:lnTo>
                              <a:lnTo>
                                <a:pt x="1572922" y="145653"/>
                              </a:lnTo>
                              <a:lnTo>
                                <a:pt x="1587613" y="136128"/>
                              </a:lnTo>
                              <a:lnTo>
                                <a:pt x="1603495" y="127000"/>
                              </a:lnTo>
                              <a:lnTo>
                                <a:pt x="1619377" y="118269"/>
                              </a:lnTo>
                              <a:lnTo>
                                <a:pt x="1620965" y="116284"/>
                              </a:lnTo>
                              <a:lnTo>
                                <a:pt x="1622553" y="114300"/>
                              </a:lnTo>
                              <a:lnTo>
                                <a:pt x="1623745" y="112316"/>
                              </a:lnTo>
                              <a:lnTo>
                                <a:pt x="1624936" y="109934"/>
                              </a:lnTo>
                              <a:lnTo>
                                <a:pt x="1625333" y="107553"/>
                              </a:lnTo>
                              <a:lnTo>
                                <a:pt x="1625333" y="105172"/>
                              </a:lnTo>
                              <a:lnTo>
                                <a:pt x="1624936" y="102791"/>
                              </a:lnTo>
                              <a:lnTo>
                                <a:pt x="1624142" y="100409"/>
                              </a:lnTo>
                              <a:lnTo>
                                <a:pt x="1615803" y="71834"/>
                              </a:lnTo>
                              <a:lnTo>
                                <a:pt x="1608260" y="44053"/>
                              </a:lnTo>
                              <a:lnTo>
                                <a:pt x="1607465" y="41275"/>
                              </a:lnTo>
                              <a:lnTo>
                                <a:pt x="1607465" y="38894"/>
                              </a:lnTo>
                              <a:lnTo>
                                <a:pt x="1607862" y="36116"/>
                              </a:lnTo>
                              <a:lnTo>
                                <a:pt x="1609054" y="33734"/>
                              </a:lnTo>
                              <a:lnTo>
                                <a:pt x="1610245" y="31353"/>
                              </a:lnTo>
                              <a:lnTo>
                                <a:pt x="1612627" y="28972"/>
                              </a:lnTo>
                              <a:lnTo>
                                <a:pt x="1615009" y="26987"/>
                              </a:lnTo>
                              <a:lnTo>
                                <a:pt x="1617789" y="25400"/>
                              </a:lnTo>
                              <a:lnTo>
                                <a:pt x="1629303" y="21034"/>
                              </a:lnTo>
                              <a:lnTo>
                                <a:pt x="1641215" y="17066"/>
                              </a:lnTo>
                              <a:lnTo>
                                <a:pt x="1652729" y="13494"/>
                              </a:lnTo>
                              <a:lnTo>
                                <a:pt x="1664641" y="10319"/>
                              </a:lnTo>
                              <a:lnTo>
                                <a:pt x="1676155" y="7541"/>
                              </a:lnTo>
                              <a:lnTo>
                                <a:pt x="1688464" y="4762"/>
                              </a:lnTo>
                              <a:lnTo>
                                <a:pt x="1700375" y="2381"/>
                              </a:lnTo>
                              <a:lnTo>
                                <a:pt x="171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38.95pt;margin-top:529.5pt;height:11.5pt;width:12.7pt;z-index:251668480;v-text-anchor:middle;mso-width-relative:page;mso-height-relative:page;" fillcolor="#FFFFFF" filled="t" stroked="f" coordsize="2228850,2019300" o:gfxdata="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<v:path o:connectlocs="35376,84745;49393,109930;76396,99707;70175,71506;74762,69611;78947,103986;45524,113061;31707,81328;55067,60263;30474,77531;29671,98735;52312,117670;78110,108907;85829,86467;67923,62361;71510,34519;82787,50839;102071,54229;99287,70578;112803,88219;104768,103160;91625,120629;84997,137926;64709,134622;52857,145971;41235,132553;17820,129364;14749,111923;9957,91150;2123,74830;18049,64286;20890,45035;37390,47305;56043,33485;118308,24531;119541,41520;136513,42784;140154,26141;132528,17575;143852,33873;129518,47527;113836,35426;123497,18006;113901,24955;119356,46005;140973,43650;141777,21940;125643,2871;140945,2469;146141,12118;159634,21365;155098,35810;155213,51662;140170,56544;132619,64212;117002,61800;111518,53098;98542,44512;102303,32766;100925,15191;117088,855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7B1A3E1" wp14:editId="44E8AB6E">
                <wp:simplePos x="0" y="0"/>
                <wp:positionH relativeFrom="column">
                  <wp:posOffset>1314450</wp:posOffset>
                </wp:positionH>
                <wp:positionV relativeFrom="paragraph">
                  <wp:posOffset>8334375</wp:posOffset>
                </wp:positionV>
                <wp:extent cx="4354195" cy="0"/>
                <wp:effectExtent l="0" t="0" r="2730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03.5pt;margin-top:656.25pt;height:0pt;width:342.85pt;z-index:251670528;mso-width-relative:page;mso-height-relative:page;" filled="f" stroked="t" coordsize="21600,21600" o:gfxdata="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Zlhf&#10;1gAAAA0BAAAPAAAAAAAAAAEAIAAAACIAAABkcnMvZG93bnJldi54bWxQSwECFAAUAAAACACHTuJA&#10;UNK3s+oBAAC0AwAADgAAAAAAAAABACAAAAAlAQAAZHJzL2Uyb0RvYy54bWxQSwUGAAAAAAYABgBZ&#10;AQAAgQUAAAAA&#10;">
                <v:fill on="f" focussize="0,0"/>
                <v:stroke weight="1.5pt" color="#D9D9D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579BF" wp14:editId="461C659C">
                <wp:simplePos x="0" y="0"/>
                <wp:positionH relativeFrom="column">
                  <wp:posOffset>-221615</wp:posOffset>
                </wp:positionH>
                <wp:positionV relativeFrom="paragraph">
                  <wp:posOffset>8051800</wp:posOffset>
                </wp:positionV>
                <wp:extent cx="1465580" cy="335280"/>
                <wp:effectExtent l="0" t="0" r="0" b="0"/>
                <wp:wrapNone/>
                <wp:docPr id="44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275735" w14:textId="77777777" w:rsidR="00412457" w:rsidRDefault="00000000">
                            <w:pPr>
                              <w:pStyle w:val="a7"/>
                              <w:spacing w:before="0" w:beforeAutospacing="0" w:after="0" w:afterAutospacing="0" w:line="384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79BF" id="文本框 73" o:spid="_x0000_s1098" type="#_x0000_t202" style="position:absolute;left:0;text-align:left;margin-left:-17.45pt;margin-top:634pt;width:115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" filled="f" stroked="f">
                <v:textbox style="mso-fit-shape-to-text:t">
                  <w:txbxContent>
                    <w:p w14:paraId="33275735" w14:textId="77777777" w:rsidR="00412457" w:rsidRDefault="00000000">
                      <w:pPr>
                        <w:pStyle w:val="a7"/>
                        <w:spacing w:before="0" w:beforeAutospacing="0" w:after="0" w:afterAutospacing="0" w:line="384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hODc2NWZhZDE1MzQ5NGI2N2VjNmVmZjgwOTI4MWEifQ=="/>
  </w:docVars>
  <w:rsids>
    <w:rsidRoot w:val="77C66245"/>
    <w:rsid w:val="00065C70"/>
    <w:rsid w:val="00090C4F"/>
    <w:rsid w:val="000C11B1"/>
    <w:rsid w:val="0018211A"/>
    <w:rsid w:val="001B3FAE"/>
    <w:rsid w:val="001E2150"/>
    <w:rsid w:val="001F77FD"/>
    <w:rsid w:val="002B754F"/>
    <w:rsid w:val="002F56CE"/>
    <w:rsid w:val="0031212F"/>
    <w:rsid w:val="003861E7"/>
    <w:rsid w:val="003B77D4"/>
    <w:rsid w:val="003F17A1"/>
    <w:rsid w:val="00412457"/>
    <w:rsid w:val="00452728"/>
    <w:rsid w:val="004827D6"/>
    <w:rsid w:val="00540A2A"/>
    <w:rsid w:val="00664BA4"/>
    <w:rsid w:val="00685C9B"/>
    <w:rsid w:val="006B3FAE"/>
    <w:rsid w:val="007C56EF"/>
    <w:rsid w:val="00802844"/>
    <w:rsid w:val="00840E81"/>
    <w:rsid w:val="008B7272"/>
    <w:rsid w:val="00903D10"/>
    <w:rsid w:val="00915E6A"/>
    <w:rsid w:val="009A57E1"/>
    <w:rsid w:val="009B078E"/>
    <w:rsid w:val="009C52D4"/>
    <w:rsid w:val="00A05853"/>
    <w:rsid w:val="00A4126A"/>
    <w:rsid w:val="00A71074"/>
    <w:rsid w:val="00A7174F"/>
    <w:rsid w:val="00B41A94"/>
    <w:rsid w:val="00B46F42"/>
    <w:rsid w:val="00B7110C"/>
    <w:rsid w:val="00B73950"/>
    <w:rsid w:val="00B90052"/>
    <w:rsid w:val="00C173D0"/>
    <w:rsid w:val="00C30458"/>
    <w:rsid w:val="00C71009"/>
    <w:rsid w:val="00CA140A"/>
    <w:rsid w:val="00CA36DD"/>
    <w:rsid w:val="00CD673A"/>
    <w:rsid w:val="00CF0CCB"/>
    <w:rsid w:val="00D1048A"/>
    <w:rsid w:val="00D264F1"/>
    <w:rsid w:val="00D5361B"/>
    <w:rsid w:val="00DD7037"/>
    <w:rsid w:val="00DE6052"/>
    <w:rsid w:val="00E374CA"/>
    <w:rsid w:val="00E96CF6"/>
    <w:rsid w:val="00ED231B"/>
    <w:rsid w:val="00F0205F"/>
    <w:rsid w:val="00FB0778"/>
    <w:rsid w:val="00FC1E28"/>
    <w:rsid w:val="00FC4E12"/>
    <w:rsid w:val="01CE57B8"/>
    <w:rsid w:val="03F93333"/>
    <w:rsid w:val="04022EFD"/>
    <w:rsid w:val="049975B9"/>
    <w:rsid w:val="059D1DEA"/>
    <w:rsid w:val="0698132C"/>
    <w:rsid w:val="07E405DF"/>
    <w:rsid w:val="098A1276"/>
    <w:rsid w:val="0A4E475E"/>
    <w:rsid w:val="0B9A4E17"/>
    <w:rsid w:val="0C9475FE"/>
    <w:rsid w:val="0DCC4E45"/>
    <w:rsid w:val="0E5A1CC3"/>
    <w:rsid w:val="0FB30C37"/>
    <w:rsid w:val="104D7491"/>
    <w:rsid w:val="114464E8"/>
    <w:rsid w:val="120927D5"/>
    <w:rsid w:val="1283039C"/>
    <w:rsid w:val="129054CC"/>
    <w:rsid w:val="12CF19E3"/>
    <w:rsid w:val="132D673B"/>
    <w:rsid w:val="170A6DA9"/>
    <w:rsid w:val="17721A13"/>
    <w:rsid w:val="181746C4"/>
    <w:rsid w:val="18C907A7"/>
    <w:rsid w:val="19943015"/>
    <w:rsid w:val="1B573722"/>
    <w:rsid w:val="1B5B1521"/>
    <w:rsid w:val="1BAE0C8D"/>
    <w:rsid w:val="1C0848B1"/>
    <w:rsid w:val="1E4F372B"/>
    <w:rsid w:val="1E7D7C0E"/>
    <w:rsid w:val="1F2C1569"/>
    <w:rsid w:val="2130749E"/>
    <w:rsid w:val="21650208"/>
    <w:rsid w:val="223017D1"/>
    <w:rsid w:val="22A326F3"/>
    <w:rsid w:val="22A64CF1"/>
    <w:rsid w:val="24835B75"/>
    <w:rsid w:val="26094761"/>
    <w:rsid w:val="26235823"/>
    <w:rsid w:val="26843152"/>
    <w:rsid w:val="280D0990"/>
    <w:rsid w:val="28466DB0"/>
    <w:rsid w:val="28781378"/>
    <w:rsid w:val="28B36D99"/>
    <w:rsid w:val="29454A6D"/>
    <w:rsid w:val="29662153"/>
    <w:rsid w:val="2A717DB9"/>
    <w:rsid w:val="2A7848F8"/>
    <w:rsid w:val="2BCC3797"/>
    <w:rsid w:val="2DB11C65"/>
    <w:rsid w:val="2E701821"/>
    <w:rsid w:val="31E741FB"/>
    <w:rsid w:val="331D4608"/>
    <w:rsid w:val="3771216B"/>
    <w:rsid w:val="389B2C14"/>
    <w:rsid w:val="395065A2"/>
    <w:rsid w:val="39BB07FC"/>
    <w:rsid w:val="39C61A94"/>
    <w:rsid w:val="3ACC4476"/>
    <w:rsid w:val="3B855DC3"/>
    <w:rsid w:val="3C1B2AE8"/>
    <w:rsid w:val="3C9509F5"/>
    <w:rsid w:val="3D7170B9"/>
    <w:rsid w:val="3E0018E1"/>
    <w:rsid w:val="400F398B"/>
    <w:rsid w:val="4065572F"/>
    <w:rsid w:val="4110484E"/>
    <w:rsid w:val="41D11672"/>
    <w:rsid w:val="42C04397"/>
    <w:rsid w:val="44511BD8"/>
    <w:rsid w:val="447D03FB"/>
    <w:rsid w:val="4573679C"/>
    <w:rsid w:val="474A7903"/>
    <w:rsid w:val="47F646ED"/>
    <w:rsid w:val="49D43525"/>
    <w:rsid w:val="4B2C0426"/>
    <w:rsid w:val="4B65773B"/>
    <w:rsid w:val="4BCF7283"/>
    <w:rsid w:val="4CF02261"/>
    <w:rsid w:val="4E6974F8"/>
    <w:rsid w:val="4F2A135D"/>
    <w:rsid w:val="4F6D67E0"/>
    <w:rsid w:val="4FA44F1E"/>
    <w:rsid w:val="509A3174"/>
    <w:rsid w:val="50AE1052"/>
    <w:rsid w:val="521B6544"/>
    <w:rsid w:val="525015B4"/>
    <w:rsid w:val="527D444A"/>
    <w:rsid w:val="548371EF"/>
    <w:rsid w:val="565432B3"/>
    <w:rsid w:val="56674A08"/>
    <w:rsid w:val="57D64EEF"/>
    <w:rsid w:val="57DF40AC"/>
    <w:rsid w:val="58BF19BB"/>
    <w:rsid w:val="593C583F"/>
    <w:rsid w:val="59F57B8A"/>
    <w:rsid w:val="5B6B52A8"/>
    <w:rsid w:val="5CF04181"/>
    <w:rsid w:val="5D8002F9"/>
    <w:rsid w:val="5E211C58"/>
    <w:rsid w:val="5EDF5C8A"/>
    <w:rsid w:val="5EFC3C2B"/>
    <w:rsid w:val="5F4D50E3"/>
    <w:rsid w:val="5F78346B"/>
    <w:rsid w:val="60307FC8"/>
    <w:rsid w:val="608D1678"/>
    <w:rsid w:val="60E37A69"/>
    <w:rsid w:val="615E1257"/>
    <w:rsid w:val="61923160"/>
    <w:rsid w:val="62587E2F"/>
    <w:rsid w:val="640B7A32"/>
    <w:rsid w:val="64DB2301"/>
    <w:rsid w:val="64E32FC5"/>
    <w:rsid w:val="64EA7169"/>
    <w:rsid w:val="65143BE8"/>
    <w:rsid w:val="651765AD"/>
    <w:rsid w:val="6697170E"/>
    <w:rsid w:val="6883478E"/>
    <w:rsid w:val="69111D64"/>
    <w:rsid w:val="695869DF"/>
    <w:rsid w:val="69964758"/>
    <w:rsid w:val="6A705326"/>
    <w:rsid w:val="6A940CEF"/>
    <w:rsid w:val="6AF87A75"/>
    <w:rsid w:val="6B00162A"/>
    <w:rsid w:val="6B3F6E8E"/>
    <w:rsid w:val="6C435E03"/>
    <w:rsid w:val="6D38443C"/>
    <w:rsid w:val="6E407204"/>
    <w:rsid w:val="6FFA7B36"/>
    <w:rsid w:val="7055344F"/>
    <w:rsid w:val="70ED50B2"/>
    <w:rsid w:val="727B706B"/>
    <w:rsid w:val="72CC59C8"/>
    <w:rsid w:val="73415976"/>
    <w:rsid w:val="74C932AB"/>
    <w:rsid w:val="752E1FA4"/>
    <w:rsid w:val="7754259F"/>
    <w:rsid w:val="776B4EE7"/>
    <w:rsid w:val="77C66245"/>
    <w:rsid w:val="78C73DB8"/>
    <w:rsid w:val="78CB05FB"/>
    <w:rsid w:val="78CF2F58"/>
    <w:rsid w:val="79073C23"/>
    <w:rsid w:val="79C2533B"/>
    <w:rsid w:val="7A707C1E"/>
    <w:rsid w:val="7B814BD8"/>
    <w:rsid w:val="7C086E12"/>
    <w:rsid w:val="7C566F27"/>
    <w:rsid w:val="7D7F5D11"/>
    <w:rsid w:val="7E5E565E"/>
    <w:rsid w:val="7F885D92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4DE9DA"/>
  <w15:docId w15:val="{5EF2DF08-1662-40BD-A9AC-6E04B396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&#27605;&#19994;&#29983;&#31616;&#21382;-&#24212;&#23626;&#2998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FB21A86-7907-469C-A99B-F85E8B8B2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毕业生简历-应届生简历求职简历个人简历.docx</Template>
  <TotalTime>10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</dc:creator>
  <cp:lastModifiedBy>滔滔 胡</cp:lastModifiedBy>
  <cp:revision>2</cp:revision>
  <cp:lastPrinted>2023-11-23T14:20:00Z</cp:lastPrinted>
  <dcterms:created xsi:type="dcterms:W3CDTF">2023-11-24T12:40:00Z</dcterms:created>
  <dcterms:modified xsi:type="dcterms:W3CDTF">2023-11-24T12:40:00Z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E675FDCC1D044296A720AE04EA6E9998_12</vt:lpwstr>
  </property>
</Properties>
</file>